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3A2C1" w14:textId="77777777" w:rsidR="00407997" w:rsidRPr="00710EF4" w:rsidRDefault="002649A3" w:rsidP="006A3332">
      <w:pPr>
        <w:pStyle w:val="ChapterNumber"/>
        <w:jc w:val="center"/>
      </w:pPr>
      <w:r w:rsidRPr="00710EF4">
        <w:t xml:space="preserve">CHAPTER </w:t>
      </w:r>
      <w:r w:rsidR="006273C9">
        <w:t>2</w:t>
      </w:r>
    </w:p>
    <w:p w14:paraId="2EB79191" w14:textId="77777777" w:rsidR="005012B9" w:rsidRDefault="006273C9" w:rsidP="006A3332">
      <w:pPr>
        <w:pStyle w:val="Heading1"/>
        <w:jc w:val="center"/>
      </w:pPr>
      <w:r>
        <w:t>Rails Routing</w:t>
      </w:r>
    </w:p>
    <w:p w14:paraId="53583E24" w14:textId="77777777" w:rsidR="00476F85" w:rsidRDefault="00476F85" w:rsidP="003B126A">
      <w:pPr>
        <w:spacing w:before="480"/>
        <w:ind w:right="1134"/>
        <w:rPr>
          <w:rFonts w:ascii="Arial Narrow" w:hAnsi="Arial Narrow"/>
          <w:b/>
          <w:sz w:val="72"/>
          <w:szCs w:val="72"/>
        </w:rPr>
        <w:sectPr w:rsidR="00476F85" w:rsidSect="006A3332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twistedLines2" w:sz="6" w:space="24" w:color="auto"/>
            <w:left w:val="twistedLines2" w:sz="6" w:space="24" w:color="auto"/>
            <w:bottom w:val="twistedLines2" w:sz="6" w:space="24" w:color="auto"/>
            <w:right w:val="twistedLines2" w:sz="6" w:space="24" w:color="auto"/>
          </w:pgBorders>
          <w:cols w:space="708"/>
          <w:docGrid w:linePitch="360"/>
        </w:sectPr>
      </w:pPr>
    </w:p>
    <w:p w14:paraId="7B54DC71" w14:textId="77777777" w:rsidR="00CE28EB" w:rsidRDefault="00A31EA8" w:rsidP="00CE28EB">
      <w:pPr>
        <w:pStyle w:val="Heading1"/>
        <w:keepNext/>
      </w:pPr>
      <w:r>
        <w:lastRenderedPageBreak/>
        <w:t>T</w:t>
      </w:r>
      <w:r w:rsidR="00CE28EB">
        <w:t>he Rails Router</w:t>
      </w:r>
    </w:p>
    <w:p w14:paraId="0199D470" w14:textId="77777777" w:rsidR="00CE28EB" w:rsidRDefault="00CE28EB" w:rsidP="00CE28EB"/>
    <w:p w14:paraId="05778A0F" w14:textId="6830793C" w:rsidR="00CE28EB" w:rsidRDefault="00CE28EB" w:rsidP="00CE28EB">
      <w:r>
        <w:t>The Rails router recogni</w:t>
      </w:r>
      <w:r w:rsidR="00C25A27">
        <w:t>s</w:t>
      </w:r>
      <w:r>
        <w:t xml:space="preserve">es </w:t>
      </w:r>
      <w:r w:rsidR="00C25A27">
        <w:t xml:space="preserve">HTTP Verbs and </w:t>
      </w:r>
      <w:r>
        <w:t xml:space="preserve">URLs and dispatches them to a controller's action. </w:t>
      </w:r>
    </w:p>
    <w:p w14:paraId="55F80BDC" w14:textId="77777777" w:rsidR="00CE28EB" w:rsidRDefault="00CE28EB" w:rsidP="00CE28EB"/>
    <w:p w14:paraId="27EBD4EB" w14:textId="77777777" w:rsidR="00CE28EB" w:rsidRDefault="00CE28EB" w:rsidP="00CE28EB">
      <w:r>
        <w:t>It can also generate paths and URLs, avoiding the need to hardcode strings in your views.</w:t>
      </w:r>
    </w:p>
    <w:p w14:paraId="1D53F55E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</w:p>
    <w:p w14:paraId="38F8E141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t>Connecting URLs to Code</w:t>
      </w:r>
    </w:p>
    <w:p w14:paraId="3EE646BE" w14:textId="77777777" w:rsidR="00CE28EB" w:rsidRDefault="00CE28EB" w:rsidP="00CE28EB"/>
    <w:p w14:paraId="2334AF7B" w14:textId="77777777" w:rsidR="00CE28EB" w:rsidRDefault="00CE28EB" w:rsidP="00CE28EB">
      <w:r>
        <w:t>When your Rails application receives an incoming request for:</w:t>
      </w:r>
    </w:p>
    <w:p w14:paraId="373CCDF6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</w:tblGrid>
      <w:tr w:rsidR="00CE28EB" w14:paraId="11DFF8E1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B62CC3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GET /user/1</w:t>
            </w:r>
          </w:p>
        </w:tc>
      </w:tr>
    </w:tbl>
    <w:p w14:paraId="585B8084" w14:textId="77777777" w:rsidR="00CE28EB" w:rsidRDefault="00CE28EB" w:rsidP="00CE28EB"/>
    <w:p w14:paraId="495E2B4F" w14:textId="77777777" w:rsidR="00CE28EB" w:rsidRDefault="00A31EA8" w:rsidP="00CE28EB">
      <w:r>
        <w:t>It</w:t>
      </w:r>
      <w:r w:rsidR="00CE28EB">
        <w:t xml:space="preserve"> </w:t>
      </w:r>
      <w:r>
        <w:t>'</w:t>
      </w:r>
      <w:r w:rsidR="00CE28EB">
        <w:t>asks</w:t>
      </w:r>
      <w:r>
        <w:t>'</w:t>
      </w:r>
      <w:r w:rsidR="00CE28EB">
        <w:t xml:space="preserve"> the router to match it to a controller action. </w:t>
      </w:r>
    </w:p>
    <w:p w14:paraId="3CB049FE" w14:textId="77777777" w:rsidR="00CE28EB" w:rsidRDefault="00CE28EB" w:rsidP="00CE28EB"/>
    <w:p w14:paraId="52137C60" w14:textId="77777777" w:rsidR="00CE28EB" w:rsidRDefault="00CE28EB" w:rsidP="00CE28EB">
      <w:r>
        <w:t>If the first matching route is</w:t>
      </w:r>
    </w:p>
    <w:p w14:paraId="50974651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5"/>
      </w:tblGrid>
      <w:tr w:rsidR="00CE28EB" w14:paraId="5807830E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716A4A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get '/user/:id', to: 'user#show'</w:t>
            </w:r>
          </w:p>
        </w:tc>
      </w:tr>
    </w:tbl>
    <w:p w14:paraId="333B98B0" w14:textId="77777777" w:rsidR="00CE28EB" w:rsidRDefault="00CE28EB" w:rsidP="00CE28EB"/>
    <w:p w14:paraId="105D614C" w14:textId="77777777" w:rsidR="00CE28EB" w:rsidRDefault="00CE28EB" w:rsidP="00CE28EB">
      <w:r>
        <w:t xml:space="preserve">The request is dispatched to the </w:t>
      </w:r>
      <w:r>
        <w:rPr>
          <w:rStyle w:val="HTMLCode"/>
          <w:rFonts w:eastAsiaTheme="minorHAnsi"/>
          <w:sz w:val="21"/>
          <w:szCs w:val="21"/>
        </w:rPr>
        <w:t>patients</w:t>
      </w:r>
      <w:r>
        <w:t xml:space="preserve"> controller's </w:t>
      </w:r>
      <w:r>
        <w:rPr>
          <w:rStyle w:val="HTMLCode"/>
          <w:rFonts w:eastAsiaTheme="minorHAnsi"/>
          <w:sz w:val="21"/>
          <w:szCs w:val="21"/>
        </w:rPr>
        <w:t>show</w:t>
      </w:r>
      <w:r>
        <w:t xml:space="preserve"> action with </w:t>
      </w:r>
      <w:r>
        <w:rPr>
          <w:rStyle w:val="HTMLCode"/>
          <w:rFonts w:eastAsiaTheme="minorHAnsi"/>
          <w:sz w:val="21"/>
          <w:szCs w:val="21"/>
        </w:rPr>
        <w:t>{ id: '1' }</w:t>
      </w:r>
      <w:r>
        <w:t xml:space="preserve"> in </w:t>
      </w:r>
      <w:r>
        <w:rPr>
          <w:rStyle w:val="HTMLCode"/>
          <w:rFonts w:eastAsiaTheme="minorHAnsi"/>
          <w:sz w:val="21"/>
          <w:szCs w:val="21"/>
        </w:rPr>
        <w:t>params</w:t>
      </w:r>
      <w:r>
        <w:t>.</w:t>
      </w:r>
    </w:p>
    <w:p w14:paraId="696A4D6A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</w:p>
    <w:p w14:paraId="2E28CD2D" w14:textId="77777777" w:rsidR="00A31EA8" w:rsidRDefault="00A31EA8">
      <w:pPr>
        <w:spacing w:before="0" w:after="160" w:line="259" w:lineRule="auto"/>
        <w:rPr>
          <w:rFonts w:ascii="Arial Narrow" w:hAnsi="Arial Narrow"/>
          <w:b/>
          <w:sz w:val="60"/>
          <w:szCs w:val="96"/>
        </w:rPr>
      </w:pPr>
      <w:r>
        <w:br w:type="page"/>
      </w:r>
    </w:p>
    <w:p w14:paraId="6E53FFE0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Generating Paths and URLs from Code</w:t>
      </w:r>
    </w:p>
    <w:p w14:paraId="278C2DFC" w14:textId="77777777" w:rsidR="00CE28EB" w:rsidRDefault="00CE28EB" w:rsidP="00CE28EB"/>
    <w:p w14:paraId="47CCEEE5" w14:textId="77777777" w:rsidR="00CE28EB" w:rsidRDefault="00CE28EB" w:rsidP="00CE28EB">
      <w:r>
        <w:t>You can also generate paths and URLs. If the route above is modified to be:</w:t>
      </w:r>
    </w:p>
    <w:p w14:paraId="1BF59292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1"/>
      </w:tblGrid>
      <w:tr w:rsidR="00CE28EB" w14:paraId="4B750F42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704BA8A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get '/user/:id', to: 'user#show', as: 'user'</w:t>
            </w:r>
          </w:p>
        </w:tc>
      </w:tr>
    </w:tbl>
    <w:p w14:paraId="64D7299F" w14:textId="77777777" w:rsidR="00CE28EB" w:rsidRDefault="00CE28EB" w:rsidP="00CE28EB"/>
    <w:p w14:paraId="2D64A004" w14:textId="77777777" w:rsidR="00CE28EB" w:rsidRDefault="00CE28EB" w:rsidP="00CE28EB">
      <w:r>
        <w:t>and your application contains this code in the controller:</w:t>
      </w:r>
    </w:p>
    <w:p w14:paraId="085B7879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6"/>
      </w:tblGrid>
      <w:tr w:rsidR="00CE28EB" w14:paraId="26F67CE8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8296438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@user</w:t>
            </w:r>
            <w:r>
              <w:rPr>
                <w:rFonts w:ascii="Helvetica" w:hAnsi="Helvetica" w:cs="Helvetica"/>
                <w:color w:val="999999"/>
              </w:rPr>
              <w:t xml:space="preserve"> </w:t>
            </w:r>
            <w:r>
              <w:rPr>
                <w:rStyle w:val="HTMLCode"/>
                <w:rFonts w:eastAsiaTheme="minorHAnsi"/>
                <w:sz w:val="21"/>
                <w:szCs w:val="21"/>
              </w:rPr>
              <w:t>= User.find(1)</w:t>
            </w:r>
          </w:p>
        </w:tc>
      </w:tr>
    </w:tbl>
    <w:p w14:paraId="59228B79" w14:textId="77777777" w:rsidR="00CE28EB" w:rsidRDefault="00CE28EB" w:rsidP="00CE28EB"/>
    <w:p w14:paraId="1D4D8DD5" w14:textId="77777777" w:rsidR="00CE28EB" w:rsidRDefault="00CE28EB" w:rsidP="00CE28EB">
      <w:r>
        <w:t>and this in the corresponding view:</w:t>
      </w:r>
    </w:p>
    <w:p w14:paraId="4346D4EF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8"/>
      </w:tblGrid>
      <w:tr w:rsidR="00CE28EB" w14:paraId="7C7B9515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F63A347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&lt;%=</w:t>
            </w:r>
            <w:r>
              <w:rPr>
                <w:rFonts w:ascii="Helvetica" w:hAnsi="Helvetica" w:cs="Helvetica"/>
                <w:color w:val="999999"/>
              </w:rPr>
              <w:t xml:space="preserve"> </w:t>
            </w:r>
            <w:r>
              <w:rPr>
                <w:rStyle w:val="HTMLCode"/>
                <w:rFonts w:eastAsiaTheme="minorHAnsi"/>
                <w:sz w:val="21"/>
                <w:szCs w:val="21"/>
              </w:rPr>
              <w:t>link_to 'user Record', user_path(@user) %&gt;</w:t>
            </w:r>
          </w:p>
        </w:tc>
      </w:tr>
    </w:tbl>
    <w:p w14:paraId="2C1352F9" w14:textId="77777777" w:rsidR="00CE28EB" w:rsidRDefault="00CE28EB" w:rsidP="00CE28EB"/>
    <w:p w14:paraId="7C62D62C" w14:textId="77777777" w:rsidR="00CE28EB" w:rsidRDefault="00CE28EB" w:rsidP="00CE28EB">
      <w:r>
        <w:t xml:space="preserve">then the router will generate the path </w:t>
      </w:r>
      <w:r>
        <w:rPr>
          <w:rStyle w:val="HTMLCode"/>
          <w:rFonts w:eastAsiaTheme="minorHAnsi"/>
          <w:sz w:val="21"/>
          <w:szCs w:val="21"/>
        </w:rPr>
        <w:t>/user/1</w:t>
      </w:r>
      <w:r>
        <w:t xml:space="preserve">. </w:t>
      </w:r>
    </w:p>
    <w:p w14:paraId="76BF4D44" w14:textId="77777777" w:rsidR="00CE28EB" w:rsidRDefault="00CE28EB" w:rsidP="00CE28EB"/>
    <w:p w14:paraId="24043080" w14:textId="77777777" w:rsidR="00CE28EB" w:rsidRDefault="00CE28EB" w:rsidP="00CE28EB">
      <w:r>
        <w:t xml:space="preserve">This makes your code easier to understand. </w:t>
      </w:r>
    </w:p>
    <w:p w14:paraId="4FC56FA6" w14:textId="77777777" w:rsidR="00CE28EB" w:rsidRDefault="00CE28EB" w:rsidP="00CE28EB"/>
    <w:p w14:paraId="64590247" w14:textId="77777777" w:rsidR="00CE28EB" w:rsidRDefault="00CE28EB" w:rsidP="00CE28EB">
      <w:r>
        <w:t>Note that the id does not need to be specified in the route helper.</w:t>
      </w:r>
    </w:p>
    <w:p w14:paraId="45B948DE" w14:textId="77777777" w:rsidR="00A31EA8" w:rsidRDefault="00A31EA8">
      <w:pPr>
        <w:spacing w:before="0" w:after="160" w:line="259" w:lineRule="auto"/>
        <w:rPr>
          <w:rFonts w:ascii="Arial Narrow" w:hAnsi="Arial Narrow"/>
          <w:b/>
          <w:sz w:val="80"/>
          <w:szCs w:val="96"/>
        </w:rPr>
      </w:pPr>
      <w:r>
        <w:br w:type="page"/>
      </w:r>
    </w:p>
    <w:p w14:paraId="702D35C7" w14:textId="77777777" w:rsidR="00CE28EB" w:rsidRDefault="00CE28EB" w:rsidP="00CE28EB">
      <w:pPr>
        <w:pStyle w:val="Heading1"/>
        <w:keepNext/>
      </w:pPr>
      <w:r>
        <w:lastRenderedPageBreak/>
        <w:t>Resource Routing</w:t>
      </w:r>
    </w:p>
    <w:p w14:paraId="1174F7ED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</w:p>
    <w:p w14:paraId="4F57F07A" w14:textId="77777777" w:rsidR="00CE28EB" w:rsidRDefault="00A31EA8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t>T</w:t>
      </w:r>
      <w:r w:rsidR="00CE28EB">
        <w:t>he Rails Default</w:t>
      </w:r>
    </w:p>
    <w:p w14:paraId="7BB146B1" w14:textId="77777777" w:rsidR="00CE28EB" w:rsidRPr="00CE4098" w:rsidRDefault="00CE28EB" w:rsidP="00CE28EB"/>
    <w:p w14:paraId="5AF1F45A" w14:textId="7DD16483" w:rsidR="00CE28EB" w:rsidRDefault="00CE28EB" w:rsidP="00CE28EB">
      <w:r>
        <w:t xml:space="preserve">Resource routing allows you to quickly declare </w:t>
      </w:r>
      <w:r w:rsidR="00914C74">
        <w:t>all</w:t>
      </w:r>
      <w:r>
        <w:t xml:space="preserve"> the common routes for a given resourceful controller.</w:t>
      </w:r>
    </w:p>
    <w:p w14:paraId="0F380ADF" w14:textId="77777777" w:rsidR="00CE28EB" w:rsidRDefault="00CE28EB" w:rsidP="00CE28EB"/>
    <w:p w14:paraId="7405CF3F" w14:textId="77777777" w:rsidR="00CE28EB" w:rsidRDefault="00CE28EB" w:rsidP="00CE28EB">
      <w:r>
        <w:t xml:space="preserve"> Instead of declaring separate routes for your </w:t>
      </w:r>
      <w:r>
        <w:rPr>
          <w:rStyle w:val="HTMLCode"/>
          <w:rFonts w:eastAsiaTheme="minorHAnsi"/>
          <w:sz w:val="21"/>
          <w:szCs w:val="21"/>
        </w:rPr>
        <w:t>index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show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new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edit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create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update</w:t>
      </w:r>
      <w:r>
        <w:t xml:space="preserve"> and </w:t>
      </w:r>
      <w:r>
        <w:rPr>
          <w:rStyle w:val="HTMLCode"/>
          <w:rFonts w:eastAsiaTheme="minorHAnsi"/>
          <w:sz w:val="21"/>
          <w:szCs w:val="21"/>
        </w:rPr>
        <w:t>destroy</w:t>
      </w:r>
      <w:r>
        <w:t xml:space="preserve"> actions, a resourceful route declares them in a single line of code.</w:t>
      </w:r>
    </w:p>
    <w:p w14:paraId="1DEC939B" w14:textId="77777777" w:rsidR="00CE28EB" w:rsidRDefault="00CE28EB" w:rsidP="00CE28EB"/>
    <w:p w14:paraId="17E7748F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t>Resources on the Web</w:t>
      </w:r>
    </w:p>
    <w:p w14:paraId="256F3DDC" w14:textId="77777777" w:rsidR="00CE28EB" w:rsidRDefault="00CE28EB" w:rsidP="00CE28EB"/>
    <w:p w14:paraId="37A4E555" w14:textId="77777777" w:rsidR="00CE28EB" w:rsidRDefault="00CE28EB" w:rsidP="00CE28EB">
      <w:r>
        <w:t xml:space="preserve">Browsers request pages from Rails by making a request for a URL using a specific HTTP method, such as </w:t>
      </w:r>
      <w:r>
        <w:rPr>
          <w:rStyle w:val="HTMLCode"/>
          <w:rFonts w:eastAsiaTheme="minorHAnsi"/>
          <w:sz w:val="21"/>
          <w:szCs w:val="21"/>
        </w:rPr>
        <w:t>GET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POST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PATCH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PUT</w:t>
      </w:r>
      <w:r>
        <w:t xml:space="preserve"> and </w:t>
      </w:r>
      <w:r>
        <w:rPr>
          <w:rStyle w:val="HTMLCode"/>
          <w:rFonts w:eastAsiaTheme="minorHAnsi"/>
          <w:sz w:val="21"/>
          <w:szCs w:val="21"/>
        </w:rPr>
        <w:t>DELETE</w:t>
      </w:r>
      <w:r>
        <w:t>.</w:t>
      </w:r>
    </w:p>
    <w:p w14:paraId="4BFEC180" w14:textId="77777777" w:rsidR="00CE28EB" w:rsidRDefault="00CE28EB" w:rsidP="00CE28EB"/>
    <w:p w14:paraId="07521A41" w14:textId="46B1E653" w:rsidR="00CE28EB" w:rsidRDefault="00CE28EB" w:rsidP="00CE28EB">
      <w:r>
        <w:t xml:space="preserve"> Each method is a request to perform an operation on the resource. A resource route maps </w:t>
      </w:r>
      <w:r w:rsidR="00914C74">
        <w:t>several</w:t>
      </w:r>
      <w:r>
        <w:t xml:space="preserve"> related requests to actions in a single controller.</w:t>
      </w:r>
    </w:p>
    <w:p w14:paraId="73C5DF6A" w14:textId="77777777" w:rsidR="00CE28EB" w:rsidRDefault="00CE28EB" w:rsidP="00CE28EB"/>
    <w:p w14:paraId="0918E15E" w14:textId="77777777" w:rsidR="00CE28EB" w:rsidRDefault="00CE28EB" w:rsidP="00CE28EB">
      <w:r>
        <w:t>When your Rails application receives an incoming request:</w:t>
      </w:r>
    </w:p>
    <w:p w14:paraId="1A8A905E" w14:textId="77777777" w:rsidR="00CE28EB" w:rsidRDefault="00CE28EB" w:rsidP="00CE28EB"/>
    <w:p w14:paraId="50D128FC" w14:textId="77777777" w:rsidR="00CE28EB" w:rsidRDefault="00CE28EB" w:rsidP="00CE28EB">
      <w:r>
        <w:t>DELETE /user/1</w:t>
      </w:r>
    </w:p>
    <w:p w14:paraId="031E264A" w14:textId="77777777" w:rsidR="00CE28EB" w:rsidRDefault="00CE28EB" w:rsidP="00CE28EB"/>
    <w:p w14:paraId="36AF9716" w14:textId="77777777" w:rsidR="00CE28EB" w:rsidRDefault="00CE28EB" w:rsidP="00CE28EB"/>
    <w:p w14:paraId="0943F54C" w14:textId="77777777" w:rsidR="00CE28EB" w:rsidRDefault="00CE28EB" w:rsidP="00CE28EB">
      <w:r>
        <w:t>It asks the router to map it to a controller action. If the first matching route is:</w:t>
      </w:r>
    </w:p>
    <w:p w14:paraId="0F2627F9" w14:textId="77777777" w:rsidR="00CE28EB" w:rsidRDefault="00CE28EB" w:rsidP="00CE28EB"/>
    <w:p w14:paraId="45D83A3F" w14:textId="77777777" w:rsidR="00CE28EB" w:rsidRDefault="00CE28EB" w:rsidP="00CE28EB">
      <w:r>
        <w:t>resources :user</w:t>
      </w:r>
    </w:p>
    <w:p w14:paraId="133F64F9" w14:textId="77777777" w:rsidR="00CE28EB" w:rsidRDefault="00CE28EB" w:rsidP="00CE28EB"/>
    <w:p w14:paraId="02114F05" w14:textId="77777777" w:rsidR="00CE28EB" w:rsidRDefault="00CE28EB" w:rsidP="00CE28EB"/>
    <w:p w14:paraId="6D112CE2" w14:textId="77777777" w:rsidR="00CE28EB" w:rsidRDefault="00CE28EB" w:rsidP="00CE28EB">
      <w:r>
        <w:t xml:space="preserve">Rails would send the request to the </w:t>
      </w:r>
      <w:r w:rsidRPr="00C07430">
        <w:t>destroy</w:t>
      </w:r>
      <w:r>
        <w:t xml:space="preserve"> method on the </w:t>
      </w:r>
      <w:r w:rsidRPr="00C07430">
        <w:t>user</w:t>
      </w:r>
      <w:r>
        <w:t xml:space="preserve"> controller with </w:t>
      </w:r>
      <w:r>
        <w:rPr>
          <w:rStyle w:val="HTMLCode"/>
          <w:rFonts w:eastAsiaTheme="minorHAnsi"/>
          <w:sz w:val="21"/>
          <w:szCs w:val="21"/>
        </w:rPr>
        <w:t>{ id: '1' }</w:t>
      </w:r>
      <w:r>
        <w:t xml:space="preserve"> in </w:t>
      </w:r>
      <w:r w:rsidRPr="00C07430">
        <w:t>params</w:t>
      </w:r>
      <w:r>
        <w:t>.</w:t>
      </w:r>
    </w:p>
    <w:p w14:paraId="46F3D18A" w14:textId="77777777" w:rsidR="00CE28EB" w:rsidRDefault="00CE28EB" w:rsidP="00CE28EB"/>
    <w:p w14:paraId="12BA7A38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br w:type="page"/>
      </w:r>
      <w:r>
        <w:lastRenderedPageBreak/>
        <w:t>CRUD, Verbs, and Actions</w:t>
      </w:r>
    </w:p>
    <w:p w14:paraId="16EF7D14" w14:textId="77777777" w:rsidR="00CE28EB" w:rsidRDefault="00CE28EB" w:rsidP="00CE28EB"/>
    <w:p w14:paraId="7C9E2DB9" w14:textId="77777777" w:rsidR="00CE28EB" w:rsidRDefault="00CE28EB" w:rsidP="00CE28EB">
      <w:r>
        <w:t xml:space="preserve">In Rails, a resourceful route provides a mapping between HTTP verbs and URLs to controller actions. </w:t>
      </w:r>
    </w:p>
    <w:p w14:paraId="5B4CFAA8" w14:textId="77777777" w:rsidR="00CE28EB" w:rsidRDefault="00CE28EB" w:rsidP="00CE28EB"/>
    <w:p w14:paraId="3338E0F7" w14:textId="77777777" w:rsidR="00CE28EB" w:rsidRDefault="00CE28EB" w:rsidP="00CE28EB">
      <w:r>
        <w:t xml:space="preserve">By convention, each action also maps to particular CRUD operations in a database. </w:t>
      </w:r>
    </w:p>
    <w:p w14:paraId="281B26B8" w14:textId="77777777" w:rsidR="00CE28EB" w:rsidRDefault="00CE28EB" w:rsidP="00CE28EB"/>
    <w:p w14:paraId="34A92328" w14:textId="77777777" w:rsidR="00CE28EB" w:rsidRDefault="00CE28EB" w:rsidP="00CE28EB">
      <w:r>
        <w:t>A single entry in the routing file, such as</w:t>
      </w:r>
    </w:p>
    <w:p w14:paraId="57B685DA" w14:textId="77777777" w:rsidR="00CE28EB" w:rsidRDefault="00CE28EB" w:rsidP="00CE28EB"/>
    <w:p w14:paraId="1039F19C" w14:textId="06943705" w:rsidR="00CE28EB" w:rsidRPr="00C91332" w:rsidRDefault="00094004" w:rsidP="00CE28EB">
      <w:pPr>
        <w:ind w:left="720"/>
        <w:rPr>
          <w:b/>
        </w:rPr>
      </w:pPr>
      <w:r>
        <w:rPr>
          <w:b/>
        </w:rPr>
        <w:t>resources  :</w:t>
      </w:r>
      <w:r w:rsidR="00CE28EB" w:rsidRPr="00C91332">
        <w:rPr>
          <w:b/>
        </w:rPr>
        <w:t>user</w:t>
      </w:r>
      <w:r w:rsidR="00914C74">
        <w:rPr>
          <w:b/>
        </w:rPr>
        <w:t>s</w:t>
      </w:r>
    </w:p>
    <w:p w14:paraId="19F6B95A" w14:textId="77777777" w:rsidR="00CE28EB" w:rsidRDefault="00CE28EB" w:rsidP="00CE28EB"/>
    <w:p w14:paraId="293176B5" w14:textId="4B53AFE5" w:rsidR="00CE28EB" w:rsidRDefault="00CE28EB" w:rsidP="00CE28EB">
      <w:r>
        <w:t xml:space="preserve">This will automatically create seven different routes in your application, all mapping to the </w:t>
      </w:r>
      <w:r>
        <w:rPr>
          <w:rStyle w:val="HTMLCode"/>
          <w:rFonts w:eastAsiaTheme="minorHAnsi"/>
          <w:sz w:val="21"/>
          <w:szCs w:val="21"/>
        </w:rPr>
        <w:t>User</w:t>
      </w:r>
      <w:r>
        <w:t xml:space="preserve"> controller: These can be viewed by running - </w:t>
      </w:r>
      <w:r w:rsidR="00914C74">
        <w:rPr>
          <w:b/>
        </w:rPr>
        <w:t>rails</w:t>
      </w:r>
      <w:r w:rsidRPr="004D3B2A">
        <w:rPr>
          <w:b/>
        </w:rPr>
        <w:t xml:space="preserve"> routes</w:t>
      </w:r>
      <w:r>
        <w:t xml:space="preserve"> – at the command line.</w:t>
      </w:r>
    </w:p>
    <w:p w14:paraId="69A3BC64" w14:textId="77777777" w:rsidR="00CE28EB" w:rsidRDefault="00CE28EB" w:rsidP="00CE28EB"/>
    <w:p w14:paraId="497F42D6" w14:textId="77777777" w:rsidR="00CE28EB" w:rsidRDefault="00CE28EB" w:rsidP="00CE28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2126"/>
        <w:gridCol w:w="2551"/>
        <w:gridCol w:w="2615"/>
      </w:tblGrid>
      <w:tr w:rsidR="00CE28EB" w:rsidRPr="00A31EA8" w14:paraId="378A1E06" w14:textId="77777777" w:rsidTr="0073760D">
        <w:tc>
          <w:tcPr>
            <w:tcW w:w="1951" w:type="dxa"/>
          </w:tcPr>
          <w:p w14:paraId="3233E4E8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jc w:val="center"/>
              <w:rPr>
                <w:sz w:val="32"/>
              </w:rPr>
            </w:pPr>
            <w:r w:rsidRPr="00A31EA8">
              <w:rPr>
                <w:sz w:val="32"/>
              </w:rPr>
              <w:t>HTTP Verb</w:t>
            </w:r>
          </w:p>
        </w:tc>
        <w:tc>
          <w:tcPr>
            <w:tcW w:w="2126" w:type="dxa"/>
          </w:tcPr>
          <w:p w14:paraId="0BE177F8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jc w:val="center"/>
              <w:rPr>
                <w:sz w:val="32"/>
              </w:rPr>
            </w:pPr>
            <w:r w:rsidRPr="00A31EA8">
              <w:rPr>
                <w:sz w:val="32"/>
              </w:rPr>
              <w:t>Path</w:t>
            </w:r>
          </w:p>
        </w:tc>
        <w:tc>
          <w:tcPr>
            <w:tcW w:w="2552" w:type="dxa"/>
          </w:tcPr>
          <w:p w14:paraId="63C416D8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jc w:val="center"/>
              <w:rPr>
                <w:sz w:val="32"/>
              </w:rPr>
            </w:pPr>
            <w:r w:rsidRPr="00A31EA8">
              <w:rPr>
                <w:sz w:val="32"/>
              </w:rPr>
              <w:t>Action</w:t>
            </w:r>
          </w:p>
        </w:tc>
        <w:tc>
          <w:tcPr>
            <w:tcW w:w="2616" w:type="dxa"/>
          </w:tcPr>
          <w:p w14:paraId="74AD4DAF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jc w:val="center"/>
              <w:rPr>
                <w:sz w:val="32"/>
              </w:rPr>
            </w:pPr>
            <w:r w:rsidRPr="00A31EA8">
              <w:rPr>
                <w:sz w:val="32"/>
              </w:rPr>
              <w:t>Used for</w:t>
            </w:r>
          </w:p>
        </w:tc>
      </w:tr>
      <w:tr w:rsidR="00CE28EB" w:rsidRPr="00A31EA8" w14:paraId="067744C3" w14:textId="77777777" w:rsidTr="0073760D">
        <w:tc>
          <w:tcPr>
            <w:tcW w:w="1951" w:type="dxa"/>
          </w:tcPr>
          <w:p w14:paraId="48AE91F0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GET</w:t>
            </w:r>
          </w:p>
        </w:tc>
        <w:tc>
          <w:tcPr>
            <w:tcW w:w="2126" w:type="dxa"/>
          </w:tcPr>
          <w:p w14:paraId="6C218225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/users</w:t>
            </w:r>
          </w:p>
        </w:tc>
        <w:tc>
          <w:tcPr>
            <w:tcW w:w="2552" w:type="dxa"/>
          </w:tcPr>
          <w:p w14:paraId="5C8ABD1A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index</w:t>
            </w:r>
          </w:p>
        </w:tc>
        <w:tc>
          <w:tcPr>
            <w:tcW w:w="2616" w:type="dxa"/>
          </w:tcPr>
          <w:p w14:paraId="51856B6E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display a list of all users</w:t>
            </w:r>
          </w:p>
        </w:tc>
      </w:tr>
      <w:tr w:rsidR="00CE28EB" w:rsidRPr="00A31EA8" w14:paraId="11EA0DDD" w14:textId="77777777" w:rsidTr="0073760D">
        <w:tc>
          <w:tcPr>
            <w:tcW w:w="1951" w:type="dxa"/>
          </w:tcPr>
          <w:p w14:paraId="2895B29A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GET</w:t>
            </w:r>
          </w:p>
        </w:tc>
        <w:tc>
          <w:tcPr>
            <w:tcW w:w="2126" w:type="dxa"/>
          </w:tcPr>
          <w:p w14:paraId="11F1758C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/users/new</w:t>
            </w:r>
          </w:p>
        </w:tc>
        <w:tc>
          <w:tcPr>
            <w:tcW w:w="2552" w:type="dxa"/>
          </w:tcPr>
          <w:p w14:paraId="773726CA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new</w:t>
            </w:r>
          </w:p>
        </w:tc>
        <w:tc>
          <w:tcPr>
            <w:tcW w:w="2616" w:type="dxa"/>
          </w:tcPr>
          <w:p w14:paraId="19D816A9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</w:rPr>
            </w:pPr>
            <w:r w:rsidRPr="00A31EA8">
              <w:rPr>
                <w:b w:val="0"/>
                <w:sz w:val="32"/>
              </w:rPr>
              <w:t>return an HTML form for creating a new user</w:t>
            </w:r>
          </w:p>
        </w:tc>
      </w:tr>
      <w:tr w:rsidR="00CE28EB" w:rsidRPr="00C91332" w14:paraId="2D17983A" w14:textId="77777777" w:rsidTr="0073760D">
        <w:tc>
          <w:tcPr>
            <w:tcW w:w="1951" w:type="dxa"/>
          </w:tcPr>
          <w:p w14:paraId="5B22A12A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POST</w:t>
            </w:r>
          </w:p>
        </w:tc>
        <w:tc>
          <w:tcPr>
            <w:tcW w:w="2126" w:type="dxa"/>
          </w:tcPr>
          <w:p w14:paraId="5A8DA5D8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/users</w:t>
            </w:r>
          </w:p>
        </w:tc>
        <w:tc>
          <w:tcPr>
            <w:tcW w:w="2552" w:type="dxa"/>
          </w:tcPr>
          <w:p w14:paraId="0720244B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create</w:t>
            </w:r>
          </w:p>
        </w:tc>
        <w:tc>
          <w:tcPr>
            <w:tcW w:w="2616" w:type="dxa"/>
          </w:tcPr>
          <w:p w14:paraId="771CF608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create a new user</w:t>
            </w:r>
          </w:p>
        </w:tc>
      </w:tr>
      <w:tr w:rsidR="00CE28EB" w:rsidRPr="00C91332" w14:paraId="6F87328E" w14:textId="77777777" w:rsidTr="0073760D">
        <w:tc>
          <w:tcPr>
            <w:tcW w:w="1951" w:type="dxa"/>
          </w:tcPr>
          <w:p w14:paraId="7D37C4B4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GET</w:t>
            </w:r>
          </w:p>
        </w:tc>
        <w:tc>
          <w:tcPr>
            <w:tcW w:w="2126" w:type="dxa"/>
          </w:tcPr>
          <w:p w14:paraId="5F823336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/users/:id</w:t>
            </w:r>
          </w:p>
        </w:tc>
        <w:tc>
          <w:tcPr>
            <w:tcW w:w="2552" w:type="dxa"/>
          </w:tcPr>
          <w:p w14:paraId="20F38858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show</w:t>
            </w:r>
          </w:p>
        </w:tc>
        <w:tc>
          <w:tcPr>
            <w:tcW w:w="2616" w:type="dxa"/>
          </w:tcPr>
          <w:p w14:paraId="39C256C2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display a specific user</w:t>
            </w:r>
          </w:p>
        </w:tc>
      </w:tr>
      <w:tr w:rsidR="00CE28EB" w:rsidRPr="00C91332" w14:paraId="50905DB3" w14:textId="77777777" w:rsidTr="0073760D">
        <w:tc>
          <w:tcPr>
            <w:tcW w:w="1951" w:type="dxa"/>
          </w:tcPr>
          <w:p w14:paraId="30AB68DF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GET</w:t>
            </w:r>
          </w:p>
        </w:tc>
        <w:tc>
          <w:tcPr>
            <w:tcW w:w="2126" w:type="dxa"/>
          </w:tcPr>
          <w:p w14:paraId="3AE31372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/users/:id/edit</w:t>
            </w:r>
          </w:p>
        </w:tc>
        <w:tc>
          <w:tcPr>
            <w:tcW w:w="2552" w:type="dxa"/>
          </w:tcPr>
          <w:p w14:paraId="346DCD7D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edit</w:t>
            </w:r>
          </w:p>
        </w:tc>
        <w:tc>
          <w:tcPr>
            <w:tcW w:w="2616" w:type="dxa"/>
          </w:tcPr>
          <w:p w14:paraId="7370FC6A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return an HTML form for editing a user</w:t>
            </w:r>
          </w:p>
        </w:tc>
      </w:tr>
      <w:tr w:rsidR="00CE28EB" w:rsidRPr="00C91332" w14:paraId="4766C7BC" w14:textId="77777777" w:rsidTr="0073760D">
        <w:tc>
          <w:tcPr>
            <w:tcW w:w="1951" w:type="dxa"/>
          </w:tcPr>
          <w:p w14:paraId="4D678B25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PATCH/PUT</w:t>
            </w:r>
          </w:p>
        </w:tc>
        <w:tc>
          <w:tcPr>
            <w:tcW w:w="2126" w:type="dxa"/>
          </w:tcPr>
          <w:p w14:paraId="1851F298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/users/:id</w:t>
            </w:r>
          </w:p>
        </w:tc>
        <w:tc>
          <w:tcPr>
            <w:tcW w:w="2552" w:type="dxa"/>
          </w:tcPr>
          <w:p w14:paraId="1AD47721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update</w:t>
            </w:r>
          </w:p>
        </w:tc>
        <w:tc>
          <w:tcPr>
            <w:tcW w:w="2616" w:type="dxa"/>
          </w:tcPr>
          <w:p w14:paraId="63EAF285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update a specific user</w:t>
            </w:r>
          </w:p>
        </w:tc>
      </w:tr>
      <w:tr w:rsidR="00CE28EB" w:rsidRPr="00C91332" w14:paraId="147F8918" w14:textId="77777777" w:rsidTr="0073760D">
        <w:tc>
          <w:tcPr>
            <w:tcW w:w="1951" w:type="dxa"/>
          </w:tcPr>
          <w:p w14:paraId="4D0954F5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DELETE  /users/:id</w:t>
            </w:r>
          </w:p>
        </w:tc>
        <w:tc>
          <w:tcPr>
            <w:tcW w:w="2126" w:type="dxa"/>
          </w:tcPr>
          <w:p w14:paraId="7A0D16CA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destroy</w:t>
            </w:r>
          </w:p>
        </w:tc>
        <w:tc>
          <w:tcPr>
            <w:tcW w:w="2552" w:type="dxa"/>
          </w:tcPr>
          <w:p w14:paraId="633030C7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  <w:r w:rsidRPr="00A31EA8">
              <w:rPr>
                <w:b w:val="0"/>
                <w:sz w:val="32"/>
                <w:szCs w:val="32"/>
              </w:rPr>
              <w:t>delete a specific user</w:t>
            </w:r>
          </w:p>
        </w:tc>
        <w:tc>
          <w:tcPr>
            <w:tcW w:w="2616" w:type="dxa"/>
          </w:tcPr>
          <w:p w14:paraId="4ACC23A0" w14:textId="77777777" w:rsidR="00CE28EB" w:rsidRPr="00A31EA8" w:rsidRDefault="00CE28EB" w:rsidP="00CE28EB">
            <w:pPr>
              <w:pStyle w:val="Heading2"/>
              <w:pageBreakBefore w:val="0"/>
              <w:numPr>
                <w:ilvl w:val="1"/>
                <w:numId w:val="0"/>
              </w:numPr>
              <w:spacing w:after="0"/>
              <w:rPr>
                <w:b w:val="0"/>
                <w:sz w:val="32"/>
                <w:szCs w:val="32"/>
              </w:rPr>
            </w:pPr>
          </w:p>
        </w:tc>
      </w:tr>
    </w:tbl>
    <w:p w14:paraId="7BBB1AA2" w14:textId="77777777" w:rsidR="00CE28EB" w:rsidRDefault="00CE28EB" w:rsidP="00CE28EB"/>
    <w:p w14:paraId="53F9AC8A" w14:textId="77777777" w:rsidR="00CE28EB" w:rsidRDefault="00CE28EB" w:rsidP="00CE28EB"/>
    <w:p w14:paraId="2C5D155B" w14:textId="77777777" w:rsidR="00CE28EB" w:rsidRDefault="00CE28EB" w:rsidP="00CE28EB">
      <w:r>
        <w:t>The router uses the HTTP verb and the URL to determine the matched action.</w:t>
      </w:r>
    </w:p>
    <w:p w14:paraId="0A091B21" w14:textId="77777777" w:rsidR="00CE28EB" w:rsidRDefault="00CE28EB" w:rsidP="00CE28EB"/>
    <w:p w14:paraId="1A627704" w14:textId="384D3FC5" w:rsidR="00CE28EB" w:rsidRDefault="00CE28EB" w:rsidP="00CE28EB">
      <w:r>
        <w:t>Routes are matched in a 'top down' style this is an important consideration</w:t>
      </w:r>
      <w:r w:rsidR="00914C74">
        <w:t xml:space="preserve"> when ‘adding’ your own routes to an existing routes.rb file.</w:t>
      </w:r>
    </w:p>
    <w:p w14:paraId="4E7C8681" w14:textId="77777777" w:rsidR="00CE28EB" w:rsidRDefault="00CE28EB" w:rsidP="00CE28EB"/>
    <w:p w14:paraId="1A40E998" w14:textId="77777777" w:rsidR="00CE28EB" w:rsidRDefault="00CE28EB" w:rsidP="00CE28EB">
      <w:r>
        <w:t xml:space="preserve">If you have a resources entry before a get entry the controller will never 'see' the get entry as the match will occur at the resource level. </w:t>
      </w:r>
    </w:p>
    <w:p w14:paraId="474E20D1" w14:textId="77777777" w:rsidR="00A31EA8" w:rsidRDefault="00A31EA8">
      <w:pPr>
        <w:spacing w:before="0" w:after="160" w:line="259" w:lineRule="auto"/>
        <w:rPr>
          <w:rFonts w:ascii="Arial Narrow" w:hAnsi="Arial Narrow"/>
          <w:b/>
          <w:sz w:val="60"/>
          <w:szCs w:val="96"/>
        </w:rPr>
      </w:pPr>
      <w:r>
        <w:br w:type="page"/>
      </w:r>
    </w:p>
    <w:p w14:paraId="1B4DDF66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Path and URL Helpers</w:t>
      </w:r>
    </w:p>
    <w:p w14:paraId="15800DFF" w14:textId="77777777" w:rsidR="00CE28EB" w:rsidRDefault="00CE28EB" w:rsidP="00CE28EB"/>
    <w:p w14:paraId="6CA59D1E" w14:textId="77777777" w:rsidR="00CE28EB" w:rsidRDefault="00CE28EB" w:rsidP="00CE28EB">
      <w:r>
        <w:t xml:space="preserve">Creating a resourceful route will also expose a number of helpers to the controllers in your application. In the case of </w:t>
      </w:r>
    </w:p>
    <w:p w14:paraId="28896B8E" w14:textId="77777777" w:rsidR="00CE28EB" w:rsidRDefault="00CE28EB" w:rsidP="00CE28EB"/>
    <w:p w14:paraId="3AEFF08A" w14:textId="318757A2" w:rsidR="00CE28EB" w:rsidRDefault="00094004" w:rsidP="00CE28EB">
      <w:pPr>
        <w:ind w:left="720"/>
      </w:pPr>
      <w:r w:rsidRPr="004D3B2A">
        <w:rPr>
          <w:rStyle w:val="HTMLCode"/>
          <w:rFonts w:eastAsiaTheme="minorHAnsi"/>
          <w:b/>
          <w:sz w:val="21"/>
          <w:szCs w:val="21"/>
        </w:rPr>
        <w:t>Resources</w:t>
      </w:r>
      <w:r>
        <w:rPr>
          <w:rStyle w:val="HTMLCode"/>
          <w:rFonts w:eastAsiaTheme="minorHAnsi"/>
          <w:b/>
          <w:sz w:val="21"/>
          <w:szCs w:val="21"/>
        </w:rPr>
        <w:t xml:space="preserve"> </w:t>
      </w:r>
      <w:r w:rsidRPr="004D3B2A">
        <w:rPr>
          <w:rStyle w:val="HTMLCode"/>
          <w:rFonts w:eastAsiaTheme="minorHAnsi"/>
          <w:b/>
          <w:sz w:val="21"/>
          <w:szCs w:val="21"/>
        </w:rPr>
        <w:t>:users</w:t>
      </w:r>
    </w:p>
    <w:p w14:paraId="21EBC2B0" w14:textId="77777777" w:rsidR="00CE28EB" w:rsidRDefault="00CE28EB" w:rsidP="00CE28EB">
      <w:pPr>
        <w:ind w:left="720"/>
      </w:pPr>
    </w:p>
    <w:p w14:paraId="6C98AAA2" w14:textId="77777777" w:rsidR="00CE28EB" w:rsidRDefault="00CE28EB" w:rsidP="00CE28EB">
      <w:pPr>
        <w:ind w:left="720"/>
      </w:pPr>
      <w:r>
        <w:rPr>
          <w:rStyle w:val="HTMLCode"/>
          <w:rFonts w:eastAsiaTheme="minorHAnsi"/>
          <w:sz w:val="21"/>
          <w:szCs w:val="21"/>
        </w:rPr>
        <w:t>users_path</w:t>
      </w:r>
      <w:r>
        <w:t xml:space="preserve"> returns </w:t>
      </w:r>
      <w:r>
        <w:rPr>
          <w:rStyle w:val="HTMLCode"/>
          <w:rFonts w:eastAsiaTheme="minorHAnsi"/>
          <w:sz w:val="21"/>
          <w:szCs w:val="21"/>
        </w:rPr>
        <w:t>/users</w:t>
      </w:r>
      <w:r>
        <w:t xml:space="preserve"> </w:t>
      </w:r>
    </w:p>
    <w:p w14:paraId="37D6FABE" w14:textId="77777777" w:rsidR="00CE28EB" w:rsidRDefault="00CE28EB" w:rsidP="00CE28EB">
      <w:pPr>
        <w:ind w:left="720"/>
      </w:pPr>
      <w:r>
        <w:rPr>
          <w:rStyle w:val="HTMLCode"/>
          <w:rFonts w:eastAsiaTheme="minorHAnsi"/>
          <w:sz w:val="21"/>
          <w:szCs w:val="21"/>
        </w:rPr>
        <w:t>new_user_path</w:t>
      </w:r>
      <w:r>
        <w:t xml:space="preserve"> returns </w:t>
      </w:r>
      <w:r>
        <w:rPr>
          <w:rStyle w:val="HTMLCode"/>
          <w:rFonts w:eastAsiaTheme="minorHAnsi"/>
          <w:sz w:val="21"/>
          <w:szCs w:val="21"/>
        </w:rPr>
        <w:t>/users/new</w:t>
      </w:r>
      <w:r>
        <w:t xml:space="preserve"> </w:t>
      </w:r>
    </w:p>
    <w:p w14:paraId="4D5E2875" w14:textId="77777777" w:rsidR="00CE28EB" w:rsidRDefault="00CE28EB" w:rsidP="00CE28EB">
      <w:pPr>
        <w:ind w:left="720"/>
      </w:pPr>
      <w:r w:rsidRPr="004D3B2A">
        <w:rPr>
          <w:rStyle w:val="HTMLCode"/>
          <w:rFonts w:eastAsiaTheme="minorHAnsi"/>
          <w:sz w:val="21"/>
          <w:szCs w:val="21"/>
        </w:rPr>
        <w:t>edit_user_path(:id)</w:t>
      </w:r>
      <w:r w:rsidRPr="004D3B2A">
        <w:t xml:space="preserve"> returns </w:t>
      </w:r>
      <w:r w:rsidRPr="004D3B2A">
        <w:rPr>
          <w:rStyle w:val="HTMLCode"/>
          <w:rFonts w:eastAsiaTheme="minorHAnsi"/>
          <w:sz w:val="21"/>
          <w:szCs w:val="21"/>
        </w:rPr>
        <w:t>/users/:id/edit</w:t>
      </w:r>
      <w:r w:rsidRPr="004D3B2A">
        <w:t xml:space="preserve"> </w:t>
      </w:r>
    </w:p>
    <w:p w14:paraId="3042FDC0" w14:textId="77777777" w:rsidR="00CE28EB" w:rsidRDefault="00CE28EB" w:rsidP="00CE28EB">
      <w:pPr>
        <w:ind w:left="720"/>
      </w:pPr>
      <w:r w:rsidRPr="004D3B2A">
        <w:rPr>
          <w:rStyle w:val="HTMLCode"/>
          <w:rFonts w:eastAsiaTheme="minorHAnsi"/>
          <w:sz w:val="21"/>
          <w:szCs w:val="21"/>
        </w:rPr>
        <w:t>user_path(:id)</w:t>
      </w:r>
      <w:r w:rsidRPr="004D3B2A">
        <w:t xml:space="preserve"> returns </w:t>
      </w:r>
      <w:r w:rsidRPr="004D3B2A">
        <w:rPr>
          <w:rStyle w:val="HTMLCode"/>
          <w:rFonts w:eastAsiaTheme="minorHAnsi"/>
          <w:sz w:val="21"/>
          <w:szCs w:val="21"/>
        </w:rPr>
        <w:t>/users/:id</w:t>
      </w:r>
      <w:r w:rsidRPr="004D3B2A">
        <w:t xml:space="preserve"> </w:t>
      </w:r>
    </w:p>
    <w:p w14:paraId="150D8226" w14:textId="77777777" w:rsidR="00CE28EB" w:rsidRPr="004D3B2A" w:rsidRDefault="00CE28EB" w:rsidP="00CE28EB"/>
    <w:p w14:paraId="4246A5A6" w14:textId="77777777" w:rsidR="00CE28EB" w:rsidRDefault="00CE28EB" w:rsidP="00CE28EB">
      <w:r>
        <w:t xml:space="preserve">Each of these helpers has a corresponding </w:t>
      </w:r>
      <w:r>
        <w:rPr>
          <w:rStyle w:val="HTMLCode"/>
          <w:rFonts w:eastAsiaTheme="minorHAnsi"/>
          <w:sz w:val="21"/>
          <w:szCs w:val="21"/>
        </w:rPr>
        <w:t>_url</w:t>
      </w:r>
      <w:r>
        <w:t xml:space="preserve"> helper (such as </w:t>
      </w:r>
      <w:r>
        <w:rPr>
          <w:rStyle w:val="HTMLCode"/>
          <w:rFonts w:eastAsiaTheme="minorHAnsi"/>
          <w:sz w:val="21"/>
          <w:szCs w:val="21"/>
        </w:rPr>
        <w:t>users_url</w:t>
      </w:r>
      <w:r>
        <w:t>) which returns the same path prefixed with the current host, port and path prefix.</w:t>
      </w:r>
    </w:p>
    <w:p w14:paraId="2B4DB3D6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</w:p>
    <w:p w14:paraId="5EF8ED1C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</w:p>
    <w:p w14:paraId="0EAD393F" w14:textId="77777777" w:rsidR="00A31EA8" w:rsidRDefault="00A31EA8">
      <w:pPr>
        <w:spacing w:before="0" w:after="160" w:line="259" w:lineRule="auto"/>
        <w:rPr>
          <w:rFonts w:ascii="Arial Narrow" w:hAnsi="Arial Narrow"/>
          <w:b/>
          <w:sz w:val="60"/>
          <w:szCs w:val="96"/>
        </w:rPr>
      </w:pPr>
      <w:r>
        <w:br w:type="page"/>
      </w:r>
    </w:p>
    <w:p w14:paraId="2679D2D8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Defining Multiple Resources at the Same Time</w:t>
      </w:r>
    </w:p>
    <w:p w14:paraId="2A9A81B6" w14:textId="77777777" w:rsidR="00CE28EB" w:rsidRDefault="00CE28EB" w:rsidP="00CE28EB"/>
    <w:p w14:paraId="046EE369" w14:textId="77777777" w:rsidR="00CE28EB" w:rsidRDefault="00CE28EB" w:rsidP="00CE28EB">
      <w:pPr>
        <w:rPr>
          <w:rStyle w:val="HTMLCode"/>
          <w:rFonts w:eastAsiaTheme="minorHAnsi"/>
          <w:b/>
          <w:sz w:val="21"/>
          <w:szCs w:val="21"/>
        </w:rPr>
      </w:pPr>
      <w:r>
        <w:t xml:space="preserve">If you need to create routes for more than one resource, you can save a bit of typing by defining them all with a single call to </w:t>
      </w:r>
      <w:r w:rsidRPr="004D3B2A">
        <w:rPr>
          <w:rStyle w:val="HTMLCode"/>
          <w:rFonts w:eastAsiaTheme="minorHAnsi"/>
          <w:b/>
          <w:sz w:val="21"/>
          <w:szCs w:val="21"/>
        </w:rPr>
        <w:t>resources</w:t>
      </w:r>
    </w:p>
    <w:p w14:paraId="2D16E0C7" w14:textId="77777777" w:rsidR="00CE28EB" w:rsidRDefault="00CE28EB" w:rsidP="00CE28EB">
      <w:pPr>
        <w:rPr>
          <w:rStyle w:val="HTMLCode"/>
          <w:rFonts w:eastAsiaTheme="minorHAnsi"/>
          <w:b/>
          <w:sz w:val="21"/>
          <w:szCs w:val="21"/>
        </w:rPr>
      </w:pPr>
    </w:p>
    <w:p w14:paraId="61B9FD85" w14:textId="77777777" w:rsidR="00CE28EB" w:rsidRPr="00914C74" w:rsidRDefault="00543C33" w:rsidP="00914C74">
      <w:pPr>
        <w:pStyle w:val="Code"/>
        <w:rPr>
          <w:rStyle w:val="HTMLCode"/>
          <w:rFonts w:eastAsiaTheme="minorHAnsi" w:cs="Arial"/>
          <w:bCs/>
          <w:szCs w:val="21"/>
        </w:rPr>
      </w:pPr>
      <w:r w:rsidRPr="00914C74">
        <w:rPr>
          <w:rStyle w:val="HTMLCode"/>
          <w:rFonts w:eastAsiaTheme="minorHAnsi" w:cs="Arial"/>
          <w:bCs/>
          <w:szCs w:val="21"/>
        </w:rPr>
        <w:t>resources :departments, :employees</w:t>
      </w:r>
    </w:p>
    <w:p w14:paraId="373FBF3E" w14:textId="77777777" w:rsidR="00CE28EB" w:rsidRDefault="00CE28EB" w:rsidP="00CE28EB"/>
    <w:p w14:paraId="239884E4" w14:textId="77777777" w:rsidR="00CE28EB" w:rsidRDefault="00CE28EB" w:rsidP="00CE28EB">
      <w:r>
        <w:t>This will produce exactly the same result as</w:t>
      </w:r>
    </w:p>
    <w:p w14:paraId="2D2EF0BA" w14:textId="77777777" w:rsidR="00543C33" w:rsidRDefault="00543C33" w:rsidP="00CE28EB"/>
    <w:p w14:paraId="7CD5D780" w14:textId="77777777" w:rsidR="00543C33" w:rsidRPr="00914C74" w:rsidRDefault="00543C33" w:rsidP="00914C74">
      <w:pPr>
        <w:pStyle w:val="Code"/>
      </w:pPr>
      <w:r w:rsidRPr="00914C74">
        <w:t>resources :departments</w:t>
      </w:r>
    </w:p>
    <w:p w14:paraId="32B931BA" w14:textId="77777777" w:rsidR="00CE28EB" w:rsidRPr="00914C74" w:rsidRDefault="00543C33" w:rsidP="00914C74">
      <w:pPr>
        <w:pStyle w:val="Code"/>
      </w:pPr>
      <w:r w:rsidRPr="00914C74">
        <w:t>resources :employees</w:t>
      </w:r>
    </w:p>
    <w:p w14:paraId="05B57987" w14:textId="77777777" w:rsidR="00CE28EB" w:rsidRDefault="00CE28EB" w:rsidP="00EF3DC9"/>
    <w:p w14:paraId="1E03D210" w14:textId="77777777" w:rsidR="00A31EA8" w:rsidRDefault="00A31EA8" w:rsidP="00EF3DC9">
      <w:pPr>
        <w:rPr>
          <w:rFonts w:ascii="Arial Narrow" w:hAnsi="Arial Narrow"/>
          <w:b/>
          <w:sz w:val="60"/>
          <w:szCs w:val="96"/>
        </w:rPr>
      </w:pPr>
      <w:r>
        <w:br w:type="page"/>
      </w:r>
    </w:p>
    <w:p w14:paraId="139E7520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Singular Resources</w:t>
      </w:r>
    </w:p>
    <w:p w14:paraId="410000C6" w14:textId="77777777" w:rsidR="00CE28EB" w:rsidRDefault="00CE28EB" w:rsidP="00CE28EB"/>
    <w:p w14:paraId="382A95F4" w14:textId="77777777" w:rsidR="00CE28EB" w:rsidRDefault="00CE28EB" w:rsidP="00CE28EB">
      <w:r>
        <w:t xml:space="preserve">Sometimes, you have a resource that clients always look up without referencing an ID. </w:t>
      </w:r>
    </w:p>
    <w:p w14:paraId="54C78C4E" w14:textId="77777777" w:rsidR="00CE28EB" w:rsidRDefault="00CE28EB" w:rsidP="00CE28EB"/>
    <w:p w14:paraId="065E5DF0" w14:textId="77777777" w:rsidR="00CE28EB" w:rsidRDefault="00CE28EB" w:rsidP="00CE28EB">
      <w:r>
        <w:t xml:space="preserve">For example, you would like </w:t>
      </w:r>
      <w:r>
        <w:rPr>
          <w:rStyle w:val="HTMLCode"/>
          <w:rFonts w:eastAsiaTheme="minorHAnsi"/>
          <w:sz w:val="21"/>
          <w:szCs w:val="21"/>
        </w:rPr>
        <w:t>/profile</w:t>
      </w:r>
      <w:r>
        <w:t xml:space="preserve"> to always show the profile of the currently logged in user. </w:t>
      </w:r>
    </w:p>
    <w:p w14:paraId="6D466C3E" w14:textId="77777777" w:rsidR="00CE28EB" w:rsidRDefault="00CE28EB" w:rsidP="00CE28EB"/>
    <w:p w14:paraId="41B37F3C" w14:textId="77777777" w:rsidR="00CE28EB" w:rsidRDefault="00CE28EB" w:rsidP="00CE28EB">
      <w:r>
        <w:t xml:space="preserve">In this case, you can use a singular resource to map </w:t>
      </w:r>
      <w:r>
        <w:rPr>
          <w:rStyle w:val="HTMLCode"/>
          <w:rFonts w:eastAsiaTheme="minorHAnsi"/>
          <w:sz w:val="21"/>
          <w:szCs w:val="21"/>
        </w:rPr>
        <w:t>/profile</w:t>
      </w:r>
      <w:r>
        <w:t xml:space="preserve"> (rather than </w:t>
      </w:r>
      <w:r>
        <w:rPr>
          <w:rStyle w:val="HTMLCode"/>
          <w:rFonts w:eastAsiaTheme="minorHAnsi"/>
          <w:sz w:val="21"/>
          <w:szCs w:val="21"/>
        </w:rPr>
        <w:t>/profile/:id</w:t>
      </w:r>
      <w:r>
        <w:t xml:space="preserve">) to the </w:t>
      </w:r>
      <w:r w:rsidRPr="00F64088">
        <w:t>show</w:t>
      </w:r>
      <w:r>
        <w:t xml:space="preserve"> action:</w:t>
      </w:r>
    </w:p>
    <w:p w14:paraId="1E24EC41" w14:textId="77777777" w:rsidR="00CE28EB" w:rsidRDefault="00CE28EB" w:rsidP="00CE28EB"/>
    <w:p w14:paraId="098829B9" w14:textId="77777777" w:rsidR="00CE28EB" w:rsidRDefault="00CE28EB" w:rsidP="00914C74">
      <w:pPr>
        <w:pStyle w:val="Code"/>
      </w:pPr>
      <w:r>
        <w:t>Get 'profile', to: users#show</w:t>
      </w:r>
    </w:p>
    <w:p w14:paraId="47B542D9" w14:textId="77777777" w:rsidR="00CE28EB" w:rsidRDefault="00CE28EB" w:rsidP="00CE28EB"/>
    <w:p w14:paraId="0FD251DB" w14:textId="77777777" w:rsidR="00CE28EB" w:rsidRDefault="00CE28EB" w:rsidP="00CE28EB">
      <w:r>
        <w:t xml:space="preserve">Passing a </w:t>
      </w:r>
      <w:r>
        <w:rPr>
          <w:rStyle w:val="HTMLCode"/>
          <w:rFonts w:eastAsiaTheme="minorHAnsi"/>
          <w:sz w:val="21"/>
          <w:szCs w:val="21"/>
        </w:rPr>
        <w:t>String</w:t>
      </w:r>
      <w:r>
        <w:t xml:space="preserve"> to </w:t>
      </w:r>
      <w:r>
        <w:rPr>
          <w:rStyle w:val="HTMLCode"/>
          <w:rFonts w:eastAsiaTheme="minorHAnsi"/>
          <w:sz w:val="21"/>
          <w:szCs w:val="21"/>
        </w:rPr>
        <w:t>match</w:t>
      </w:r>
      <w:r>
        <w:t xml:space="preserve"> will expect a </w:t>
      </w:r>
      <w:r>
        <w:rPr>
          <w:rStyle w:val="HTMLCode"/>
          <w:rFonts w:eastAsiaTheme="minorHAnsi"/>
          <w:sz w:val="21"/>
          <w:szCs w:val="21"/>
        </w:rPr>
        <w:t>controller#action</w:t>
      </w:r>
      <w:r>
        <w:t xml:space="preserve"> format, while passing a </w:t>
      </w:r>
      <w:r>
        <w:rPr>
          <w:rStyle w:val="HTMLCode"/>
          <w:rFonts w:eastAsiaTheme="minorHAnsi"/>
          <w:sz w:val="21"/>
          <w:szCs w:val="21"/>
        </w:rPr>
        <w:t>Symbol</w:t>
      </w:r>
      <w:r>
        <w:t xml:space="preserve"> will map directly to an action.</w:t>
      </w:r>
    </w:p>
    <w:p w14:paraId="129AFBEE" w14:textId="77777777" w:rsidR="00CE28EB" w:rsidRDefault="00CE28EB" w:rsidP="00CE28EB"/>
    <w:p w14:paraId="5EBF83DE" w14:textId="77777777" w:rsidR="00CE28EB" w:rsidRDefault="00CE28EB" w:rsidP="00CE28EB">
      <w:r>
        <w:t>Get 'profile', to: :show</w:t>
      </w:r>
    </w:p>
    <w:p w14:paraId="7432D481" w14:textId="77777777" w:rsidR="00A31EA8" w:rsidRDefault="00A31EA8">
      <w:pPr>
        <w:spacing w:before="0" w:after="160" w:line="259" w:lineRule="auto"/>
        <w:rPr>
          <w:rFonts w:ascii="Arial Narrow" w:hAnsi="Arial Narrow"/>
          <w:b/>
          <w:sz w:val="60"/>
          <w:szCs w:val="96"/>
        </w:rPr>
      </w:pPr>
      <w:r>
        <w:br w:type="page"/>
      </w:r>
    </w:p>
    <w:p w14:paraId="5D0F588A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Controller Namespaces and Routing</w:t>
      </w:r>
    </w:p>
    <w:p w14:paraId="30C493C1" w14:textId="77777777" w:rsidR="00CE28EB" w:rsidRDefault="00CE28EB" w:rsidP="00CE28EB"/>
    <w:p w14:paraId="006522FE" w14:textId="77777777" w:rsidR="00CE28EB" w:rsidRDefault="00CE28EB" w:rsidP="00CE28EB">
      <w:r>
        <w:t xml:space="preserve">You may wish to organize groups of controllers under a single namespace. </w:t>
      </w:r>
    </w:p>
    <w:p w14:paraId="42FC0F83" w14:textId="77777777" w:rsidR="00CE28EB" w:rsidRDefault="00CE28EB" w:rsidP="00CE28EB"/>
    <w:p w14:paraId="5AEBF8FE" w14:textId="77777777" w:rsidR="00CE28EB" w:rsidRDefault="00CE28EB" w:rsidP="00CE28EB">
      <w:r>
        <w:t xml:space="preserve">Most commonly, you might group a number of administrative controllers under an </w:t>
      </w:r>
      <w:r>
        <w:rPr>
          <w:rStyle w:val="HTMLCode"/>
          <w:rFonts w:eastAsiaTheme="minorHAnsi"/>
          <w:sz w:val="21"/>
          <w:szCs w:val="21"/>
        </w:rPr>
        <w:t>Admin::</w:t>
      </w:r>
      <w:r>
        <w:t xml:space="preserve"> namespace. </w:t>
      </w:r>
    </w:p>
    <w:p w14:paraId="29BC1FC9" w14:textId="77777777" w:rsidR="00CE28EB" w:rsidRDefault="00CE28EB" w:rsidP="00CE28EB"/>
    <w:p w14:paraId="311C30FF" w14:textId="77777777" w:rsidR="00CE28EB" w:rsidRDefault="00CE28EB" w:rsidP="00CE28EB">
      <w:r>
        <w:t xml:space="preserve">You would place these controllers under the </w:t>
      </w:r>
      <w:r>
        <w:rPr>
          <w:rStyle w:val="HTMLCode"/>
          <w:rFonts w:eastAsiaTheme="minorHAnsi"/>
          <w:sz w:val="21"/>
          <w:szCs w:val="21"/>
        </w:rPr>
        <w:t>app/controllers/admin</w:t>
      </w:r>
      <w:r>
        <w:t xml:space="preserve"> directory, and you can group them together in your router</w:t>
      </w:r>
    </w:p>
    <w:p w14:paraId="21906B59" w14:textId="77777777" w:rsidR="00CE28EB" w:rsidRDefault="00CE28EB" w:rsidP="00CE28EB"/>
    <w:p w14:paraId="3C72FE76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9"/>
      </w:tblGrid>
      <w:tr w:rsidR="00CE28EB" w14:paraId="1AC2CA56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98D97F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namespace :admin</w:t>
            </w:r>
            <w:r>
              <w:rPr>
                <w:rFonts w:ascii="Helvetica" w:hAnsi="Helvetica" w:cs="Helvetica"/>
                <w:color w:val="999999"/>
              </w:rPr>
              <w:t xml:space="preserve"> </w:t>
            </w:r>
            <w:r>
              <w:rPr>
                <w:rStyle w:val="HTMLCode"/>
                <w:rFonts w:eastAsiaTheme="minorHAnsi"/>
                <w:sz w:val="21"/>
                <w:szCs w:val="21"/>
              </w:rPr>
              <w:t>do</w:t>
            </w:r>
          </w:p>
          <w:p w14:paraId="5CDCB4CD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 resources :posts, :comments</w:t>
            </w:r>
          </w:p>
          <w:p w14:paraId="1A110A3F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end</w:t>
            </w:r>
          </w:p>
        </w:tc>
      </w:tr>
    </w:tbl>
    <w:p w14:paraId="3DD9089A" w14:textId="77777777" w:rsidR="00CE28EB" w:rsidRDefault="00CE28EB" w:rsidP="00CE28EB"/>
    <w:p w14:paraId="4A2BE119" w14:textId="77777777" w:rsidR="00CE28EB" w:rsidRDefault="00CE28EB" w:rsidP="00CE28EB">
      <w:r>
        <w:t xml:space="preserve">This will create a number of routes for each of the </w:t>
      </w:r>
      <w:r>
        <w:rPr>
          <w:rStyle w:val="HTMLCode"/>
          <w:rFonts w:eastAsiaTheme="minorHAnsi"/>
          <w:sz w:val="21"/>
          <w:szCs w:val="21"/>
        </w:rPr>
        <w:t>posts</w:t>
      </w:r>
      <w:r>
        <w:t xml:space="preserve"> and </w:t>
      </w:r>
      <w:r>
        <w:rPr>
          <w:rStyle w:val="HTMLCode"/>
          <w:rFonts w:eastAsiaTheme="minorHAnsi"/>
          <w:sz w:val="21"/>
          <w:szCs w:val="21"/>
        </w:rPr>
        <w:t>comments</w:t>
      </w:r>
      <w:r>
        <w:t xml:space="preserve"> controller. </w:t>
      </w:r>
    </w:p>
    <w:p w14:paraId="10675E2B" w14:textId="77777777" w:rsidR="00CE28EB" w:rsidRDefault="00CE28EB" w:rsidP="00CE28EB"/>
    <w:p w14:paraId="6894422E" w14:textId="77777777" w:rsidR="00CE28EB" w:rsidRDefault="00CE28EB" w:rsidP="00CE28EB">
      <w:r>
        <w:t xml:space="preserve">For </w:t>
      </w:r>
      <w:r>
        <w:rPr>
          <w:rStyle w:val="HTMLCode"/>
          <w:rFonts w:eastAsiaTheme="minorHAnsi"/>
          <w:sz w:val="21"/>
          <w:szCs w:val="21"/>
        </w:rPr>
        <w:t>Admin::PostsController</w:t>
      </w:r>
      <w:r>
        <w:t>, Rails will create the following routes</w:t>
      </w:r>
    </w:p>
    <w:p w14:paraId="1ABBBF25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3"/>
        <w:gridCol w:w="2516"/>
        <w:gridCol w:w="1774"/>
        <w:gridCol w:w="2889"/>
      </w:tblGrid>
      <w:tr w:rsidR="00CE28EB" w:rsidRPr="00A321E1" w14:paraId="18AA5B4F" w14:textId="77777777" w:rsidTr="00CE28EB">
        <w:tc>
          <w:tcPr>
            <w:tcW w:w="2063" w:type="dxa"/>
          </w:tcPr>
          <w:p w14:paraId="2FA0BF84" w14:textId="77777777" w:rsidR="00CE28EB" w:rsidRPr="00A321E1" w:rsidRDefault="00CE28EB" w:rsidP="0073760D">
            <w:pPr>
              <w:jc w:val="center"/>
              <w:rPr>
                <w:b/>
              </w:rPr>
            </w:pPr>
            <w:r w:rsidRPr="00A321E1">
              <w:rPr>
                <w:b/>
              </w:rPr>
              <w:t>HTTP Verb</w:t>
            </w:r>
          </w:p>
        </w:tc>
        <w:tc>
          <w:tcPr>
            <w:tcW w:w="2516" w:type="dxa"/>
          </w:tcPr>
          <w:p w14:paraId="44DFF2F6" w14:textId="77777777" w:rsidR="00CE28EB" w:rsidRPr="00A321E1" w:rsidRDefault="00CE28EB" w:rsidP="0073760D">
            <w:pPr>
              <w:jc w:val="center"/>
              <w:rPr>
                <w:b/>
              </w:rPr>
            </w:pPr>
            <w:r w:rsidRPr="00A321E1">
              <w:rPr>
                <w:b/>
              </w:rPr>
              <w:t>Path</w:t>
            </w:r>
          </w:p>
        </w:tc>
        <w:tc>
          <w:tcPr>
            <w:tcW w:w="1774" w:type="dxa"/>
          </w:tcPr>
          <w:p w14:paraId="5E789032" w14:textId="77777777" w:rsidR="00CE28EB" w:rsidRPr="00A321E1" w:rsidRDefault="00CE28EB" w:rsidP="0073760D">
            <w:pPr>
              <w:jc w:val="center"/>
              <w:rPr>
                <w:b/>
              </w:rPr>
            </w:pPr>
            <w:r w:rsidRPr="00A321E1">
              <w:rPr>
                <w:b/>
              </w:rPr>
              <w:t>Action</w:t>
            </w:r>
          </w:p>
        </w:tc>
        <w:tc>
          <w:tcPr>
            <w:tcW w:w="2889" w:type="dxa"/>
          </w:tcPr>
          <w:p w14:paraId="5240BD48" w14:textId="77777777" w:rsidR="00CE28EB" w:rsidRPr="00A321E1" w:rsidRDefault="00CE28EB" w:rsidP="0073760D">
            <w:pPr>
              <w:jc w:val="center"/>
              <w:rPr>
                <w:b/>
              </w:rPr>
            </w:pPr>
            <w:r w:rsidRPr="00A321E1">
              <w:rPr>
                <w:b/>
              </w:rPr>
              <w:t>Used for</w:t>
            </w:r>
          </w:p>
        </w:tc>
      </w:tr>
      <w:tr w:rsidR="00CE28EB" w:rsidRPr="00C91332" w14:paraId="5C2E6C35" w14:textId="77777777" w:rsidTr="00CE28EB">
        <w:tc>
          <w:tcPr>
            <w:tcW w:w="2063" w:type="dxa"/>
          </w:tcPr>
          <w:p w14:paraId="5A7DAB9B" w14:textId="77777777" w:rsidR="00CE28EB" w:rsidRPr="00C91332" w:rsidRDefault="00CE28EB" w:rsidP="0073760D">
            <w:r w:rsidRPr="00C91332">
              <w:t>GET</w:t>
            </w:r>
          </w:p>
        </w:tc>
        <w:tc>
          <w:tcPr>
            <w:tcW w:w="2516" w:type="dxa"/>
          </w:tcPr>
          <w:p w14:paraId="222D4535" w14:textId="77777777" w:rsidR="00CE28EB" w:rsidRPr="00C91332" w:rsidRDefault="00CE28EB" w:rsidP="0073760D">
            <w:r w:rsidRPr="00C91332">
              <w:t>/admin/posts</w:t>
            </w:r>
          </w:p>
        </w:tc>
        <w:tc>
          <w:tcPr>
            <w:tcW w:w="1774" w:type="dxa"/>
          </w:tcPr>
          <w:p w14:paraId="3DC4CB4F" w14:textId="77777777" w:rsidR="00CE28EB" w:rsidRPr="00C91332" w:rsidRDefault="00CE28EB" w:rsidP="0073760D">
            <w:r w:rsidRPr="00C91332">
              <w:t>index</w:t>
            </w:r>
          </w:p>
        </w:tc>
        <w:tc>
          <w:tcPr>
            <w:tcW w:w="2889" w:type="dxa"/>
          </w:tcPr>
          <w:p w14:paraId="41B8735C" w14:textId="77777777" w:rsidR="00CE28EB" w:rsidRPr="00C91332" w:rsidRDefault="00CE28EB" w:rsidP="0073760D">
            <w:r w:rsidRPr="00C91332">
              <w:t>admin_posts_path</w:t>
            </w:r>
          </w:p>
        </w:tc>
      </w:tr>
      <w:tr w:rsidR="00CE28EB" w:rsidRPr="00C91332" w14:paraId="4F90BEA4" w14:textId="77777777" w:rsidTr="00CE28EB">
        <w:tc>
          <w:tcPr>
            <w:tcW w:w="2063" w:type="dxa"/>
          </w:tcPr>
          <w:p w14:paraId="7BFA1AA5" w14:textId="77777777" w:rsidR="00CE28EB" w:rsidRPr="00C91332" w:rsidRDefault="00CE28EB" w:rsidP="0073760D">
            <w:r w:rsidRPr="00C91332">
              <w:t>GET</w:t>
            </w:r>
          </w:p>
        </w:tc>
        <w:tc>
          <w:tcPr>
            <w:tcW w:w="2516" w:type="dxa"/>
          </w:tcPr>
          <w:p w14:paraId="44DD33A3" w14:textId="77777777" w:rsidR="00CE28EB" w:rsidRPr="00C91332" w:rsidRDefault="00CE28EB" w:rsidP="0073760D">
            <w:r w:rsidRPr="00C91332">
              <w:t>/admin/posts/new</w:t>
            </w:r>
          </w:p>
        </w:tc>
        <w:tc>
          <w:tcPr>
            <w:tcW w:w="1774" w:type="dxa"/>
          </w:tcPr>
          <w:p w14:paraId="7512CC41" w14:textId="77777777" w:rsidR="00CE28EB" w:rsidRPr="00C91332" w:rsidRDefault="00CE28EB" w:rsidP="0073760D">
            <w:r w:rsidRPr="00C91332">
              <w:t>new</w:t>
            </w:r>
          </w:p>
        </w:tc>
        <w:tc>
          <w:tcPr>
            <w:tcW w:w="2889" w:type="dxa"/>
          </w:tcPr>
          <w:p w14:paraId="6D32C3DC" w14:textId="77777777" w:rsidR="00CE28EB" w:rsidRPr="00C91332" w:rsidRDefault="00CE28EB" w:rsidP="0073760D">
            <w:r w:rsidRPr="00C91332">
              <w:t>new_admin_post_path</w:t>
            </w:r>
          </w:p>
        </w:tc>
      </w:tr>
      <w:tr w:rsidR="00CE28EB" w:rsidRPr="00C91332" w14:paraId="7193615C" w14:textId="77777777" w:rsidTr="00CE28EB">
        <w:tc>
          <w:tcPr>
            <w:tcW w:w="2063" w:type="dxa"/>
          </w:tcPr>
          <w:p w14:paraId="7EEE6CD2" w14:textId="77777777" w:rsidR="00CE28EB" w:rsidRPr="00C91332" w:rsidRDefault="00CE28EB" w:rsidP="0073760D">
            <w:r w:rsidRPr="00C91332">
              <w:t>POST</w:t>
            </w:r>
          </w:p>
        </w:tc>
        <w:tc>
          <w:tcPr>
            <w:tcW w:w="2516" w:type="dxa"/>
          </w:tcPr>
          <w:p w14:paraId="1BD1ACED" w14:textId="77777777" w:rsidR="00CE28EB" w:rsidRPr="00C91332" w:rsidRDefault="00CE28EB" w:rsidP="0073760D">
            <w:r w:rsidRPr="00C91332">
              <w:t>/admin/posts</w:t>
            </w:r>
          </w:p>
        </w:tc>
        <w:tc>
          <w:tcPr>
            <w:tcW w:w="1774" w:type="dxa"/>
          </w:tcPr>
          <w:p w14:paraId="55E3C4A8" w14:textId="77777777" w:rsidR="00CE28EB" w:rsidRPr="00C91332" w:rsidRDefault="00CE28EB" w:rsidP="0073760D">
            <w:r w:rsidRPr="00C91332">
              <w:t>create</w:t>
            </w:r>
          </w:p>
        </w:tc>
        <w:tc>
          <w:tcPr>
            <w:tcW w:w="2889" w:type="dxa"/>
          </w:tcPr>
          <w:p w14:paraId="1DFC4297" w14:textId="77777777" w:rsidR="00CE28EB" w:rsidRPr="00C91332" w:rsidRDefault="00CE28EB" w:rsidP="0073760D">
            <w:r w:rsidRPr="00C91332">
              <w:t>admin_posts_path</w:t>
            </w:r>
          </w:p>
        </w:tc>
      </w:tr>
      <w:tr w:rsidR="00CE28EB" w:rsidRPr="00C91332" w14:paraId="587E4801" w14:textId="77777777" w:rsidTr="00CE28EB">
        <w:tc>
          <w:tcPr>
            <w:tcW w:w="2063" w:type="dxa"/>
          </w:tcPr>
          <w:p w14:paraId="3E0B03B4" w14:textId="77777777" w:rsidR="00CE28EB" w:rsidRPr="00C91332" w:rsidRDefault="00CE28EB" w:rsidP="0073760D">
            <w:r w:rsidRPr="00C91332">
              <w:t>GET</w:t>
            </w:r>
          </w:p>
        </w:tc>
        <w:tc>
          <w:tcPr>
            <w:tcW w:w="2516" w:type="dxa"/>
          </w:tcPr>
          <w:p w14:paraId="4799DED7" w14:textId="77777777" w:rsidR="00CE28EB" w:rsidRPr="00C91332" w:rsidRDefault="00CE28EB" w:rsidP="0073760D">
            <w:r w:rsidRPr="00C91332">
              <w:t>/admin/posts/:id</w:t>
            </w:r>
          </w:p>
        </w:tc>
        <w:tc>
          <w:tcPr>
            <w:tcW w:w="1774" w:type="dxa"/>
          </w:tcPr>
          <w:p w14:paraId="7506BEC3" w14:textId="77777777" w:rsidR="00CE28EB" w:rsidRPr="00C91332" w:rsidRDefault="00CE28EB" w:rsidP="0073760D">
            <w:r w:rsidRPr="00C91332">
              <w:t>show</w:t>
            </w:r>
          </w:p>
        </w:tc>
        <w:tc>
          <w:tcPr>
            <w:tcW w:w="2889" w:type="dxa"/>
          </w:tcPr>
          <w:p w14:paraId="1ED124D2" w14:textId="77777777" w:rsidR="00CE28EB" w:rsidRPr="00C91332" w:rsidRDefault="00CE28EB" w:rsidP="0073760D">
            <w:r w:rsidRPr="00C91332">
              <w:t>admin_post_path(:id)</w:t>
            </w:r>
          </w:p>
        </w:tc>
      </w:tr>
      <w:tr w:rsidR="00CE28EB" w:rsidRPr="00C91332" w14:paraId="2680170F" w14:textId="77777777" w:rsidTr="00CE28EB">
        <w:tc>
          <w:tcPr>
            <w:tcW w:w="2063" w:type="dxa"/>
          </w:tcPr>
          <w:p w14:paraId="7F9D45A5" w14:textId="77777777" w:rsidR="00CE28EB" w:rsidRPr="00C91332" w:rsidRDefault="00CE28EB" w:rsidP="0073760D">
            <w:r w:rsidRPr="00C91332">
              <w:t>GET</w:t>
            </w:r>
          </w:p>
        </w:tc>
        <w:tc>
          <w:tcPr>
            <w:tcW w:w="2516" w:type="dxa"/>
          </w:tcPr>
          <w:p w14:paraId="4F85D1BD" w14:textId="77777777" w:rsidR="00CE28EB" w:rsidRPr="00C91332" w:rsidRDefault="00CE28EB" w:rsidP="0073760D">
            <w:r w:rsidRPr="00C91332">
              <w:t>/admin/posts/:id/edit</w:t>
            </w:r>
          </w:p>
        </w:tc>
        <w:tc>
          <w:tcPr>
            <w:tcW w:w="1774" w:type="dxa"/>
          </w:tcPr>
          <w:p w14:paraId="5BCC10CE" w14:textId="77777777" w:rsidR="00CE28EB" w:rsidRPr="00C91332" w:rsidRDefault="00CE28EB" w:rsidP="0073760D">
            <w:r w:rsidRPr="00C91332">
              <w:t>edit</w:t>
            </w:r>
          </w:p>
        </w:tc>
        <w:tc>
          <w:tcPr>
            <w:tcW w:w="2889" w:type="dxa"/>
          </w:tcPr>
          <w:p w14:paraId="3EADA42D" w14:textId="77777777" w:rsidR="00CE28EB" w:rsidRPr="00C91332" w:rsidRDefault="00CE28EB" w:rsidP="0073760D">
            <w:r w:rsidRPr="00C91332">
              <w:t>edit_admin_post_path(:id)</w:t>
            </w:r>
          </w:p>
        </w:tc>
      </w:tr>
      <w:tr w:rsidR="00CE28EB" w:rsidRPr="00C91332" w14:paraId="1A7269D4" w14:textId="77777777" w:rsidTr="00CE28EB">
        <w:tc>
          <w:tcPr>
            <w:tcW w:w="2063" w:type="dxa"/>
          </w:tcPr>
          <w:p w14:paraId="1B016395" w14:textId="77777777" w:rsidR="00CE28EB" w:rsidRPr="00C91332" w:rsidRDefault="00CE28EB" w:rsidP="0073760D">
            <w:r w:rsidRPr="00C91332">
              <w:t>PATCH/PUT</w:t>
            </w:r>
          </w:p>
        </w:tc>
        <w:tc>
          <w:tcPr>
            <w:tcW w:w="2516" w:type="dxa"/>
          </w:tcPr>
          <w:p w14:paraId="1F560966" w14:textId="77777777" w:rsidR="00CE28EB" w:rsidRPr="00C91332" w:rsidRDefault="00CE28EB" w:rsidP="0073760D">
            <w:r w:rsidRPr="00C91332">
              <w:t>/admin/posts/:id</w:t>
            </w:r>
          </w:p>
        </w:tc>
        <w:tc>
          <w:tcPr>
            <w:tcW w:w="1774" w:type="dxa"/>
          </w:tcPr>
          <w:p w14:paraId="42B33F5C" w14:textId="77777777" w:rsidR="00CE28EB" w:rsidRPr="00C91332" w:rsidRDefault="00CE28EB" w:rsidP="0073760D">
            <w:r w:rsidRPr="00C91332">
              <w:t>update</w:t>
            </w:r>
          </w:p>
        </w:tc>
        <w:tc>
          <w:tcPr>
            <w:tcW w:w="2889" w:type="dxa"/>
          </w:tcPr>
          <w:p w14:paraId="719273D3" w14:textId="77777777" w:rsidR="00CE28EB" w:rsidRPr="00C91332" w:rsidRDefault="00CE28EB" w:rsidP="0073760D">
            <w:r w:rsidRPr="00C91332">
              <w:t>admin_post_path(:id)</w:t>
            </w:r>
          </w:p>
        </w:tc>
      </w:tr>
      <w:tr w:rsidR="00CE28EB" w:rsidRPr="00C91332" w14:paraId="2F16EECB" w14:textId="77777777" w:rsidTr="00CE28EB">
        <w:tc>
          <w:tcPr>
            <w:tcW w:w="2063" w:type="dxa"/>
          </w:tcPr>
          <w:p w14:paraId="3252AD61" w14:textId="77777777" w:rsidR="00CE28EB" w:rsidRPr="00C91332" w:rsidRDefault="00CE28EB" w:rsidP="0073760D">
            <w:r w:rsidRPr="00C91332">
              <w:t>DELETE</w:t>
            </w:r>
          </w:p>
        </w:tc>
        <w:tc>
          <w:tcPr>
            <w:tcW w:w="2516" w:type="dxa"/>
          </w:tcPr>
          <w:p w14:paraId="28D22108" w14:textId="77777777" w:rsidR="00CE28EB" w:rsidRPr="00C91332" w:rsidRDefault="00CE28EB" w:rsidP="0073760D">
            <w:r w:rsidRPr="00C91332">
              <w:t>/admin/posts/:id</w:t>
            </w:r>
          </w:p>
        </w:tc>
        <w:tc>
          <w:tcPr>
            <w:tcW w:w="1774" w:type="dxa"/>
          </w:tcPr>
          <w:p w14:paraId="2049EBA0" w14:textId="77777777" w:rsidR="00CE28EB" w:rsidRPr="00C91332" w:rsidRDefault="00CE28EB" w:rsidP="0073760D">
            <w:r w:rsidRPr="00C91332">
              <w:t>destroy</w:t>
            </w:r>
          </w:p>
        </w:tc>
        <w:tc>
          <w:tcPr>
            <w:tcW w:w="2889" w:type="dxa"/>
          </w:tcPr>
          <w:p w14:paraId="4EE12A0C" w14:textId="77777777" w:rsidR="00CE28EB" w:rsidRPr="00C91332" w:rsidRDefault="00CE28EB" w:rsidP="0073760D">
            <w:r w:rsidRPr="00C91332">
              <w:t>admin_post_path(:id)</w:t>
            </w:r>
          </w:p>
        </w:tc>
      </w:tr>
    </w:tbl>
    <w:p w14:paraId="1DD3B2D2" w14:textId="77777777" w:rsidR="00A31EA8" w:rsidRDefault="00A31EA8" w:rsidP="00CE28EB">
      <w:pPr>
        <w:pStyle w:val="Heading2"/>
        <w:pageBreakBefore w:val="0"/>
        <w:numPr>
          <w:ilvl w:val="1"/>
          <w:numId w:val="0"/>
        </w:numPr>
        <w:spacing w:after="0"/>
      </w:pPr>
    </w:p>
    <w:p w14:paraId="5D7FEA4B" w14:textId="77777777" w:rsidR="00A31EA8" w:rsidRDefault="00A31EA8" w:rsidP="00A31EA8">
      <w:pPr>
        <w:rPr>
          <w:rFonts w:ascii="Arial Narrow" w:hAnsi="Arial Narrow"/>
          <w:sz w:val="60"/>
          <w:szCs w:val="96"/>
        </w:rPr>
      </w:pPr>
      <w:r>
        <w:br w:type="page"/>
      </w:r>
    </w:p>
    <w:p w14:paraId="0F4C2E71" w14:textId="77777777" w:rsidR="00CE28EB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>
        <w:lastRenderedPageBreak/>
        <w:t>Adding RESTful Actions</w:t>
      </w:r>
    </w:p>
    <w:p w14:paraId="789E6DCE" w14:textId="77777777" w:rsidR="00CE28EB" w:rsidRDefault="00CE28EB" w:rsidP="00CE28EB"/>
    <w:p w14:paraId="70E75FFC" w14:textId="77777777" w:rsidR="00CE28EB" w:rsidRDefault="00CE28EB" w:rsidP="00CE28EB">
      <w:r>
        <w:t xml:space="preserve">You are not limited to the seven routes that RESTful routing creates by default. </w:t>
      </w:r>
    </w:p>
    <w:p w14:paraId="775A32F7" w14:textId="77777777" w:rsidR="00CE28EB" w:rsidRDefault="00CE28EB" w:rsidP="00CE28EB"/>
    <w:p w14:paraId="5A6227A3" w14:textId="77777777" w:rsidR="00CE28EB" w:rsidRDefault="00CE28EB" w:rsidP="00CE28EB">
      <w:r>
        <w:t>If you like, you may add additional routes that apply to the collection or individual members of the collection.</w:t>
      </w:r>
    </w:p>
    <w:p w14:paraId="02978670" w14:textId="77777777" w:rsidR="00CE28EB" w:rsidRDefault="00CE28EB" w:rsidP="00CE28EB"/>
    <w:p w14:paraId="0A0D3196" w14:textId="77777777" w:rsidR="00CE28EB" w:rsidRPr="004D3B2A" w:rsidRDefault="00CE28EB" w:rsidP="00CE28EB">
      <w:pPr>
        <w:pStyle w:val="Heading2"/>
        <w:pageBreakBefore w:val="0"/>
        <w:numPr>
          <w:ilvl w:val="1"/>
          <w:numId w:val="0"/>
        </w:numPr>
        <w:spacing w:after="0"/>
      </w:pPr>
      <w:r w:rsidRPr="004D3B2A">
        <w:t>Adding Member Routes</w:t>
      </w:r>
    </w:p>
    <w:p w14:paraId="3733F221" w14:textId="77777777" w:rsidR="00CE28EB" w:rsidRDefault="00CE28EB" w:rsidP="00CE28EB"/>
    <w:p w14:paraId="5EDCB405" w14:textId="77777777" w:rsidR="00CE28EB" w:rsidRDefault="00CE28EB" w:rsidP="00CE28EB">
      <w:r>
        <w:t xml:space="preserve">To add a member route, just add a </w:t>
      </w:r>
      <w:r>
        <w:rPr>
          <w:rStyle w:val="HTMLCode"/>
          <w:rFonts w:eastAsiaTheme="minorHAnsi"/>
          <w:sz w:val="21"/>
          <w:szCs w:val="21"/>
        </w:rPr>
        <w:t>member</w:t>
      </w:r>
      <w:r>
        <w:t xml:space="preserve"> block into the resource block.</w:t>
      </w:r>
    </w:p>
    <w:p w14:paraId="53F2FEC7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1"/>
      </w:tblGrid>
      <w:tr w:rsidR="00CE28EB" w14:paraId="2B2B4FB6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2505C4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resources :users</w:t>
            </w:r>
            <w:r>
              <w:rPr>
                <w:rFonts w:ascii="Helvetica" w:hAnsi="Helvetica" w:cs="Helvetica"/>
                <w:color w:val="999999"/>
              </w:rPr>
              <w:t xml:space="preserve"> </w:t>
            </w:r>
            <w:r>
              <w:rPr>
                <w:rStyle w:val="HTMLCode"/>
                <w:rFonts w:eastAsiaTheme="minorHAnsi"/>
                <w:sz w:val="21"/>
                <w:szCs w:val="21"/>
              </w:rPr>
              <w:t>do</w:t>
            </w:r>
          </w:p>
          <w:p w14:paraId="235AF224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 member do</w:t>
            </w:r>
          </w:p>
          <w:p w14:paraId="730822EC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   get 'preview'</w:t>
            </w:r>
          </w:p>
          <w:p w14:paraId="1A309B64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 end</w:t>
            </w:r>
          </w:p>
          <w:p w14:paraId="55C61548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end</w:t>
            </w:r>
          </w:p>
        </w:tc>
      </w:tr>
    </w:tbl>
    <w:p w14:paraId="379DC9D1" w14:textId="77777777" w:rsidR="00CE28EB" w:rsidRDefault="00CE28EB" w:rsidP="00CE28EB"/>
    <w:p w14:paraId="3B542274" w14:textId="77777777" w:rsidR="00CE28EB" w:rsidRDefault="00CE28EB" w:rsidP="00CE28EB">
      <w:r>
        <w:t xml:space="preserve">This will recognize </w:t>
      </w:r>
      <w:r>
        <w:rPr>
          <w:rStyle w:val="HTMLCode"/>
          <w:rFonts w:eastAsiaTheme="minorHAnsi"/>
          <w:sz w:val="21"/>
          <w:szCs w:val="21"/>
        </w:rPr>
        <w:t>/users/1/preview</w:t>
      </w:r>
      <w:r>
        <w:t xml:space="preserve"> with GET, and route to the </w:t>
      </w:r>
      <w:r>
        <w:rPr>
          <w:rStyle w:val="HTMLCode"/>
          <w:rFonts w:eastAsiaTheme="minorHAnsi"/>
          <w:sz w:val="21"/>
          <w:szCs w:val="21"/>
        </w:rPr>
        <w:t>preview</w:t>
      </w:r>
      <w:r>
        <w:t xml:space="preserve"> action of </w:t>
      </w:r>
      <w:r>
        <w:rPr>
          <w:rStyle w:val="HTMLCode"/>
          <w:rFonts w:eastAsiaTheme="minorHAnsi"/>
          <w:sz w:val="21"/>
          <w:szCs w:val="21"/>
        </w:rPr>
        <w:t>UsersController</w:t>
      </w:r>
      <w:r>
        <w:t xml:space="preserve">, with the resource id value passed in </w:t>
      </w:r>
      <w:r>
        <w:rPr>
          <w:rStyle w:val="HTMLCode"/>
          <w:rFonts w:eastAsiaTheme="minorHAnsi"/>
          <w:sz w:val="21"/>
          <w:szCs w:val="21"/>
        </w:rPr>
        <w:t>params[:id]</w:t>
      </w:r>
      <w:r>
        <w:t xml:space="preserve">. It will also create the </w:t>
      </w:r>
      <w:r>
        <w:rPr>
          <w:rStyle w:val="HTMLCode"/>
          <w:rFonts w:eastAsiaTheme="minorHAnsi"/>
          <w:sz w:val="21"/>
          <w:szCs w:val="21"/>
        </w:rPr>
        <w:t>preview_user_url</w:t>
      </w:r>
      <w:r>
        <w:t xml:space="preserve"> and </w:t>
      </w:r>
      <w:r>
        <w:rPr>
          <w:rStyle w:val="HTMLCode"/>
          <w:rFonts w:eastAsiaTheme="minorHAnsi"/>
          <w:sz w:val="21"/>
          <w:szCs w:val="21"/>
        </w:rPr>
        <w:t>preview_user_path</w:t>
      </w:r>
      <w:r>
        <w:t xml:space="preserve"> helpers.</w:t>
      </w:r>
    </w:p>
    <w:p w14:paraId="25BA9994" w14:textId="77777777" w:rsidR="00CE28EB" w:rsidRDefault="00CE28EB" w:rsidP="00CE28EB"/>
    <w:p w14:paraId="02A289A7" w14:textId="77777777" w:rsidR="00CE28EB" w:rsidRDefault="00CE28EB" w:rsidP="00CE28EB">
      <w:r>
        <w:t xml:space="preserve">Within the block of member routes, each route name specifies the HTTP verb that it will recognize. You can use </w:t>
      </w:r>
      <w:r>
        <w:rPr>
          <w:rStyle w:val="HTMLCode"/>
          <w:rFonts w:eastAsiaTheme="minorHAnsi"/>
          <w:sz w:val="21"/>
          <w:szCs w:val="21"/>
        </w:rPr>
        <w:t>get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patch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put</w:t>
      </w:r>
      <w:r>
        <w:t xml:space="preserve">, </w:t>
      </w:r>
      <w:r>
        <w:rPr>
          <w:rStyle w:val="HTMLCode"/>
          <w:rFonts w:eastAsiaTheme="minorHAnsi"/>
          <w:sz w:val="21"/>
          <w:szCs w:val="21"/>
        </w:rPr>
        <w:t>post</w:t>
      </w:r>
      <w:r>
        <w:t xml:space="preserve">, or </w:t>
      </w:r>
      <w:r>
        <w:rPr>
          <w:rStyle w:val="HTMLCode"/>
          <w:rFonts w:eastAsiaTheme="minorHAnsi"/>
          <w:sz w:val="21"/>
          <w:szCs w:val="21"/>
        </w:rPr>
        <w:t>delete</w:t>
      </w:r>
      <w:r>
        <w:t xml:space="preserve"> here. If you don't have multiple </w:t>
      </w:r>
      <w:r>
        <w:rPr>
          <w:rStyle w:val="HTMLCode"/>
          <w:rFonts w:eastAsiaTheme="minorHAnsi"/>
          <w:sz w:val="21"/>
          <w:szCs w:val="21"/>
        </w:rPr>
        <w:t>member</w:t>
      </w:r>
      <w:r>
        <w:t xml:space="preserve"> routes, you can also pass </w:t>
      </w:r>
      <w:r>
        <w:rPr>
          <w:rStyle w:val="HTMLCode"/>
          <w:rFonts w:eastAsiaTheme="minorHAnsi"/>
          <w:sz w:val="21"/>
          <w:szCs w:val="21"/>
        </w:rPr>
        <w:t>:on</w:t>
      </w:r>
      <w:r>
        <w:t xml:space="preserve"> to a route, eliminating the block:</w:t>
      </w:r>
    </w:p>
    <w:p w14:paraId="308778B3" w14:textId="77777777" w:rsidR="00CE28EB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</w:tblGrid>
      <w:tr w:rsidR="00CE28EB" w14:paraId="36A3A19C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2E4B3D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resources :users</w:t>
            </w:r>
            <w:r>
              <w:rPr>
                <w:rFonts w:ascii="Helvetica" w:hAnsi="Helvetica" w:cs="Helvetica"/>
                <w:color w:val="999999"/>
              </w:rPr>
              <w:t xml:space="preserve"> </w:t>
            </w:r>
            <w:r>
              <w:rPr>
                <w:rStyle w:val="HTMLCode"/>
                <w:rFonts w:eastAsiaTheme="minorHAnsi"/>
                <w:sz w:val="21"/>
                <w:szCs w:val="21"/>
              </w:rPr>
              <w:t>do</w:t>
            </w:r>
          </w:p>
          <w:p w14:paraId="03093656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 get 'preview', on: :member</w:t>
            </w:r>
          </w:p>
          <w:p w14:paraId="1376262F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end</w:t>
            </w:r>
          </w:p>
        </w:tc>
      </w:tr>
    </w:tbl>
    <w:p w14:paraId="3E7BA18F" w14:textId="77777777" w:rsidR="00CE28EB" w:rsidRDefault="00CE28EB" w:rsidP="00CE28EB">
      <w:pPr>
        <w:pStyle w:val="Heading1"/>
        <w:keepNext/>
      </w:pPr>
      <w:r>
        <w:lastRenderedPageBreak/>
        <w:t>Inspecting and Testing Routes</w:t>
      </w:r>
    </w:p>
    <w:p w14:paraId="27F1B428" w14:textId="77777777" w:rsidR="00CE28EB" w:rsidRDefault="00CE28EB" w:rsidP="00CE28EB"/>
    <w:p w14:paraId="1B945A48" w14:textId="25584D61" w:rsidR="00914C74" w:rsidRDefault="00CE28EB" w:rsidP="00914C74">
      <w:r w:rsidRPr="004D3B2A">
        <w:t>To get a complete list of the available routes in your application, put</w:t>
      </w:r>
    </w:p>
    <w:p w14:paraId="479D582E" w14:textId="77777777" w:rsidR="00914C74" w:rsidRDefault="00914C74" w:rsidP="00914C74">
      <w:pPr>
        <w:pStyle w:val="Code"/>
      </w:pPr>
    </w:p>
    <w:p w14:paraId="777AEEC0" w14:textId="2EE4D38B" w:rsidR="00914C74" w:rsidRPr="00914C74" w:rsidRDefault="00CE28EB" w:rsidP="00914C74">
      <w:pPr>
        <w:pStyle w:val="Code"/>
      </w:pPr>
      <w:r w:rsidRPr="00914C74">
        <w:t xml:space="preserve"> </w:t>
      </w:r>
      <w:r w:rsidRPr="00914C74">
        <w:rPr>
          <w:rStyle w:val="HTMLCode"/>
          <w:rFonts w:ascii="Lucida Console" w:eastAsiaTheme="minorHAnsi" w:hAnsi="Lucida Console" w:cs="Courier New"/>
          <w:color w:val="000000"/>
          <w:sz w:val="20"/>
        </w:rPr>
        <w:t>http://localhost/rails/info/routes</w:t>
      </w:r>
      <w:r w:rsidRPr="00914C74">
        <w:t xml:space="preserve"> </w:t>
      </w:r>
    </w:p>
    <w:p w14:paraId="4D2210A1" w14:textId="77777777" w:rsidR="00914C74" w:rsidRDefault="00914C74" w:rsidP="00914C74">
      <w:pPr>
        <w:pStyle w:val="Code"/>
      </w:pPr>
    </w:p>
    <w:p w14:paraId="7E9927C3" w14:textId="422629E5" w:rsidR="00CE28EB" w:rsidRPr="004D3B2A" w:rsidRDefault="00CE28EB" w:rsidP="00914C74">
      <w:r w:rsidRPr="004D3B2A">
        <w:t xml:space="preserve">into your browser while your server is running in the </w:t>
      </w:r>
      <w:r w:rsidRPr="004D3B2A">
        <w:rPr>
          <w:rStyle w:val="Strong"/>
          <w:color w:val="333333"/>
        </w:rPr>
        <w:t>development</w:t>
      </w:r>
      <w:r w:rsidRPr="004D3B2A">
        <w:t xml:space="preserve"> environment. </w:t>
      </w:r>
    </w:p>
    <w:p w14:paraId="54975DBF" w14:textId="77777777" w:rsidR="00CE28EB" w:rsidRPr="004D3B2A" w:rsidRDefault="00CE28EB" w:rsidP="00CE28EB"/>
    <w:p w14:paraId="4DF4569B" w14:textId="622B63CC" w:rsidR="00CE28EB" w:rsidRDefault="00CE28EB" w:rsidP="00CE28EB">
      <w:r w:rsidRPr="004D3B2A">
        <w:t xml:space="preserve">You can also execute the </w:t>
      </w:r>
      <w:r w:rsidR="00914C74">
        <w:rPr>
          <w:rStyle w:val="HTMLCode"/>
          <w:rFonts w:eastAsiaTheme="minorHAnsi" w:cs="Arial"/>
          <w:szCs w:val="21"/>
        </w:rPr>
        <w:t>rails</w:t>
      </w:r>
      <w:r w:rsidRPr="004D3B2A">
        <w:rPr>
          <w:rStyle w:val="HTMLCode"/>
          <w:rFonts w:eastAsiaTheme="minorHAnsi" w:cs="Arial"/>
          <w:szCs w:val="21"/>
        </w:rPr>
        <w:t xml:space="preserve"> routes</w:t>
      </w:r>
      <w:r w:rsidRPr="004D3B2A">
        <w:t xml:space="preserve"> command in your terminal to produce the same output.</w:t>
      </w:r>
    </w:p>
    <w:p w14:paraId="31AB5991" w14:textId="77777777" w:rsidR="00CE28EB" w:rsidRPr="004D3B2A" w:rsidRDefault="00CE28EB" w:rsidP="00CE28EB"/>
    <w:p w14:paraId="1597E0AD" w14:textId="77777777" w:rsidR="00CE28EB" w:rsidRDefault="00CE28EB" w:rsidP="00CE28EB">
      <w:r w:rsidRPr="004D3B2A">
        <w:t xml:space="preserve">Both methods will list all of your routes, in the same order that they appear in </w:t>
      </w:r>
      <w:r w:rsidRPr="004D3B2A">
        <w:rPr>
          <w:rStyle w:val="HTMLCode"/>
          <w:rFonts w:eastAsiaTheme="minorHAnsi" w:cs="Arial"/>
          <w:szCs w:val="21"/>
        </w:rPr>
        <w:t>routes.rb</w:t>
      </w:r>
      <w:r w:rsidRPr="004D3B2A">
        <w:t>. For each route, you'll see:</w:t>
      </w:r>
    </w:p>
    <w:p w14:paraId="7E930DE2" w14:textId="77777777" w:rsidR="00CE28EB" w:rsidRPr="004D3B2A" w:rsidRDefault="00CE28EB" w:rsidP="00CE28EB"/>
    <w:p w14:paraId="6A888A6A" w14:textId="77777777" w:rsidR="00CE28EB" w:rsidRPr="004D3B2A" w:rsidRDefault="00CE28EB" w:rsidP="00CE28EB">
      <w:r w:rsidRPr="004D3B2A">
        <w:t>The route name (if any)</w:t>
      </w:r>
    </w:p>
    <w:p w14:paraId="1332F354" w14:textId="77777777" w:rsidR="00CE28EB" w:rsidRPr="004D3B2A" w:rsidRDefault="00CE28EB" w:rsidP="00CE28EB">
      <w:r w:rsidRPr="004D3B2A">
        <w:t>The HTTP verb used (if the route doesn't respond to all verbs)</w:t>
      </w:r>
    </w:p>
    <w:p w14:paraId="24ADA9CB" w14:textId="77777777" w:rsidR="00CE28EB" w:rsidRPr="004D3B2A" w:rsidRDefault="00CE28EB" w:rsidP="00CE28EB">
      <w:r w:rsidRPr="004D3B2A">
        <w:t>The URL pattern to match</w:t>
      </w:r>
    </w:p>
    <w:p w14:paraId="3557A724" w14:textId="77777777" w:rsidR="00CE28EB" w:rsidRDefault="00CE28EB" w:rsidP="00CE28EB">
      <w:r w:rsidRPr="004D3B2A">
        <w:t>The routing parameters for the route</w:t>
      </w:r>
    </w:p>
    <w:p w14:paraId="7EB3D41C" w14:textId="77777777" w:rsidR="00CE28EB" w:rsidRPr="004D3B2A" w:rsidRDefault="00CE28EB" w:rsidP="00CE28EB"/>
    <w:p w14:paraId="53DD33AD" w14:textId="77777777" w:rsidR="00CE28EB" w:rsidRDefault="00CE28EB" w:rsidP="00CE28EB">
      <w:r w:rsidRPr="004D3B2A">
        <w:t xml:space="preserve">For example, here's a small section of the </w:t>
      </w:r>
      <w:r w:rsidRPr="004D3B2A">
        <w:rPr>
          <w:rStyle w:val="HTMLCode"/>
          <w:rFonts w:eastAsiaTheme="minorHAnsi" w:cs="Arial"/>
          <w:szCs w:val="21"/>
        </w:rPr>
        <w:t>rake routes</w:t>
      </w:r>
      <w:r w:rsidRPr="004D3B2A">
        <w:t xml:space="preserve"> output for a RESTful route:</w:t>
      </w:r>
    </w:p>
    <w:p w14:paraId="68145746" w14:textId="77777777" w:rsidR="00CE28EB" w:rsidRPr="004D3B2A" w:rsidRDefault="00CE28EB" w:rsidP="00CE28EB"/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1"/>
      </w:tblGrid>
      <w:tr w:rsidR="00CE28EB" w14:paraId="403CFEDC" w14:textId="77777777" w:rsidTr="0073760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651A0E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   users GET    /users(.:format)          users#index</w:t>
            </w:r>
          </w:p>
          <w:p w14:paraId="14A56E12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         POST   /users(.:format)          users#create</w:t>
            </w:r>
          </w:p>
          <w:p w14:paraId="297C5A12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 new_user GET    /users/new(.:format)      users#new</w:t>
            </w:r>
          </w:p>
          <w:p w14:paraId="22981A7D" w14:textId="77777777" w:rsidR="00CE28EB" w:rsidRDefault="00CE28EB" w:rsidP="0073760D">
            <w:pPr>
              <w:rPr>
                <w:rFonts w:ascii="Helvetica" w:hAnsi="Helvetica" w:cs="Helvetica"/>
                <w:color w:val="999999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edit_user GET    /users/:id/edit(.:format) users#edit</w:t>
            </w:r>
          </w:p>
        </w:tc>
      </w:tr>
    </w:tbl>
    <w:p w14:paraId="666DE586" w14:textId="77777777" w:rsidR="00914C74" w:rsidRDefault="00914C74" w:rsidP="00914C74"/>
    <w:p w14:paraId="7F0A0267" w14:textId="35A06C77" w:rsidR="00CE28EB" w:rsidRDefault="00CE28EB" w:rsidP="00914C74">
      <w:r>
        <w:t xml:space="preserve">You may restrict the listing to the routes that map to a particular controller setting the </w:t>
      </w:r>
      <w:r>
        <w:rPr>
          <w:rStyle w:val="HTMLCode"/>
          <w:rFonts w:eastAsiaTheme="minorHAnsi"/>
          <w:sz w:val="21"/>
          <w:szCs w:val="21"/>
        </w:rPr>
        <w:t>CONTROLLER</w:t>
      </w:r>
      <w:r>
        <w:t xml:space="preserve"> environment variable</w:t>
      </w:r>
    </w:p>
    <w:p w14:paraId="3E0B2A5F" w14:textId="5FE81192" w:rsidR="00CE28EB" w:rsidRPr="00CE7586" w:rsidRDefault="00CE28EB" w:rsidP="00914C74">
      <w:pPr>
        <w:pStyle w:val="Code"/>
      </w:pPr>
      <w:r w:rsidRPr="00CE7586">
        <w:t xml:space="preserve">CONTOLLER=users </w:t>
      </w:r>
      <w:r w:rsidR="00914C74">
        <w:t>rails</w:t>
      </w:r>
      <w:r w:rsidRPr="00CE7586">
        <w:t xml:space="preserve"> routes</w:t>
      </w:r>
    </w:p>
    <w:p w14:paraId="4D654937" w14:textId="64F70792" w:rsidR="00CE28EB" w:rsidRDefault="00CE28EB" w:rsidP="00914C74"/>
    <w:p w14:paraId="73EA5DB4" w14:textId="0119B14A" w:rsidR="00914C74" w:rsidRDefault="00914C74" w:rsidP="00914C74"/>
    <w:p w14:paraId="39BF23E7" w14:textId="5CC73F7A" w:rsidR="00914C74" w:rsidRDefault="00914C74" w:rsidP="00914C74">
      <w:r>
        <w:lastRenderedPageBreak/>
        <w:t>To get a ‘slightly’ more human readable version of the routes display you can add the</w:t>
      </w:r>
      <w:r w:rsidR="00F66731">
        <w:t xml:space="preserve"> </w:t>
      </w:r>
      <w:bookmarkStart w:id="0" w:name="_GoBack"/>
      <w:bookmarkEnd w:id="0"/>
      <w:r>
        <w:t>expanded option to the rails routes command:</w:t>
      </w:r>
    </w:p>
    <w:p w14:paraId="14D0FE9F" w14:textId="57BD8835" w:rsidR="00914C74" w:rsidRDefault="00914C74" w:rsidP="00914C74">
      <w:pPr>
        <w:pStyle w:val="Code"/>
      </w:pPr>
      <w:r>
        <w:t>rails routes –expanded</w:t>
      </w:r>
    </w:p>
    <w:p w14:paraId="648DD61A" w14:textId="77777777" w:rsidR="00914C74" w:rsidRDefault="00914C74" w:rsidP="00914C74"/>
    <w:p w14:paraId="0AA05C36" w14:textId="77777777" w:rsidR="00914C74" w:rsidRDefault="00914C74" w:rsidP="00914C74"/>
    <w:sectPr w:rsidR="00914C74" w:rsidSect="00E029D3">
      <w:headerReference w:type="default" r:id="rId12"/>
      <w:footerReference w:type="default" r:id="rId13"/>
      <w:type w:val="oddPage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6CA4B" w14:textId="77777777" w:rsidR="001514FE" w:rsidRDefault="001514FE" w:rsidP="00476F85">
      <w:r>
        <w:separator/>
      </w:r>
    </w:p>
    <w:p w14:paraId="2E0B8AEB" w14:textId="77777777" w:rsidR="001514FE" w:rsidRDefault="001514FE"/>
    <w:p w14:paraId="0BDD33E3" w14:textId="77777777" w:rsidR="001514FE" w:rsidRDefault="001514FE" w:rsidP="00BE2342"/>
  </w:endnote>
  <w:endnote w:type="continuationSeparator" w:id="0">
    <w:p w14:paraId="1914594A" w14:textId="77777777" w:rsidR="001514FE" w:rsidRDefault="001514FE" w:rsidP="00476F85">
      <w:r>
        <w:continuationSeparator/>
      </w:r>
    </w:p>
    <w:p w14:paraId="3CB23D7B" w14:textId="77777777" w:rsidR="001514FE" w:rsidRDefault="001514FE"/>
    <w:p w14:paraId="1CED6A1B" w14:textId="77777777" w:rsidR="001514FE" w:rsidRDefault="001514FE" w:rsidP="00BE23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A79C8" w14:textId="77777777" w:rsidR="00476F85" w:rsidRPr="00734B0C" w:rsidRDefault="00A31EA8" w:rsidP="00734B0C">
    <w:pPr>
      <w:pStyle w:val="Footer"/>
      <w:tabs>
        <w:tab w:val="clear" w:pos="4513"/>
      </w:tabs>
    </w:pPr>
    <w:r>
      <w:t>2</w:t>
    </w:r>
    <w:r w:rsidR="00FD3464">
      <w:t>-</w:t>
    </w:r>
    <w:r w:rsidR="00975E4D" w:rsidRPr="00734B0C">
      <w:fldChar w:fldCharType="begin"/>
    </w:r>
    <w:r w:rsidR="0092592E" w:rsidRPr="00734B0C">
      <w:instrText xml:space="preserve"> PAGE</w:instrText>
    </w:r>
    <w:r w:rsidR="00844214" w:rsidRPr="00734B0C">
      <w:instrText xml:space="preserve"> </w:instrText>
    </w:r>
    <w:r w:rsidR="00975E4D" w:rsidRPr="00734B0C">
      <w:fldChar w:fldCharType="separate"/>
    </w:r>
    <w:r w:rsidR="006A3332">
      <w:rPr>
        <w:noProof/>
      </w:rPr>
      <w:t>2</w:t>
    </w:r>
    <w:r w:rsidR="00975E4D" w:rsidRPr="00734B0C">
      <w:fldChar w:fldCharType="end"/>
    </w:r>
    <w:r w:rsidR="003D180C" w:rsidRPr="00734B0C">
      <w:tab/>
    </w:r>
    <w:r w:rsidR="0092592E" w:rsidRPr="00734B0C">
      <w:t>© StayAhead Training Limited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A3147" w14:textId="77777777" w:rsidR="00844214" w:rsidRDefault="00844214" w:rsidP="00844214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F6073" w14:textId="77777777" w:rsidR="00476F85" w:rsidRPr="00D86E1E" w:rsidRDefault="0092592E" w:rsidP="00D86E1E">
    <w:pPr>
      <w:pStyle w:val="Footer"/>
      <w:tabs>
        <w:tab w:val="clear" w:pos="4513"/>
      </w:tabs>
    </w:pPr>
    <w:r w:rsidRPr="00D86E1E">
      <w:t>© StayAhead Training Limited</w:t>
    </w:r>
    <w:r w:rsidR="003D180C" w:rsidRPr="00D86E1E">
      <w:tab/>
    </w:r>
    <w:r w:rsidR="006273C9">
      <w:t>2</w:t>
    </w:r>
    <w:r w:rsidR="00FD3464">
      <w:t>-</w:t>
    </w:r>
    <w:r w:rsidR="00975E4D" w:rsidRPr="00D86E1E">
      <w:fldChar w:fldCharType="begin"/>
    </w:r>
    <w:r w:rsidR="00844214" w:rsidRPr="00D86E1E">
      <w:instrText xml:space="preserve"> PAGE </w:instrText>
    </w:r>
    <w:r w:rsidR="00975E4D" w:rsidRPr="00D86E1E">
      <w:fldChar w:fldCharType="separate"/>
    </w:r>
    <w:r w:rsidR="006A3332">
      <w:rPr>
        <w:noProof/>
      </w:rPr>
      <w:t>3</w:t>
    </w:r>
    <w:r w:rsidR="00975E4D" w:rsidRPr="00D86E1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8CDEC" w14:textId="77777777" w:rsidR="001514FE" w:rsidRDefault="001514FE" w:rsidP="00476F85">
      <w:r>
        <w:separator/>
      </w:r>
    </w:p>
    <w:p w14:paraId="2DE0978C" w14:textId="77777777" w:rsidR="001514FE" w:rsidRDefault="001514FE"/>
    <w:p w14:paraId="1C22B446" w14:textId="77777777" w:rsidR="001514FE" w:rsidRDefault="001514FE" w:rsidP="00BE2342"/>
  </w:footnote>
  <w:footnote w:type="continuationSeparator" w:id="0">
    <w:p w14:paraId="651BE2BF" w14:textId="77777777" w:rsidR="001514FE" w:rsidRDefault="001514FE" w:rsidP="00476F85">
      <w:r>
        <w:continuationSeparator/>
      </w:r>
    </w:p>
    <w:p w14:paraId="79D69E9D" w14:textId="77777777" w:rsidR="001514FE" w:rsidRDefault="001514FE"/>
    <w:p w14:paraId="398FD616" w14:textId="77777777" w:rsidR="001514FE" w:rsidRDefault="001514FE" w:rsidP="00BE23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AF06B" w14:textId="77777777" w:rsidR="00476F85" w:rsidRPr="0092592E" w:rsidRDefault="00FD3464" w:rsidP="00734B0C">
    <w:pPr>
      <w:pStyle w:val="Header"/>
      <w:tabs>
        <w:tab w:val="clear" w:pos="4513"/>
      </w:tabs>
    </w:pPr>
    <w:r>
      <w:t>Chapter Title</w:t>
    </w:r>
    <w:r w:rsidR="003D180C">
      <w:tab/>
    </w:r>
    <w:r>
      <w:rPr>
        <w:caps/>
      </w:rPr>
      <w:t>COURSE 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8000D" w14:textId="77777777" w:rsidR="00C162C1" w:rsidRDefault="00C162C1" w:rsidP="0084421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2A7B4" w14:textId="77777777" w:rsidR="00476F85" w:rsidRPr="00E029D3" w:rsidRDefault="006273C9" w:rsidP="00E029D3">
    <w:pPr>
      <w:pStyle w:val="Header"/>
      <w:tabs>
        <w:tab w:val="clear" w:pos="4513"/>
      </w:tabs>
    </w:pPr>
    <w:r>
      <w:rPr>
        <w:caps/>
      </w:rPr>
      <w:t>ruby on rails</w:t>
    </w:r>
    <w:r w:rsidR="00E029D3">
      <w:tab/>
    </w:r>
    <w:r>
      <w:t>Rails Routing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45F7"/>
    <w:multiLevelType w:val="hybridMultilevel"/>
    <w:tmpl w:val="FCC01314"/>
    <w:lvl w:ilvl="0" w:tplc="4DAE66B8">
      <w:start w:val="1"/>
      <w:numFmt w:val="decimal"/>
      <w:pStyle w:val="OrderedList"/>
      <w:lvlText w:val="%1."/>
      <w:lvlJc w:val="left"/>
      <w:pPr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FA25C38"/>
    <w:multiLevelType w:val="hybridMultilevel"/>
    <w:tmpl w:val="C1C402D0"/>
    <w:lvl w:ilvl="0" w:tplc="08AA9D22">
      <w:start w:val="1"/>
      <w:numFmt w:val="decimal"/>
      <w:lvlText w:val="%1."/>
      <w:lvlJc w:val="left"/>
      <w:pPr>
        <w:ind w:left="717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6AA04D4A"/>
    <w:multiLevelType w:val="hybridMultilevel"/>
    <w:tmpl w:val="5F64DEAE"/>
    <w:lvl w:ilvl="0" w:tplc="750002A0">
      <w:start w:val="1"/>
      <w:numFmt w:val="bullet"/>
      <w:pStyle w:val="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76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A660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C3B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1E0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F2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6A72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C01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9A8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F30"/>
    <w:rsid w:val="0000227D"/>
    <w:rsid w:val="000208A1"/>
    <w:rsid w:val="0002411E"/>
    <w:rsid w:val="00040564"/>
    <w:rsid w:val="0009309A"/>
    <w:rsid w:val="00094004"/>
    <w:rsid w:val="000A23F6"/>
    <w:rsid w:val="000A62F3"/>
    <w:rsid w:val="000B222E"/>
    <w:rsid w:val="000B4A94"/>
    <w:rsid w:val="000C49FB"/>
    <w:rsid w:val="000D20CE"/>
    <w:rsid w:val="000D5926"/>
    <w:rsid w:val="000E549D"/>
    <w:rsid w:val="000F1FCB"/>
    <w:rsid w:val="00104F65"/>
    <w:rsid w:val="00107C98"/>
    <w:rsid w:val="00115FAF"/>
    <w:rsid w:val="00120EC5"/>
    <w:rsid w:val="00124FA2"/>
    <w:rsid w:val="00145C45"/>
    <w:rsid w:val="001514FE"/>
    <w:rsid w:val="00151893"/>
    <w:rsid w:val="00152F94"/>
    <w:rsid w:val="00163689"/>
    <w:rsid w:val="001705DE"/>
    <w:rsid w:val="001A1659"/>
    <w:rsid w:val="001A76EA"/>
    <w:rsid w:val="001C1034"/>
    <w:rsid w:val="001D21DC"/>
    <w:rsid w:val="001D3FC2"/>
    <w:rsid w:val="001F5F2D"/>
    <w:rsid w:val="0021202B"/>
    <w:rsid w:val="0021299C"/>
    <w:rsid w:val="00224593"/>
    <w:rsid w:val="00231439"/>
    <w:rsid w:val="00234966"/>
    <w:rsid w:val="002501AC"/>
    <w:rsid w:val="002576D6"/>
    <w:rsid w:val="002649A3"/>
    <w:rsid w:val="002710F0"/>
    <w:rsid w:val="00280595"/>
    <w:rsid w:val="00283DE0"/>
    <w:rsid w:val="002A55A6"/>
    <w:rsid w:val="002E0518"/>
    <w:rsid w:val="002E2F96"/>
    <w:rsid w:val="00305428"/>
    <w:rsid w:val="003143CB"/>
    <w:rsid w:val="003524BB"/>
    <w:rsid w:val="003604E2"/>
    <w:rsid w:val="003807E9"/>
    <w:rsid w:val="00394590"/>
    <w:rsid w:val="003A5631"/>
    <w:rsid w:val="003A6511"/>
    <w:rsid w:val="003B126A"/>
    <w:rsid w:val="003D180C"/>
    <w:rsid w:val="003E0FB6"/>
    <w:rsid w:val="003F1BAE"/>
    <w:rsid w:val="00402FC5"/>
    <w:rsid w:val="00407997"/>
    <w:rsid w:val="00407FD0"/>
    <w:rsid w:val="004163E4"/>
    <w:rsid w:val="00421970"/>
    <w:rsid w:val="00426CA6"/>
    <w:rsid w:val="00427114"/>
    <w:rsid w:val="00452435"/>
    <w:rsid w:val="00475647"/>
    <w:rsid w:val="00476F85"/>
    <w:rsid w:val="00484DA1"/>
    <w:rsid w:val="004A3C9B"/>
    <w:rsid w:val="004A5735"/>
    <w:rsid w:val="004B1432"/>
    <w:rsid w:val="004B4B3A"/>
    <w:rsid w:val="004C2ED4"/>
    <w:rsid w:val="004C560E"/>
    <w:rsid w:val="004D3A66"/>
    <w:rsid w:val="005012B9"/>
    <w:rsid w:val="005158AC"/>
    <w:rsid w:val="00523529"/>
    <w:rsid w:val="00525760"/>
    <w:rsid w:val="00534742"/>
    <w:rsid w:val="005375EE"/>
    <w:rsid w:val="00543C33"/>
    <w:rsid w:val="005455DA"/>
    <w:rsid w:val="005506F8"/>
    <w:rsid w:val="00555915"/>
    <w:rsid w:val="00582E21"/>
    <w:rsid w:val="00586E31"/>
    <w:rsid w:val="005B7DAC"/>
    <w:rsid w:val="005D064A"/>
    <w:rsid w:val="005F2C1F"/>
    <w:rsid w:val="005F54E8"/>
    <w:rsid w:val="00606161"/>
    <w:rsid w:val="006273C9"/>
    <w:rsid w:val="006363B7"/>
    <w:rsid w:val="00637552"/>
    <w:rsid w:val="00656597"/>
    <w:rsid w:val="006642DE"/>
    <w:rsid w:val="00664D8C"/>
    <w:rsid w:val="00672FAB"/>
    <w:rsid w:val="00680F30"/>
    <w:rsid w:val="00693AF2"/>
    <w:rsid w:val="006A3332"/>
    <w:rsid w:val="006B1C20"/>
    <w:rsid w:val="006D2163"/>
    <w:rsid w:val="006D5409"/>
    <w:rsid w:val="006D65DB"/>
    <w:rsid w:val="006E7962"/>
    <w:rsid w:val="006F188B"/>
    <w:rsid w:val="00710EF4"/>
    <w:rsid w:val="00714246"/>
    <w:rsid w:val="00734B0C"/>
    <w:rsid w:val="00741A43"/>
    <w:rsid w:val="00760156"/>
    <w:rsid w:val="00782981"/>
    <w:rsid w:val="00783086"/>
    <w:rsid w:val="007959B8"/>
    <w:rsid w:val="007B2ACB"/>
    <w:rsid w:val="007C2E01"/>
    <w:rsid w:val="00802A0A"/>
    <w:rsid w:val="00802D50"/>
    <w:rsid w:val="0082164E"/>
    <w:rsid w:val="00824746"/>
    <w:rsid w:val="0084367D"/>
    <w:rsid w:val="00844214"/>
    <w:rsid w:val="0087084B"/>
    <w:rsid w:val="00876AAD"/>
    <w:rsid w:val="00881583"/>
    <w:rsid w:val="008850B8"/>
    <w:rsid w:val="008A4B83"/>
    <w:rsid w:val="008B4540"/>
    <w:rsid w:val="008C3311"/>
    <w:rsid w:val="008C4184"/>
    <w:rsid w:val="008E42AC"/>
    <w:rsid w:val="008E5AA7"/>
    <w:rsid w:val="008F2659"/>
    <w:rsid w:val="00907DC3"/>
    <w:rsid w:val="00914C74"/>
    <w:rsid w:val="009227C8"/>
    <w:rsid w:val="00923C69"/>
    <w:rsid w:val="0092592E"/>
    <w:rsid w:val="00974914"/>
    <w:rsid w:val="00975E4D"/>
    <w:rsid w:val="0098659E"/>
    <w:rsid w:val="009A0B03"/>
    <w:rsid w:val="009B05D5"/>
    <w:rsid w:val="009D3BC8"/>
    <w:rsid w:val="009E678D"/>
    <w:rsid w:val="009F3F91"/>
    <w:rsid w:val="00A26324"/>
    <w:rsid w:val="00A2695D"/>
    <w:rsid w:val="00A31EA8"/>
    <w:rsid w:val="00A41EA3"/>
    <w:rsid w:val="00A61CA5"/>
    <w:rsid w:val="00A66E3F"/>
    <w:rsid w:val="00A7790B"/>
    <w:rsid w:val="00A874AF"/>
    <w:rsid w:val="00A9469B"/>
    <w:rsid w:val="00AB54EF"/>
    <w:rsid w:val="00AC3D35"/>
    <w:rsid w:val="00B066EA"/>
    <w:rsid w:val="00B14BA0"/>
    <w:rsid w:val="00B43943"/>
    <w:rsid w:val="00B47E60"/>
    <w:rsid w:val="00B5123A"/>
    <w:rsid w:val="00B73312"/>
    <w:rsid w:val="00B81F45"/>
    <w:rsid w:val="00BA3F9D"/>
    <w:rsid w:val="00BB7C70"/>
    <w:rsid w:val="00BD1F0C"/>
    <w:rsid w:val="00BE2342"/>
    <w:rsid w:val="00C1060F"/>
    <w:rsid w:val="00C162C1"/>
    <w:rsid w:val="00C25A27"/>
    <w:rsid w:val="00C37A2D"/>
    <w:rsid w:val="00C60E07"/>
    <w:rsid w:val="00C60E9A"/>
    <w:rsid w:val="00CA027E"/>
    <w:rsid w:val="00CA4BC7"/>
    <w:rsid w:val="00CE1A83"/>
    <w:rsid w:val="00CE28EB"/>
    <w:rsid w:val="00CE50F1"/>
    <w:rsid w:val="00CF1111"/>
    <w:rsid w:val="00CF343D"/>
    <w:rsid w:val="00CF5B3C"/>
    <w:rsid w:val="00D40658"/>
    <w:rsid w:val="00D45F53"/>
    <w:rsid w:val="00D46E8C"/>
    <w:rsid w:val="00D6780C"/>
    <w:rsid w:val="00D719BA"/>
    <w:rsid w:val="00D86E1E"/>
    <w:rsid w:val="00D90079"/>
    <w:rsid w:val="00D96C58"/>
    <w:rsid w:val="00DA105A"/>
    <w:rsid w:val="00DA41F1"/>
    <w:rsid w:val="00DA4DB2"/>
    <w:rsid w:val="00DB05E8"/>
    <w:rsid w:val="00DB7315"/>
    <w:rsid w:val="00DC51B7"/>
    <w:rsid w:val="00DD519E"/>
    <w:rsid w:val="00DF026A"/>
    <w:rsid w:val="00DF1647"/>
    <w:rsid w:val="00E029D3"/>
    <w:rsid w:val="00E21B7B"/>
    <w:rsid w:val="00E33C84"/>
    <w:rsid w:val="00E66041"/>
    <w:rsid w:val="00E96CE1"/>
    <w:rsid w:val="00E97159"/>
    <w:rsid w:val="00EA0CDB"/>
    <w:rsid w:val="00ED6A41"/>
    <w:rsid w:val="00EE1AC8"/>
    <w:rsid w:val="00EF3DC9"/>
    <w:rsid w:val="00EF4F6C"/>
    <w:rsid w:val="00F33817"/>
    <w:rsid w:val="00F46DB4"/>
    <w:rsid w:val="00F66731"/>
    <w:rsid w:val="00F87A64"/>
    <w:rsid w:val="00FA2063"/>
    <w:rsid w:val="00FA42E8"/>
    <w:rsid w:val="00FA6197"/>
    <w:rsid w:val="00FC24F5"/>
    <w:rsid w:val="00FD3464"/>
    <w:rsid w:val="00FE2509"/>
    <w:rsid w:val="00FE64CB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011AD"/>
  <w15:docId w15:val="{FE3CC666-4750-48E5-909A-F06408F9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02B"/>
    <w:pPr>
      <w:spacing w:before="120" w:after="0" w:line="240" w:lineRule="auto"/>
    </w:pPr>
    <w:rPr>
      <w:rFonts w:ascii="Garamond" w:hAnsi="Garamond"/>
      <w:sz w:val="26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F4F6C"/>
    <w:pPr>
      <w:spacing w:before="0"/>
      <w:outlineLvl w:val="0"/>
    </w:pPr>
    <w:rPr>
      <w:rFonts w:ascii="Arial Narrow" w:hAnsi="Arial Narrow"/>
      <w:b/>
      <w:sz w:val="80"/>
      <w:szCs w:val="9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F4F6C"/>
    <w:pPr>
      <w:keepNext/>
      <w:pageBreakBefore/>
      <w:spacing w:after="360"/>
      <w:outlineLvl w:val="1"/>
    </w:pPr>
    <w:rPr>
      <w:sz w:val="6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B54EF"/>
    <w:pPr>
      <w:pageBreakBefore w:val="0"/>
      <w:spacing w:before="360" w:after="180"/>
      <w:outlineLvl w:val="2"/>
    </w:pPr>
    <w:rPr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E1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28EB"/>
    <w:pPr>
      <w:spacing w:before="240" w:after="60"/>
      <w:jc w:val="both"/>
      <w:outlineLvl w:val="4"/>
    </w:pPr>
    <w:rPr>
      <w:rFonts w:ascii="Calibri" w:eastAsia="Times New Roman" w:hAnsi="Calibri" w:cs="Times New Roman"/>
      <w:b/>
      <w:bCs/>
      <w:i/>
      <w:iCs/>
      <w:szCs w:val="26"/>
    </w:rPr>
  </w:style>
  <w:style w:type="paragraph" w:styleId="Heading6">
    <w:name w:val="heading 6"/>
    <w:basedOn w:val="Normal"/>
    <w:link w:val="Heading6Char"/>
    <w:uiPriority w:val="9"/>
    <w:qFormat/>
    <w:rsid w:val="00CE28EB"/>
    <w:pPr>
      <w:spacing w:before="240" w:after="120" w:line="360" w:lineRule="atLeast"/>
      <w:outlineLvl w:val="5"/>
    </w:pPr>
    <w:rPr>
      <w:rFonts w:ascii="Times New Roman" w:eastAsia="Times New Roman" w:hAnsi="Times New Roman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edList">
    <w:name w:val="Ordered List"/>
    <w:basedOn w:val="Normal"/>
    <w:qFormat/>
    <w:rsid w:val="004C2ED4"/>
    <w:pPr>
      <w:numPr>
        <w:numId w:val="7"/>
      </w:numPr>
      <w:spacing w:before="0"/>
      <w:contextualSpacing/>
    </w:pPr>
    <w:rPr>
      <w:rFonts w:cs="Courier New"/>
      <w:color w:val="000000"/>
      <w:szCs w:val="28"/>
      <w:shd w:val="clear" w:color="auto" w:fill="FFFFFF"/>
    </w:rPr>
  </w:style>
  <w:style w:type="paragraph" w:customStyle="1" w:styleId="Code">
    <w:name w:val="Code"/>
    <w:basedOn w:val="Normal"/>
    <w:qFormat/>
    <w:rsid w:val="00040564"/>
    <w:pPr>
      <w:spacing w:before="180" w:after="180" w:line="260" w:lineRule="exact"/>
      <w:ind w:left="357"/>
      <w:contextualSpacing/>
    </w:pPr>
    <w:rPr>
      <w:rFonts w:ascii="Lucida Console" w:hAnsi="Lucida Console" w:cs="Courier New"/>
      <w:noProof/>
      <w:color w:val="000000"/>
      <w:sz w:val="20"/>
      <w:szCs w:val="24"/>
      <w:shd w:val="clear" w:color="auto" w:fill="FFFFFF"/>
    </w:rPr>
  </w:style>
  <w:style w:type="paragraph" w:customStyle="1" w:styleId="ChapterNumber">
    <w:name w:val="Chapter Number"/>
    <w:basedOn w:val="Normal"/>
    <w:next w:val="Heading1"/>
    <w:qFormat/>
    <w:rsid w:val="00EF4F6C"/>
    <w:pPr>
      <w:spacing w:before="6000"/>
    </w:pPr>
    <w:rPr>
      <w:rFonts w:ascii="Arial" w:hAnsi="Arial"/>
      <w:spacing w:val="80"/>
      <w:szCs w:val="36"/>
    </w:rPr>
  </w:style>
  <w:style w:type="paragraph" w:styleId="Header">
    <w:name w:val="header"/>
    <w:basedOn w:val="Normal"/>
    <w:link w:val="HeaderChar"/>
    <w:uiPriority w:val="99"/>
    <w:unhideWhenUsed/>
    <w:rsid w:val="00E029D3"/>
    <w:pPr>
      <w:pBdr>
        <w:bottom w:val="single" w:sz="4" w:space="1" w:color="auto"/>
      </w:pBdr>
      <w:tabs>
        <w:tab w:val="center" w:pos="4513"/>
        <w:tab w:val="right" w:pos="9026"/>
      </w:tabs>
      <w:spacing w:before="0"/>
    </w:pPr>
    <w:rPr>
      <w:rFonts w:asciiTheme="majorHAnsi" w:hAnsiTheme="majorHAnsi"/>
      <w:spacing w:val="2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029D3"/>
    <w:rPr>
      <w:rFonts w:asciiTheme="majorHAnsi" w:hAnsiTheme="majorHAnsi"/>
      <w:spacing w:val="20"/>
    </w:rPr>
  </w:style>
  <w:style w:type="paragraph" w:styleId="Footer">
    <w:name w:val="footer"/>
    <w:basedOn w:val="Normal"/>
    <w:link w:val="FooterChar"/>
    <w:uiPriority w:val="99"/>
    <w:unhideWhenUsed/>
    <w:rsid w:val="00824746"/>
    <w:pPr>
      <w:pBdr>
        <w:top w:val="single" w:sz="4" w:space="1" w:color="auto"/>
      </w:pBdr>
      <w:tabs>
        <w:tab w:val="center" w:pos="4513"/>
        <w:tab w:val="right" w:pos="9026"/>
      </w:tabs>
      <w:spacing w:before="0"/>
    </w:pPr>
    <w:rPr>
      <w:rFonts w:asciiTheme="majorHAnsi" w:hAnsiTheme="majorHAnsi"/>
      <w:spacing w:val="20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24746"/>
    <w:rPr>
      <w:rFonts w:asciiTheme="majorHAnsi" w:hAnsiTheme="majorHAnsi"/>
      <w:spacing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4F6C"/>
    <w:rPr>
      <w:rFonts w:ascii="Arial Narrow" w:hAnsi="Arial Narrow"/>
      <w:b/>
      <w:sz w:val="80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rsid w:val="00EF4F6C"/>
    <w:rPr>
      <w:rFonts w:ascii="Arial Narrow" w:hAnsi="Arial Narrow"/>
      <w:b/>
      <w:sz w:val="60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AB54EF"/>
    <w:rPr>
      <w:rFonts w:ascii="Arial Narrow" w:hAnsi="Arial Narrow"/>
      <w:b/>
      <w:sz w:val="40"/>
      <w:szCs w:val="96"/>
    </w:rPr>
  </w:style>
  <w:style w:type="paragraph" w:customStyle="1" w:styleId="TableText">
    <w:name w:val="Table Text"/>
    <w:basedOn w:val="Normal"/>
    <w:qFormat/>
    <w:rsid w:val="008E5AA7"/>
    <w:pPr>
      <w:spacing w:before="60" w:after="60"/>
    </w:pPr>
    <w:rPr>
      <w:rFonts w:asciiTheme="minorHAnsi" w:hAnsiTheme="minorHAnsi"/>
      <w:sz w:val="24"/>
      <w:szCs w:val="24"/>
    </w:rPr>
  </w:style>
  <w:style w:type="paragraph" w:customStyle="1" w:styleId="Note">
    <w:name w:val="Note"/>
    <w:basedOn w:val="Normal"/>
    <w:qFormat/>
    <w:rsid w:val="003F1BAE"/>
    <w:pPr>
      <w:pBdr>
        <w:top w:val="single" w:sz="8" w:space="6" w:color="auto" w:shadow="1"/>
        <w:left w:val="single" w:sz="8" w:space="6" w:color="auto" w:shadow="1"/>
        <w:bottom w:val="single" w:sz="8" w:space="6" w:color="auto" w:shadow="1"/>
        <w:right w:val="single" w:sz="8" w:space="6" w:color="auto" w:shadow="1"/>
      </w:pBdr>
      <w:shd w:val="clear" w:color="auto" w:fill="F2F2F2" w:themeFill="background1" w:themeFillShade="F2"/>
      <w:ind w:left="170" w:right="170"/>
    </w:pPr>
    <w:rPr>
      <w:rFonts w:ascii="Calibri" w:hAnsi="Calibri"/>
      <w:b/>
      <w:sz w:val="24"/>
    </w:rPr>
  </w:style>
  <w:style w:type="paragraph" w:customStyle="1" w:styleId="NoteCode">
    <w:name w:val="Note Code"/>
    <w:basedOn w:val="Note"/>
    <w:qFormat/>
    <w:rsid w:val="005F54E8"/>
    <w:pPr>
      <w:tabs>
        <w:tab w:val="left" w:pos="527"/>
        <w:tab w:val="left" w:pos="885"/>
        <w:tab w:val="left" w:pos="1242"/>
        <w:tab w:val="left" w:pos="1599"/>
        <w:tab w:val="left" w:pos="1956"/>
        <w:tab w:val="left" w:pos="2313"/>
      </w:tabs>
      <w:spacing w:before="180" w:after="180" w:line="260" w:lineRule="exact"/>
      <w:contextualSpacing/>
    </w:pPr>
    <w:rPr>
      <w:rFonts w:ascii="Lucida Console" w:hAnsi="Lucida Console" w:cs="Courier New"/>
      <w:b w:val="0"/>
      <w:szCs w:val="24"/>
    </w:rPr>
  </w:style>
  <w:style w:type="paragraph" w:customStyle="1" w:styleId="UnorderedList">
    <w:name w:val="Unordered List"/>
    <w:basedOn w:val="Normal"/>
    <w:qFormat/>
    <w:rsid w:val="004C2ED4"/>
    <w:pPr>
      <w:numPr>
        <w:numId w:val="1"/>
      </w:numPr>
      <w:spacing w:before="0"/>
      <w:ind w:left="714" w:hanging="357"/>
      <w:contextualSpacing/>
    </w:pPr>
    <w:rPr>
      <w:rFonts w:cs="Courier New"/>
      <w:color w:val="000000"/>
      <w:szCs w:val="28"/>
      <w:shd w:val="clear" w:color="auto" w:fill="FFFFFF"/>
    </w:rPr>
  </w:style>
  <w:style w:type="table" w:customStyle="1" w:styleId="Table">
    <w:name w:val="Table"/>
    <w:basedOn w:val="TableNormal"/>
    <w:uiPriority w:val="99"/>
    <w:rsid w:val="0021299C"/>
    <w:pPr>
      <w:spacing w:after="24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NoteHeader">
    <w:name w:val="Note Header"/>
    <w:basedOn w:val="Note"/>
    <w:next w:val="Note"/>
    <w:qFormat/>
    <w:rsid w:val="003F1BAE"/>
    <w:pPr>
      <w:shd w:val="clear" w:color="auto" w:fill="000000" w:themeFill="text1"/>
      <w:spacing w:after="120"/>
    </w:pPr>
    <w:rPr>
      <w:caps/>
      <w:spacing w:val="40"/>
    </w:rPr>
  </w:style>
  <w:style w:type="character" w:customStyle="1" w:styleId="Heading4Char">
    <w:name w:val="Heading 4 Char"/>
    <w:basedOn w:val="DefaultParagraphFont"/>
    <w:link w:val="Heading4"/>
    <w:uiPriority w:val="9"/>
    <w:rsid w:val="00D86E1E"/>
    <w:rPr>
      <w:rFonts w:asciiTheme="majorHAnsi" w:eastAsiaTheme="majorEastAsia" w:hAnsiTheme="majorHAnsi" w:cstheme="majorBidi"/>
      <w:i/>
      <w:iCs/>
      <w:color w:val="2E74B5" w:themeColor="accent1" w:themeShade="BF"/>
      <w:sz w:val="26"/>
    </w:rPr>
  </w:style>
  <w:style w:type="paragraph" w:customStyle="1" w:styleId="Figure">
    <w:name w:val="Figure"/>
    <w:basedOn w:val="Normal"/>
    <w:next w:val="Normal"/>
    <w:qFormat/>
    <w:rsid w:val="00E66041"/>
    <w:pPr>
      <w:spacing w:before="240" w:after="240"/>
    </w:pPr>
  </w:style>
  <w:style w:type="paragraph" w:styleId="Caption">
    <w:name w:val="caption"/>
    <w:basedOn w:val="Normal"/>
    <w:next w:val="Normal"/>
    <w:uiPriority w:val="35"/>
    <w:semiHidden/>
    <w:unhideWhenUsed/>
    <w:rsid w:val="0021202B"/>
    <w:rPr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E28E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CE28EB"/>
    <w:rPr>
      <w:rFonts w:ascii="Times New Roman" w:eastAsia="Times New Roman" w:hAnsi="Times New Roman" w:cs="Arial"/>
      <w:sz w:val="24"/>
      <w:szCs w:val="24"/>
      <w:lang w:eastAsia="en-GB"/>
    </w:rPr>
  </w:style>
  <w:style w:type="character" w:styleId="HTMLCode">
    <w:name w:val="HTML Code"/>
    <w:uiPriority w:val="99"/>
    <w:semiHidden/>
    <w:unhideWhenUsed/>
    <w:rsid w:val="00CE28EB"/>
    <w:rPr>
      <w:rFonts w:ascii="Consolas" w:eastAsia="Times New Roman" w:hAnsi="Consolas" w:cs="Consolas" w:hint="default"/>
      <w:color w:val="222222"/>
      <w:sz w:val="24"/>
      <w:szCs w:val="24"/>
    </w:rPr>
  </w:style>
  <w:style w:type="paragraph" w:styleId="NormalWeb">
    <w:name w:val="Normal (Web)"/>
    <w:basedOn w:val="Normal"/>
    <w:uiPriority w:val="99"/>
    <w:unhideWhenUsed/>
    <w:rsid w:val="00CE28EB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CE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.TONY-SUPER\Documents\00.Ruby%20Programming%20&amp;%20Rails%20-%20Update%201\Ruby%20Rails%20-%20Version%202\Chap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8C3B8-224D-4447-8623-0724E547F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Chapter.dotx</Template>
  <TotalTime>24</TotalTime>
  <Pages>14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7</cp:revision>
  <dcterms:created xsi:type="dcterms:W3CDTF">2020-01-02T10:20:00Z</dcterms:created>
  <dcterms:modified xsi:type="dcterms:W3CDTF">2020-01-15T10:12:00Z</dcterms:modified>
</cp:coreProperties>
</file>