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997" w:rsidRPr="00710EF4" w:rsidRDefault="002649A3" w:rsidP="00E43B63">
      <w:pPr>
        <w:pStyle w:val="ChapterNumber"/>
        <w:jc w:val="center"/>
      </w:pPr>
      <w:bookmarkStart w:id="0" w:name="_GoBack"/>
      <w:bookmarkEnd w:id="0"/>
      <w:r w:rsidRPr="00710EF4">
        <w:t xml:space="preserve">CHAPTER </w:t>
      </w:r>
      <w:r w:rsidR="007B0353">
        <w:t>4</w:t>
      </w:r>
    </w:p>
    <w:p w:rsidR="005012B9" w:rsidRDefault="007B0353" w:rsidP="00E43B63">
      <w:pPr>
        <w:pStyle w:val="Heading1"/>
        <w:jc w:val="center"/>
      </w:pPr>
      <w:r>
        <w:t>Rails Views</w:t>
      </w:r>
    </w:p>
    <w:p w:rsidR="00476F85" w:rsidRDefault="00476F85" w:rsidP="003B126A">
      <w:pPr>
        <w:spacing w:before="480"/>
        <w:ind w:right="1134"/>
        <w:rPr>
          <w:rFonts w:ascii="Arial Narrow" w:hAnsi="Arial Narrow"/>
          <w:b/>
          <w:sz w:val="72"/>
          <w:szCs w:val="72"/>
        </w:rPr>
        <w:sectPr w:rsidR="00476F85" w:rsidSect="00E43B63">
          <w:headerReference w:type="even" r:id="rId8"/>
          <w:headerReference w:type="default" r:id="rId9"/>
          <w:footerReference w:type="even" r:id="rId10"/>
          <w:footerReference w:type="default" r:id="rId11"/>
          <w:pgSz w:w="11906" w:h="16838"/>
          <w:pgMar w:top="1440" w:right="1440" w:bottom="1440" w:left="1440" w:header="708" w:footer="708" w:gutter="0"/>
          <w:pgBorders w:display="firstPage" w:offsetFrom="page">
            <w:top w:val="twistedLines2" w:sz="6" w:space="24" w:color="auto"/>
            <w:left w:val="twistedLines2" w:sz="6" w:space="24" w:color="auto"/>
            <w:bottom w:val="twistedLines2" w:sz="6" w:space="24" w:color="auto"/>
            <w:right w:val="twistedLines2" w:sz="6" w:space="24" w:color="auto"/>
          </w:pgBorders>
          <w:cols w:space="708"/>
          <w:docGrid w:linePitch="360"/>
        </w:sectPr>
      </w:pPr>
    </w:p>
    <w:p w:rsidR="00996B69" w:rsidRDefault="00996B69" w:rsidP="00996B69">
      <w:pPr>
        <w:pStyle w:val="Heading2"/>
        <w:rPr>
          <w:rFonts w:ascii="Helvetica" w:hAnsi="Helvetica" w:cs="Helvetica"/>
          <w:color w:val="000000"/>
        </w:rPr>
      </w:pPr>
      <w:r>
        <w:lastRenderedPageBreak/>
        <w:t>What are actionviews?</w:t>
      </w:r>
    </w:p>
    <w:p w:rsidR="00996B69" w:rsidRDefault="00996B69" w:rsidP="00996B69"/>
    <w:p w:rsidR="00996B69" w:rsidRDefault="00996B69" w:rsidP="00DA04FD">
      <w:r>
        <w:t>Views are the visual presentation element of the Rails application.</w:t>
      </w:r>
    </w:p>
    <w:p w:rsidR="00996B69" w:rsidRDefault="00996B69" w:rsidP="00DA04FD"/>
    <w:p w:rsidR="00996B69" w:rsidRDefault="00996B69" w:rsidP="00DA04FD">
      <w:r>
        <w:t>They can be found in the \app\views directory of your application.</w:t>
      </w:r>
    </w:p>
    <w:p w:rsidR="00996B69" w:rsidRDefault="00996B69" w:rsidP="00DA04FD"/>
    <w:p w:rsidR="00996B69" w:rsidRDefault="00996B69" w:rsidP="00DA04FD">
      <w:r>
        <w:t>Their naming convention is usually:</w:t>
      </w:r>
    </w:p>
    <w:p w:rsidR="00996B69" w:rsidRDefault="00996B69" w:rsidP="00996B69"/>
    <w:p w:rsidR="00996B69" w:rsidRPr="00B13114" w:rsidRDefault="00852FEE" w:rsidP="00996B69">
      <w:pPr>
        <w:ind w:left="720"/>
        <w:rPr>
          <w:b/>
        </w:rPr>
      </w:pPr>
      <w:r>
        <w:rPr>
          <w:b/>
        </w:rPr>
        <w:t>i</w:t>
      </w:r>
      <w:r w:rsidR="00996B69" w:rsidRPr="00B13114">
        <w:rPr>
          <w:b/>
        </w:rPr>
        <w:t>ndex.html.erb</w:t>
      </w:r>
    </w:p>
    <w:p w:rsidR="00996B69" w:rsidRDefault="00996B69" w:rsidP="00996B69"/>
    <w:p w:rsidR="00996B69" w:rsidRDefault="00996B69" w:rsidP="00996B69">
      <w:r>
        <w:t>The .</w:t>
      </w:r>
      <w:proofErr w:type="spellStart"/>
      <w:r>
        <w:t>erb</w:t>
      </w:r>
      <w:proofErr w:type="spellEnd"/>
      <w:r>
        <w:t xml:space="preserve"> shows that these are </w:t>
      </w:r>
      <w:r w:rsidR="00852FEE">
        <w:t>'</w:t>
      </w:r>
      <w:r>
        <w:t>EmbeddedRuBy</w:t>
      </w:r>
      <w:r w:rsidR="00852FEE">
        <w:t>'</w:t>
      </w:r>
      <w:r>
        <w:t xml:space="preserve"> files.  </w:t>
      </w:r>
    </w:p>
    <w:p w:rsidR="00996B69" w:rsidRDefault="00996B69" w:rsidP="00996B69"/>
    <w:p w:rsidR="00996B69" w:rsidRDefault="00996B69" w:rsidP="00996B69">
      <w:r>
        <w:t>They are effectively template files for generating the HTML that the application needs to return to the client browser.</w:t>
      </w:r>
    </w:p>
    <w:p w:rsidR="00996B69" w:rsidRDefault="00996B69" w:rsidP="00996B69"/>
    <w:p w:rsidR="00996B69" w:rsidRDefault="00996B69" w:rsidP="00996B69">
      <w:r>
        <w:t>They usually contain a mixture of 'pure' HTML and tagged Ruby code.</w:t>
      </w:r>
    </w:p>
    <w:p w:rsidR="00996B69" w:rsidRDefault="00996B69" w:rsidP="00996B69"/>
    <w:p w:rsidR="00996B69" w:rsidRDefault="00996B69" w:rsidP="00996B69">
      <w:r>
        <w:t>When the controller 'calls' the view the embedded Ruby code is auctioned and replaced with the relevant HTML and then the controller 'sends' the page via the HTTP server back to the client.</w:t>
      </w:r>
    </w:p>
    <w:p w:rsidR="00996B69" w:rsidRDefault="00996B69" w:rsidP="00996B69"/>
    <w:p w:rsidR="00996B69" w:rsidRDefault="00996B69" w:rsidP="00996B69">
      <w:r>
        <w:t xml:space="preserve">As with the controller files this means that the </w:t>
      </w:r>
      <w:proofErr w:type="spellStart"/>
      <w:r>
        <w:t>erb</w:t>
      </w:r>
      <w:proofErr w:type="spellEnd"/>
      <w:r>
        <w:t xml:space="preserve"> files can be from very simple, maybe containing no embedded Ruby, to very complex with almost no 'pure' HTML and everything generated by the embedded Ruby code.</w:t>
      </w:r>
    </w:p>
    <w:p w:rsidR="00996B69" w:rsidRDefault="00996B69" w:rsidP="00996B69"/>
    <w:p w:rsidR="00996B69" w:rsidRDefault="00996B69" w:rsidP="00996B69">
      <w:r>
        <w:t>The embedded Ruby code is identified by the &lt;% %&gt; combination, if you are familiar with PHP for example these tags act like the &lt;?php ?&gt; tags.</w:t>
      </w:r>
    </w:p>
    <w:p w:rsidR="00996B69" w:rsidRDefault="00996B69" w:rsidP="00996B69">
      <w:r>
        <w:t xml:space="preserve"> </w:t>
      </w:r>
    </w:p>
    <w:p w:rsidR="00996B69" w:rsidRDefault="00996B69" w:rsidP="00996B69">
      <w:r>
        <w:t>The Ruby tags can appear anywhere within the file and even within valid HTML tags.</w:t>
      </w:r>
    </w:p>
    <w:p w:rsidR="00996B69" w:rsidRDefault="00996B69" w:rsidP="00996B69"/>
    <w:p w:rsidR="002D684F" w:rsidRDefault="00996B69" w:rsidP="002D684F">
      <w:r>
        <w:t>A simple example of a basic index.html.erb file is shown below</w:t>
      </w:r>
      <w:r w:rsidR="002D684F">
        <w:t xml:space="preserve">. </w:t>
      </w:r>
    </w:p>
    <w:p w:rsidR="002D684F" w:rsidRDefault="002D684F" w:rsidP="002D684F">
      <w:r>
        <w:t xml:space="preserve">This was generated automatically by running </w:t>
      </w:r>
      <w:r w:rsidRPr="00B13114">
        <w:rPr>
          <w:b/>
        </w:rPr>
        <w:t xml:space="preserve">rails g controller </w:t>
      </w:r>
      <w:r>
        <w:rPr>
          <w:b/>
        </w:rPr>
        <w:t>Employee</w:t>
      </w:r>
      <w:r w:rsidRPr="00B13114">
        <w:rPr>
          <w:b/>
        </w:rPr>
        <w:t xml:space="preserve"> index</w:t>
      </w:r>
      <w:r>
        <w:t xml:space="preserve"> from within the rails application directory.</w:t>
      </w:r>
    </w:p>
    <w:p w:rsidR="00996B69" w:rsidRDefault="00996B69" w:rsidP="00996B69"/>
    <w:p w:rsidR="00996B69" w:rsidRDefault="00996B69" w:rsidP="00996B69"/>
    <w:p w:rsidR="00996B69" w:rsidRPr="002D684F" w:rsidRDefault="00996B69" w:rsidP="002D684F">
      <w:pPr>
        <w:pStyle w:val="Code"/>
      </w:pPr>
      <w:r w:rsidRPr="002D684F">
        <w:t>&lt;h1&gt;</w:t>
      </w:r>
      <w:r w:rsidR="002D684F" w:rsidRPr="002D684F">
        <w:t>Employee</w:t>
      </w:r>
      <w:r w:rsidRPr="002D684F">
        <w:t>#index&lt;/h1&gt;</w:t>
      </w:r>
    </w:p>
    <w:p w:rsidR="00996B69" w:rsidRPr="002D684F" w:rsidRDefault="00996B69" w:rsidP="002D684F">
      <w:pPr>
        <w:pStyle w:val="Code"/>
      </w:pPr>
      <w:r w:rsidRPr="002D684F">
        <w:t>&lt;p&gt;Find me in app/views/</w:t>
      </w:r>
      <w:r w:rsidR="002D684F" w:rsidRPr="002D684F">
        <w:t>employee</w:t>
      </w:r>
      <w:r w:rsidRPr="002D684F">
        <w:t>/index.html.erb&lt;/p&gt;</w:t>
      </w:r>
    </w:p>
    <w:p w:rsidR="00996B69" w:rsidRDefault="00996B69" w:rsidP="00996B69"/>
    <w:p w:rsidR="00996B69" w:rsidRDefault="00996B69" w:rsidP="00996B69">
      <w:r>
        <w:t>As you can see it is just standard HTML coding.</w:t>
      </w:r>
    </w:p>
    <w:p w:rsidR="00996B69" w:rsidRDefault="00996B69" w:rsidP="00996B69"/>
    <w:p w:rsidR="00996B69" w:rsidRDefault="00996B69" w:rsidP="00996B69">
      <w:r>
        <w:t>The 'link' to this page for the application is via the controller method entry.</w:t>
      </w:r>
    </w:p>
    <w:p w:rsidR="00996B69" w:rsidRDefault="00996B69" w:rsidP="00996B69"/>
    <w:p w:rsidR="00996B69" w:rsidRPr="00B13114" w:rsidRDefault="00996B69" w:rsidP="00996B69">
      <w:pPr>
        <w:ind w:left="720"/>
        <w:rPr>
          <w:b/>
        </w:rPr>
      </w:pPr>
      <w:r w:rsidRPr="00B13114">
        <w:rPr>
          <w:b/>
        </w:rPr>
        <w:t>def index</w:t>
      </w:r>
    </w:p>
    <w:p w:rsidR="00996B69" w:rsidRPr="00B13114" w:rsidRDefault="00996B69" w:rsidP="00996B69">
      <w:pPr>
        <w:ind w:left="720"/>
        <w:rPr>
          <w:b/>
        </w:rPr>
      </w:pPr>
    </w:p>
    <w:p w:rsidR="00996B69" w:rsidRPr="00B13114" w:rsidRDefault="00996B69" w:rsidP="00996B69">
      <w:pPr>
        <w:ind w:left="720"/>
        <w:rPr>
          <w:b/>
        </w:rPr>
      </w:pPr>
      <w:r w:rsidRPr="00B13114">
        <w:rPr>
          <w:b/>
        </w:rPr>
        <w:t>end</w:t>
      </w:r>
    </w:p>
    <w:p w:rsidR="00996B69" w:rsidRDefault="00996B69" w:rsidP="00996B69"/>
    <w:p w:rsidR="00996B69" w:rsidRDefault="00996B69" w:rsidP="00996B69">
      <w:r>
        <w:t>There is no code in the method so Rails can only render the basic page.</w:t>
      </w:r>
    </w:p>
    <w:p w:rsidR="00DA04FD" w:rsidRDefault="00996B69" w:rsidP="00996B69">
      <w:r>
        <w:t xml:space="preserve">If we add some Ruby code to the view and the </w:t>
      </w:r>
      <w:r w:rsidR="00DA04FD">
        <w:t>controller,</w:t>
      </w:r>
      <w:r>
        <w:t xml:space="preserve"> we can make the view a little more interesting.  </w:t>
      </w:r>
    </w:p>
    <w:p w:rsidR="00996B69" w:rsidRDefault="00996B69" w:rsidP="00996B69">
      <w:r>
        <w:t>The following shows and example of this:</w:t>
      </w:r>
    </w:p>
    <w:p w:rsidR="00996B69" w:rsidRDefault="00996B69" w:rsidP="00996B69">
      <w:pPr>
        <w:pStyle w:val="Heading3"/>
      </w:pPr>
      <w:r>
        <w:t>Controller code – (previously generated by rails)</w:t>
      </w:r>
    </w:p>
    <w:p w:rsidR="00996B69" w:rsidRDefault="00996B69" w:rsidP="00996B69"/>
    <w:p w:rsidR="00996B69" w:rsidRDefault="00996B69" w:rsidP="00996B69">
      <w:r>
        <w:t>By adding the line to the def index method we are linking the controller to the incoming request and asking it to get the data value associated with a field called visitor_name.</w:t>
      </w:r>
    </w:p>
    <w:p w:rsidR="00996B69" w:rsidRDefault="00996B69" w:rsidP="00996B69"/>
    <w:p w:rsidR="00996B69" w:rsidRPr="00B13114" w:rsidRDefault="00996B69" w:rsidP="00996B69">
      <w:pPr>
        <w:ind w:left="720"/>
        <w:rPr>
          <w:b/>
        </w:rPr>
      </w:pPr>
      <w:r w:rsidRPr="00B13114">
        <w:rPr>
          <w:b/>
        </w:rPr>
        <w:t>def index</w:t>
      </w:r>
    </w:p>
    <w:p w:rsidR="00996B69" w:rsidRPr="00B13114" w:rsidRDefault="00996B69" w:rsidP="00996B69">
      <w:pPr>
        <w:ind w:left="720"/>
        <w:rPr>
          <w:b/>
        </w:rPr>
      </w:pPr>
      <w:r w:rsidRPr="00B13114">
        <w:rPr>
          <w:b/>
        </w:rPr>
        <w:t xml:space="preserve">  @name = params[:name]</w:t>
      </w:r>
    </w:p>
    <w:p w:rsidR="00996B69" w:rsidRPr="00B13114" w:rsidRDefault="00996B69" w:rsidP="00996B69">
      <w:pPr>
        <w:ind w:left="720"/>
        <w:rPr>
          <w:b/>
        </w:rPr>
      </w:pPr>
      <w:r w:rsidRPr="00B13114">
        <w:rPr>
          <w:b/>
        </w:rPr>
        <w:t>end</w:t>
      </w:r>
    </w:p>
    <w:p w:rsidR="00996B69" w:rsidRDefault="00996B69" w:rsidP="00996B69">
      <w:r>
        <w:t xml:space="preserve">  </w:t>
      </w:r>
    </w:p>
    <w:p w:rsidR="00996B69" w:rsidRDefault="00852FEE" w:rsidP="00996B69">
      <w:pPr>
        <w:pStyle w:val="Heading3"/>
      </w:pPr>
      <w:r>
        <w:t>T</w:t>
      </w:r>
      <w:r w:rsidR="00996B69">
        <w:t>he view code – (previously generated by rails)</w:t>
      </w:r>
    </w:p>
    <w:p w:rsidR="00996B69" w:rsidRDefault="00996B69" w:rsidP="00996B69"/>
    <w:p w:rsidR="00996B69" w:rsidRDefault="00996B69" w:rsidP="00996B69">
      <w:r>
        <w:t xml:space="preserve">Replace the </w:t>
      </w:r>
      <w:r w:rsidRPr="00B13114">
        <w:rPr>
          <w:b/>
        </w:rPr>
        <w:t>&lt;h1&gt;</w:t>
      </w:r>
      <w:proofErr w:type="spellStart"/>
      <w:r w:rsidR="002D684F">
        <w:rPr>
          <w:b/>
        </w:rPr>
        <w:t>Employee</w:t>
      </w:r>
      <w:r w:rsidRPr="00B13114">
        <w:rPr>
          <w:b/>
        </w:rPr>
        <w:t>#index</w:t>
      </w:r>
      <w:proofErr w:type="spellEnd"/>
      <w:r w:rsidRPr="00B13114">
        <w:rPr>
          <w:b/>
        </w:rPr>
        <w:t>&lt;/h1</w:t>
      </w:r>
      <w:r w:rsidRPr="00B13114">
        <w:t xml:space="preserve">&gt; block with a friendlier </w:t>
      </w:r>
      <w:r>
        <w:t>heading.</w:t>
      </w:r>
    </w:p>
    <w:p w:rsidR="00996B69" w:rsidRDefault="00996B69" w:rsidP="00996B69"/>
    <w:p w:rsidR="00996B69" w:rsidRPr="00375644" w:rsidRDefault="00996B69" w:rsidP="00996B69">
      <w:pPr>
        <w:ind w:left="720"/>
        <w:rPr>
          <w:b/>
        </w:rPr>
      </w:pPr>
      <w:r w:rsidRPr="00375644">
        <w:rPr>
          <w:b/>
        </w:rPr>
        <w:t>&lt;h1&gt; Hello &lt;%= @name %&gt; &lt;/h1&gt;</w:t>
      </w:r>
    </w:p>
    <w:p w:rsidR="00996B69" w:rsidRDefault="00996B69" w:rsidP="00996B69"/>
    <w:p w:rsidR="00996B69" w:rsidRDefault="00996B69" w:rsidP="00852FEE">
      <w:pPr>
        <w:pStyle w:val="Code"/>
      </w:pPr>
      <w:r>
        <w:t>The &lt;%=  ... %&gt; is a method link tag, in Rails 'speak'.</w:t>
      </w:r>
    </w:p>
    <w:p w:rsidR="00996B69" w:rsidRDefault="00996B69" w:rsidP="00996B69"/>
    <w:p w:rsidR="00996B69" w:rsidRDefault="00996B69" w:rsidP="00996B69">
      <w:r>
        <w:t xml:space="preserve">It is translated in this case to be:  Get the value </w:t>
      </w:r>
      <w:r w:rsidR="00852FEE">
        <w:t>of</w:t>
      </w:r>
      <w:r>
        <w:t xml:space="preserve"> the instance variable @name and substitute it here please.</w:t>
      </w:r>
    </w:p>
    <w:p w:rsidR="00996B69" w:rsidRDefault="00996B69" w:rsidP="00996B69"/>
    <w:p w:rsidR="00996B69" w:rsidRPr="00B13114" w:rsidRDefault="00996B69" w:rsidP="00996B69">
      <w:pPr>
        <w:rPr>
          <w:b/>
        </w:rPr>
      </w:pPr>
      <w:r>
        <w:t xml:space="preserve">If we view our page </w:t>
      </w:r>
      <w:proofErr w:type="gramStart"/>
      <w:r>
        <w:t>again</w:t>
      </w:r>
      <w:proofErr w:type="gramEnd"/>
      <w:r>
        <w:t xml:space="preserve"> we will just get </w:t>
      </w:r>
      <w:r w:rsidRPr="00B13114">
        <w:rPr>
          <w:b/>
        </w:rPr>
        <w:t>Hello</w:t>
      </w:r>
    </w:p>
    <w:p w:rsidR="00996B69" w:rsidRDefault="00996B69" w:rsidP="00996B69"/>
    <w:p w:rsidR="00996B69" w:rsidRDefault="00996B69" w:rsidP="00996B69">
      <w:r>
        <w:t>The controller has nowhere to get the data from so the instance variable is empty!</w:t>
      </w:r>
    </w:p>
    <w:p w:rsidR="00996B69" w:rsidRDefault="00996B69" w:rsidP="00996B69"/>
    <w:p w:rsidR="00996B69" w:rsidRDefault="00996B69" w:rsidP="00996B69">
      <w:r>
        <w:t xml:space="preserve">If we add a little more Rails code to our index </w:t>
      </w:r>
      <w:r w:rsidR="00F54520">
        <w:t>page,</w:t>
      </w:r>
      <w:r>
        <w:t xml:space="preserve"> we can turn it into a form and allow the user to enter his/her name and the controller will automatically catch this for us and display it on the page.</w:t>
      </w:r>
    </w:p>
    <w:p w:rsidR="00996B69" w:rsidRDefault="00996B69" w:rsidP="00996B69"/>
    <w:p w:rsidR="00996B69" w:rsidRDefault="00996B69" w:rsidP="00996B69">
      <w:r>
        <w:t>We need to add:</w:t>
      </w:r>
    </w:p>
    <w:p w:rsidR="00852FEE" w:rsidRDefault="00996B69" w:rsidP="00852FEE">
      <w:pPr>
        <w:pStyle w:val="Code"/>
      </w:pPr>
      <w:r w:rsidRPr="00B13114">
        <w:t>&lt;%= form_tag :action =&gt; 'index' do %&gt;</w:t>
      </w:r>
    </w:p>
    <w:p w:rsidR="00996B69" w:rsidRDefault="00996B69" w:rsidP="00996B69">
      <w:r>
        <w:t xml:space="preserve">This is the Rails code that creates a &lt;form&gt; entry in our </w:t>
      </w:r>
      <w:r w:rsidR="00790D29">
        <w:t>html</w:t>
      </w:r>
      <w:r>
        <w:t xml:space="preserve"> and sets the action to call the index page again.</w:t>
      </w:r>
    </w:p>
    <w:p w:rsidR="00996B69" w:rsidRPr="00B13114" w:rsidRDefault="00996B69" w:rsidP="00852FEE">
      <w:pPr>
        <w:pStyle w:val="Code"/>
      </w:pPr>
      <w:r w:rsidRPr="00B13114">
        <w:t xml:space="preserve">&lt;p&gt; </w:t>
      </w:r>
    </w:p>
    <w:p w:rsidR="00996B69" w:rsidRPr="00B13114" w:rsidRDefault="00996B69" w:rsidP="00852FEE">
      <w:pPr>
        <w:pStyle w:val="Code"/>
      </w:pPr>
      <w:r w:rsidRPr="00B13114">
        <w:t xml:space="preserve">Enter </w:t>
      </w:r>
      <w:r w:rsidR="00C33243">
        <w:t>Employee</w:t>
      </w:r>
      <w:r w:rsidRPr="00B13114">
        <w:t xml:space="preserve"> Name:</w:t>
      </w:r>
    </w:p>
    <w:p w:rsidR="00996B69" w:rsidRPr="00B13114" w:rsidRDefault="00996B69" w:rsidP="00852FEE">
      <w:pPr>
        <w:pStyle w:val="Code"/>
      </w:pPr>
      <w:r w:rsidRPr="00B13114">
        <w:t>&lt;%= text_field_tag 'name' , @name %&gt;</w:t>
      </w:r>
    </w:p>
    <w:p w:rsidR="00996B69" w:rsidRDefault="00996B69" w:rsidP="00852FEE">
      <w:pPr>
        <w:pStyle w:val="Code"/>
      </w:pPr>
      <w:r w:rsidRPr="00B13114">
        <w:t xml:space="preserve">&lt;/p&gt; </w:t>
      </w:r>
    </w:p>
    <w:p w:rsidR="00996B69" w:rsidRDefault="00996B69" w:rsidP="00996B69">
      <w:r>
        <w:t>This code will cause Rails to generate a text box with an identifier of 'visitor_name' and if the instance variable contains a value insert this into the box or leave it blank if there is no value.</w:t>
      </w:r>
    </w:p>
    <w:p w:rsidR="00996B69" w:rsidRDefault="00996B69" w:rsidP="00852FEE">
      <w:pPr>
        <w:pStyle w:val="Code"/>
      </w:pPr>
      <w:r w:rsidRPr="00B13114">
        <w:t>&lt;%= submit_tag 'Go!' %&gt;</w:t>
      </w:r>
    </w:p>
    <w:p w:rsidR="00852FEE" w:rsidRDefault="00996B69" w:rsidP="00996B69">
      <w:r>
        <w:t>This generate the usual submit button on the page with the text 'Go!' on it.</w:t>
      </w:r>
    </w:p>
    <w:p w:rsidR="00852FEE" w:rsidRDefault="00852FEE" w:rsidP="00996B69"/>
    <w:p w:rsidR="00996B69" w:rsidRDefault="00996B69" w:rsidP="00996B69">
      <w:r>
        <w:t>Finally</w:t>
      </w:r>
    </w:p>
    <w:p w:rsidR="00996B69" w:rsidRDefault="00996B69" w:rsidP="00996B69"/>
    <w:p w:rsidR="00996B69" w:rsidRPr="00B13114" w:rsidRDefault="00996B69" w:rsidP="00852FEE">
      <w:pPr>
        <w:pStyle w:val="Code"/>
      </w:pPr>
      <w:r w:rsidRPr="00B13114">
        <w:t>&lt;% end %&gt;</w:t>
      </w:r>
    </w:p>
    <w:p w:rsidR="00996B69" w:rsidRDefault="00996B69" w:rsidP="00996B69"/>
    <w:p w:rsidR="00996B69" w:rsidRDefault="00996B69" w:rsidP="00996B69">
      <w:r>
        <w:t xml:space="preserve">This is a plain Rails tag signifying the end of the code block for the </w:t>
      </w:r>
      <w:r w:rsidRPr="00B13114">
        <w:rPr>
          <w:b/>
        </w:rPr>
        <w:t>'do'</w:t>
      </w:r>
      <w:r>
        <w:t xml:space="preserve"> in the </w:t>
      </w:r>
      <w:r w:rsidRPr="00B13114">
        <w:rPr>
          <w:b/>
        </w:rPr>
        <w:t>form_tag</w:t>
      </w:r>
      <w:r>
        <w:t>.</w:t>
      </w:r>
    </w:p>
    <w:p w:rsidR="00996B69" w:rsidRDefault="00996B69" w:rsidP="00996B69"/>
    <w:p w:rsidR="00996B69" w:rsidRDefault="00852FEE" w:rsidP="00996B69">
      <w:r>
        <w:t>If we re-run</w:t>
      </w:r>
      <w:r w:rsidR="00996B69">
        <w:t xml:space="preserve"> </w:t>
      </w:r>
      <w:r>
        <w:t>the</w:t>
      </w:r>
      <w:r w:rsidR="00996B69">
        <w:t xml:space="preserve"> page in the </w:t>
      </w:r>
      <w:r w:rsidR="005F01ED">
        <w:t>browser,</w:t>
      </w:r>
      <w:r w:rsidR="00996B69">
        <w:t xml:space="preserve"> we can see the results of our </w:t>
      </w:r>
      <w:r>
        <w:t>changes</w:t>
      </w:r>
      <w:r w:rsidR="00996B69">
        <w:t>.</w:t>
      </w:r>
    </w:p>
    <w:p w:rsidR="00996B69" w:rsidRDefault="00996B69">
      <w:pPr>
        <w:spacing w:before="0" w:after="160" w:line="259" w:lineRule="auto"/>
        <w:rPr>
          <w:rFonts w:ascii="Arial Narrow" w:hAnsi="Arial Narrow"/>
          <w:b/>
          <w:sz w:val="40"/>
          <w:szCs w:val="96"/>
        </w:rPr>
      </w:pPr>
      <w:r>
        <w:br w:type="page"/>
      </w:r>
    </w:p>
    <w:p w:rsidR="00996B69" w:rsidRDefault="00852FEE" w:rsidP="00996B69">
      <w:pPr>
        <w:pStyle w:val="Heading2"/>
      </w:pPr>
      <w:r>
        <w:lastRenderedPageBreak/>
        <w:t>Actionviews</w:t>
      </w:r>
      <w:r w:rsidR="00996B69">
        <w:t xml:space="preserve"> and 'DRY'</w:t>
      </w:r>
    </w:p>
    <w:p w:rsidR="00996B69" w:rsidRDefault="00996B69" w:rsidP="00996B69"/>
    <w:p w:rsidR="00996B69" w:rsidRDefault="00996B69" w:rsidP="00996B69">
      <w:r>
        <w:t>One of the design philosophies of Rails applications is DRY – Do Not Repeat Yourself.</w:t>
      </w:r>
    </w:p>
    <w:p w:rsidR="00996B69" w:rsidRDefault="00996B69" w:rsidP="00996B69"/>
    <w:p w:rsidR="00996B69" w:rsidRDefault="00996B69" w:rsidP="00996B69">
      <w:r>
        <w:t xml:space="preserve">There are many scenarios where for example you </w:t>
      </w:r>
      <w:proofErr w:type="gramStart"/>
      <w:r>
        <w:t>may have the same form code</w:t>
      </w:r>
      <w:proofErr w:type="gramEnd"/>
      <w:r>
        <w:t xml:space="preserve"> used in several places; it would be counter to DRY to keep re-writing the same code.  </w:t>
      </w:r>
    </w:p>
    <w:p w:rsidR="00996B69" w:rsidRDefault="00996B69" w:rsidP="00996B69"/>
    <w:p w:rsidR="00996B69" w:rsidRDefault="00996B69" w:rsidP="00996B69">
      <w:r>
        <w:t>Rails allow you define the code once and store it in a file within the view and 'include' this into other views when needed.</w:t>
      </w:r>
    </w:p>
    <w:p w:rsidR="00996B69" w:rsidRDefault="00996B69" w:rsidP="00996B69"/>
    <w:p w:rsidR="00996B69" w:rsidRDefault="00996B69" w:rsidP="00996B69">
      <w:r>
        <w:t xml:space="preserve"> The file name starts with and underscore and then follows the normal naming convention.  </w:t>
      </w:r>
    </w:p>
    <w:p w:rsidR="00996B69" w:rsidRDefault="00996B69" w:rsidP="00996B69"/>
    <w:p w:rsidR="00996B69" w:rsidRDefault="00996B69" w:rsidP="00996B69">
      <w:r>
        <w:t xml:space="preserve">For </w:t>
      </w:r>
      <w:proofErr w:type="gramStart"/>
      <w:r>
        <w:t>example</w:t>
      </w:r>
      <w:proofErr w:type="gramEnd"/>
      <w:r>
        <w:t xml:space="preserve"> we can create our form code and store it in a file called:</w:t>
      </w:r>
    </w:p>
    <w:p w:rsidR="00996B69" w:rsidRDefault="00996B69" w:rsidP="00996B69"/>
    <w:p w:rsidR="00996B69" w:rsidRPr="00BF44E5" w:rsidRDefault="00996B69" w:rsidP="00996B69">
      <w:pPr>
        <w:ind w:left="720"/>
        <w:rPr>
          <w:b/>
        </w:rPr>
      </w:pPr>
      <w:r w:rsidRPr="00BF44E5">
        <w:rPr>
          <w:b/>
        </w:rPr>
        <w:t>_</w:t>
      </w:r>
      <w:r w:rsidR="00DE0734">
        <w:rPr>
          <w:b/>
        </w:rPr>
        <w:t>links</w:t>
      </w:r>
      <w:r w:rsidRPr="00BF44E5">
        <w:rPr>
          <w:b/>
        </w:rPr>
        <w:t>.html.erb</w:t>
      </w:r>
    </w:p>
    <w:p w:rsidR="00996B69" w:rsidRDefault="00996B69" w:rsidP="00996B69"/>
    <w:p w:rsidR="00996B69" w:rsidRDefault="00996B69" w:rsidP="00996B69">
      <w:r>
        <w:t xml:space="preserve">In each view where we need the form code to be </w:t>
      </w:r>
      <w:proofErr w:type="gramStart"/>
      <w:r>
        <w:t>used</w:t>
      </w:r>
      <w:proofErr w:type="gramEnd"/>
      <w:r>
        <w:t xml:space="preserve"> we add the following rails tag</w:t>
      </w:r>
    </w:p>
    <w:p w:rsidR="00996B69" w:rsidRDefault="00996B69" w:rsidP="00996B69"/>
    <w:p w:rsidR="00996B69" w:rsidRPr="00BF44E5" w:rsidRDefault="00DE0734" w:rsidP="00DE0734">
      <w:pPr>
        <w:pStyle w:val="Code"/>
      </w:pPr>
      <w:r>
        <w:t>&lt;%= render 'links</w:t>
      </w:r>
      <w:r w:rsidR="00996B69" w:rsidRPr="00BF44E5">
        <w:t>' %&gt;</w:t>
      </w:r>
    </w:p>
    <w:p w:rsidR="00996B69" w:rsidRDefault="00996B69" w:rsidP="00996B69"/>
    <w:p w:rsidR="00996B69" w:rsidRDefault="00996B69" w:rsidP="00996B69">
      <w:r w:rsidRPr="00BF44E5">
        <w:rPr>
          <w:b/>
        </w:rPr>
        <w:t>Note</w:t>
      </w:r>
      <w:r>
        <w:t>: the leading underscore is dropped from the file name, and we only specify the file name not the extension as well, on the call.</w:t>
      </w:r>
    </w:p>
    <w:p w:rsidR="00996B69" w:rsidRDefault="00996B69" w:rsidP="00996B69"/>
    <w:p w:rsidR="00996B69" w:rsidRDefault="00996B69" w:rsidP="00996B69">
      <w:r>
        <w:t>This causes Rails to 'insert' the code from the file at this point in the view.</w:t>
      </w:r>
    </w:p>
    <w:p w:rsidR="00996B69" w:rsidRDefault="00996B69" w:rsidP="00996B69"/>
    <w:p w:rsidR="00996B69" w:rsidRDefault="00996B69" w:rsidP="00996B69">
      <w:pPr>
        <w:pStyle w:val="Heading2"/>
      </w:pPr>
      <w:r>
        <w:lastRenderedPageBreak/>
        <w:t>Page linking</w:t>
      </w:r>
    </w:p>
    <w:p w:rsidR="00996B69" w:rsidRDefault="00996B69" w:rsidP="00996B69">
      <w:r>
        <w:t>One of the most important aspects of your application is the navigation through it.</w:t>
      </w:r>
    </w:p>
    <w:p w:rsidR="00996B69" w:rsidRDefault="00996B69" w:rsidP="00996B69"/>
    <w:p w:rsidR="00996B69" w:rsidRDefault="00996B69" w:rsidP="00996B69">
      <w:r>
        <w:t>It would be an extremely tedious, if not impossible, job to create and maintain the necessary HTML &lt;a&gt; anchor tags to support the 'site flow'.</w:t>
      </w:r>
    </w:p>
    <w:p w:rsidR="00996B69" w:rsidRDefault="00996B69" w:rsidP="00996B69"/>
    <w:p w:rsidR="00996B69" w:rsidRDefault="00996B69" w:rsidP="00996B69">
      <w:r>
        <w:t xml:space="preserve">Rails, 'to the rescue', has a </w:t>
      </w:r>
      <w:proofErr w:type="spellStart"/>
      <w:r>
        <w:t>link_tag</w:t>
      </w:r>
      <w:proofErr w:type="spellEnd"/>
      <w:r>
        <w:t xml:space="preserve"> that will do the job for you.</w:t>
      </w:r>
    </w:p>
    <w:p w:rsidR="00996B69" w:rsidRDefault="00996B69" w:rsidP="00996B69"/>
    <w:p w:rsidR="00996B69" w:rsidRDefault="00996B69" w:rsidP="00996B69">
      <w:r>
        <w:t xml:space="preserve">The </w:t>
      </w:r>
      <w:proofErr w:type="spellStart"/>
      <w:r>
        <w:t>link_tag</w:t>
      </w:r>
      <w:proofErr w:type="spellEnd"/>
      <w:r>
        <w:t>, like most of Rails, is extremely versatile.</w:t>
      </w:r>
    </w:p>
    <w:p w:rsidR="00996B69" w:rsidRDefault="00996B69" w:rsidP="00996B69">
      <w:r>
        <w:t>It supports simple linking, it can pass parameters, there is even the ability to make it conditional based as well.</w:t>
      </w:r>
    </w:p>
    <w:p w:rsidR="00996B69" w:rsidRDefault="00996B69" w:rsidP="00996B69">
      <w:r>
        <w:t>The simplest of links is:</w:t>
      </w:r>
    </w:p>
    <w:p w:rsidR="00996B69" w:rsidRDefault="00996B69" w:rsidP="00996B69"/>
    <w:p w:rsidR="00996B69" w:rsidRPr="006352E8" w:rsidRDefault="00996B69" w:rsidP="00DE0734">
      <w:pPr>
        <w:pStyle w:val="Code"/>
        <w:rPr>
          <w:lang w:eastAsia="en-GB"/>
        </w:rPr>
      </w:pPr>
      <w:r w:rsidRPr="006352E8">
        <w:rPr>
          <w:lang w:eastAsia="en-GB"/>
        </w:rPr>
        <w:t>link_to(body, url)</w:t>
      </w:r>
    </w:p>
    <w:p w:rsidR="00996B69" w:rsidRPr="007D4433" w:rsidRDefault="00996B69" w:rsidP="00996B69">
      <w:pPr>
        <w:rPr>
          <w:lang w:eastAsia="en-GB"/>
        </w:rPr>
      </w:pPr>
      <w:r w:rsidRPr="007D4433">
        <w:rPr>
          <w:lang w:eastAsia="en-GB"/>
        </w:rPr>
        <w:t xml:space="preserve">  </w:t>
      </w:r>
    </w:p>
    <w:p w:rsidR="00996B69" w:rsidRDefault="00996B69" w:rsidP="00996B69">
      <w:pPr>
        <w:rPr>
          <w:lang w:eastAsia="en-GB"/>
        </w:rPr>
      </w:pPr>
      <w:r w:rsidRPr="007D4433">
        <w:rPr>
          <w:lang w:eastAsia="en-GB"/>
        </w:rPr>
        <w:t xml:space="preserve">  </w:t>
      </w:r>
      <w:r w:rsidR="00DE0734">
        <w:rPr>
          <w:lang w:eastAsia="en-GB"/>
        </w:rPr>
        <w:t>W</w:t>
      </w:r>
      <w:r>
        <w:rPr>
          <w:lang w:eastAsia="en-GB"/>
        </w:rPr>
        <w:t xml:space="preserve">here </w:t>
      </w:r>
      <w:r w:rsidRPr="00DE0734">
        <w:rPr>
          <w:b/>
          <w:lang w:eastAsia="en-GB"/>
        </w:rPr>
        <w:t>body</w:t>
      </w:r>
      <w:r>
        <w:rPr>
          <w:lang w:eastAsia="en-GB"/>
        </w:rPr>
        <w:t xml:space="preserve"> is the displayed name for the link and the </w:t>
      </w:r>
      <w:proofErr w:type="spellStart"/>
      <w:r w:rsidRPr="00DE0734">
        <w:rPr>
          <w:b/>
          <w:lang w:eastAsia="en-GB"/>
        </w:rPr>
        <w:t>url</w:t>
      </w:r>
      <w:proofErr w:type="spellEnd"/>
      <w:r>
        <w:rPr>
          <w:lang w:eastAsia="en-GB"/>
        </w:rPr>
        <w:t xml:space="preserve"> becomes the target.</w:t>
      </w:r>
    </w:p>
    <w:p w:rsidR="00996B69" w:rsidRDefault="00996B69" w:rsidP="00996B69">
      <w:pPr>
        <w:rPr>
          <w:lang w:eastAsia="en-GB"/>
        </w:rPr>
      </w:pPr>
    </w:p>
    <w:p w:rsidR="00996B69" w:rsidRDefault="00996B69" w:rsidP="00996B69">
      <w:pPr>
        <w:rPr>
          <w:lang w:eastAsia="en-GB"/>
        </w:rPr>
      </w:pPr>
      <w:r>
        <w:rPr>
          <w:lang w:eastAsia="en-GB"/>
        </w:rPr>
        <w:t>This is where Rails routing also come into play</w:t>
      </w:r>
      <w:r w:rsidR="00DE0734">
        <w:rPr>
          <w:lang w:eastAsia="en-GB"/>
        </w:rPr>
        <w:t>, you</w:t>
      </w:r>
      <w:r>
        <w:rPr>
          <w:lang w:eastAsia="en-GB"/>
        </w:rPr>
        <w:t xml:space="preserve"> have to understand what routes you have.</w:t>
      </w:r>
    </w:p>
    <w:p w:rsidR="00996B69" w:rsidRDefault="00996B69" w:rsidP="00996B69">
      <w:pPr>
        <w:rPr>
          <w:lang w:eastAsia="en-GB"/>
        </w:rPr>
      </w:pPr>
    </w:p>
    <w:p w:rsidR="00996B69" w:rsidRPr="007D4433" w:rsidRDefault="00996B69" w:rsidP="00996B69">
      <w:pPr>
        <w:rPr>
          <w:lang w:eastAsia="en-GB"/>
        </w:rPr>
      </w:pPr>
      <w:r>
        <w:rPr>
          <w:lang w:eastAsia="en-GB"/>
        </w:rPr>
        <w:t>Consider the following small 'snippets' of a rails application.</w:t>
      </w:r>
    </w:p>
    <w:p w:rsidR="00996B69" w:rsidRDefault="00996B69" w:rsidP="00996B69"/>
    <w:p w:rsidR="00996B69" w:rsidRDefault="00996B69" w:rsidP="00996B69">
      <w:r>
        <w:t xml:space="preserve">From the routes.rb file </w:t>
      </w:r>
    </w:p>
    <w:p w:rsidR="00996B69" w:rsidRDefault="00DE0734" w:rsidP="00DE0734">
      <w:pPr>
        <w:pStyle w:val="Code"/>
      </w:pPr>
      <w:r w:rsidRPr="00DE0734">
        <w:t>resources :employees</w:t>
      </w:r>
    </w:p>
    <w:p w:rsidR="00996B69" w:rsidRDefault="00996B69" w:rsidP="00996B69">
      <w:r>
        <w:t>Running rake routes gives:</w:t>
      </w:r>
    </w:p>
    <w:p w:rsidR="00DE0734" w:rsidRDefault="00DE0734" w:rsidP="00DE0734">
      <w:pPr>
        <w:pStyle w:val="Code"/>
      </w:pPr>
      <w:r>
        <w:t xml:space="preserve">      employees GET    /employees(.:format)            employees#index</w:t>
      </w:r>
    </w:p>
    <w:p w:rsidR="00DE0734" w:rsidRDefault="00DE0734" w:rsidP="00DE0734">
      <w:pPr>
        <w:pStyle w:val="Code"/>
      </w:pPr>
      <w:r>
        <w:t xml:space="preserve">                POST   /employees(.:format)            employees#create</w:t>
      </w:r>
    </w:p>
    <w:p w:rsidR="00DE0734" w:rsidRDefault="00DE0734" w:rsidP="00DE0734">
      <w:pPr>
        <w:pStyle w:val="Code"/>
      </w:pPr>
      <w:r>
        <w:t xml:space="preserve">   new_employee GET    /employees/new(.:format)        employees#new</w:t>
      </w:r>
    </w:p>
    <w:p w:rsidR="00DE0734" w:rsidRDefault="00DE0734" w:rsidP="00DE0734">
      <w:pPr>
        <w:pStyle w:val="Code"/>
      </w:pPr>
      <w:r>
        <w:t xml:space="preserve">  edit_employee GET    /employees/:id/edit(.:format)   employees#edit</w:t>
      </w:r>
    </w:p>
    <w:p w:rsidR="00DE0734" w:rsidRDefault="00DE0734" w:rsidP="00DE0734">
      <w:pPr>
        <w:pStyle w:val="Code"/>
      </w:pPr>
      <w:r>
        <w:t xml:space="preserve">       employee GET    /employees/:id(.:format)        employees#show</w:t>
      </w:r>
    </w:p>
    <w:p w:rsidR="00DE0734" w:rsidRDefault="00DE0734" w:rsidP="00DE0734">
      <w:pPr>
        <w:pStyle w:val="Code"/>
      </w:pPr>
      <w:r>
        <w:t xml:space="preserve">                PATCH  /employees/:id(.:format)        employees#update</w:t>
      </w:r>
    </w:p>
    <w:p w:rsidR="00DE0734" w:rsidRDefault="00DE0734" w:rsidP="00DE0734">
      <w:pPr>
        <w:pStyle w:val="Code"/>
      </w:pPr>
      <w:r>
        <w:t xml:space="preserve">                PUT    /employees/:id(.:format)        employees#update</w:t>
      </w:r>
    </w:p>
    <w:p w:rsidR="00996B69" w:rsidRDefault="00DE0734" w:rsidP="00DE0734">
      <w:pPr>
        <w:pStyle w:val="Code"/>
      </w:pPr>
      <w:r>
        <w:t xml:space="preserve">                DELETE /employees/:id(.:format)        employees#destroy</w:t>
      </w:r>
    </w:p>
    <w:p w:rsidR="002D684F" w:rsidRDefault="002D684F" w:rsidP="00996B69"/>
    <w:p w:rsidR="00996B69" w:rsidRDefault="00996B69" w:rsidP="00996B69">
      <w:r>
        <w:lastRenderedPageBreak/>
        <w:t xml:space="preserve">The </w:t>
      </w:r>
      <w:r w:rsidR="00147128">
        <w:t>associated controller</w:t>
      </w:r>
      <w:r>
        <w:t xml:space="preserve"> </w:t>
      </w:r>
      <w:r w:rsidR="002D684F">
        <w:t xml:space="preserve">needs to </w:t>
      </w:r>
      <w:r>
        <w:t>contain a method for each of the routes:</w:t>
      </w:r>
    </w:p>
    <w:p w:rsidR="00996B69" w:rsidRDefault="00996B69" w:rsidP="00996B69"/>
    <w:p w:rsidR="00996B69" w:rsidRPr="002D684F" w:rsidRDefault="002D684F" w:rsidP="002D684F">
      <w:pPr>
        <w:pStyle w:val="Code"/>
      </w:pPr>
      <w:r>
        <w:t xml:space="preserve">  </w:t>
      </w:r>
      <w:r w:rsidR="00996B69" w:rsidRPr="002D684F">
        <w:t>def index</w:t>
      </w:r>
    </w:p>
    <w:p w:rsidR="00996B69" w:rsidRPr="002D684F" w:rsidRDefault="00996B69" w:rsidP="002D684F">
      <w:pPr>
        <w:pStyle w:val="Code"/>
      </w:pPr>
      <w:r w:rsidRPr="002D684F">
        <w:t xml:space="preserve">    </w:t>
      </w:r>
    </w:p>
    <w:p w:rsidR="00996B69" w:rsidRPr="002D684F" w:rsidRDefault="00996B69" w:rsidP="002D684F">
      <w:pPr>
        <w:pStyle w:val="Code"/>
      </w:pPr>
      <w:r w:rsidRPr="002D684F">
        <w:t xml:space="preserve">  end</w:t>
      </w:r>
    </w:p>
    <w:p w:rsidR="00996B69" w:rsidRPr="002D684F" w:rsidRDefault="00996B69" w:rsidP="002D684F">
      <w:pPr>
        <w:pStyle w:val="Code"/>
      </w:pPr>
    </w:p>
    <w:p w:rsidR="00996B69" w:rsidRPr="002D684F" w:rsidRDefault="00996B69" w:rsidP="002D684F">
      <w:pPr>
        <w:pStyle w:val="Code"/>
      </w:pPr>
      <w:r w:rsidRPr="002D684F">
        <w:t xml:space="preserve">  def show</w:t>
      </w:r>
    </w:p>
    <w:p w:rsidR="00996B69" w:rsidRPr="002D684F" w:rsidRDefault="00996B69" w:rsidP="002D684F">
      <w:pPr>
        <w:pStyle w:val="Code"/>
      </w:pPr>
    </w:p>
    <w:p w:rsidR="00996B69" w:rsidRPr="002D684F" w:rsidRDefault="00996B69" w:rsidP="002D684F">
      <w:pPr>
        <w:pStyle w:val="Code"/>
      </w:pPr>
      <w:r w:rsidRPr="002D684F">
        <w:t xml:space="preserve">  end</w:t>
      </w:r>
    </w:p>
    <w:p w:rsidR="00996B69" w:rsidRPr="002D684F" w:rsidRDefault="00996B69" w:rsidP="002D684F">
      <w:pPr>
        <w:pStyle w:val="Code"/>
      </w:pPr>
    </w:p>
    <w:p w:rsidR="00996B69" w:rsidRPr="002D684F" w:rsidRDefault="00996B69" w:rsidP="002D684F">
      <w:pPr>
        <w:pStyle w:val="Code"/>
      </w:pPr>
      <w:r w:rsidRPr="002D684F">
        <w:t xml:space="preserve">  def new</w:t>
      </w:r>
    </w:p>
    <w:p w:rsidR="00996B69" w:rsidRPr="002D684F" w:rsidRDefault="00996B69" w:rsidP="002D684F">
      <w:pPr>
        <w:pStyle w:val="Code"/>
      </w:pPr>
    </w:p>
    <w:p w:rsidR="00996B69" w:rsidRPr="002D684F" w:rsidRDefault="00996B69" w:rsidP="002D684F">
      <w:pPr>
        <w:pStyle w:val="Code"/>
      </w:pPr>
      <w:r w:rsidRPr="002D684F">
        <w:t xml:space="preserve">  end</w:t>
      </w:r>
    </w:p>
    <w:p w:rsidR="00996B69" w:rsidRPr="002D684F" w:rsidRDefault="00996B69" w:rsidP="002D684F">
      <w:pPr>
        <w:pStyle w:val="Code"/>
      </w:pPr>
    </w:p>
    <w:p w:rsidR="00996B69" w:rsidRPr="002D684F" w:rsidRDefault="00996B69" w:rsidP="002D684F">
      <w:pPr>
        <w:pStyle w:val="Code"/>
      </w:pPr>
      <w:r w:rsidRPr="002D684F">
        <w:t xml:space="preserve">  def edit</w:t>
      </w:r>
    </w:p>
    <w:p w:rsidR="00996B69" w:rsidRPr="002D684F" w:rsidRDefault="00996B69" w:rsidP="002D684F">
      <w:pPr>
        <w:pStyle w:val="Code"/>
      </w:pPr>
    </w:p>
    <w:p w:rsidR="00996B69" w:rsidRPr="002D684F" w:rsidRDefault="00996B69" w:rsidP="002D684F">
      <w:pPr>
        <w:pStyle w:val="Code"/>
      </w:pPr>
      <w:r w:rsidRPr="002D684F">
        <w:t xml:space="preserve">  end</w:t>
      </w:r>
    </w:p>
    <w:p w:rsidR="00996B69" w:rsidRPr="002D684F" w:rsidRDefault="00996B69" w:rsidP="002D684F">
      <w:pPr>
        <w:pStyle w:val="Code"/>
      </w:pPr>
    </w:p>
    <w:p w:rsidR="00996B69" w:rsidRPr="002D684F" w:rsidRDefault="00996B69" w:rsidP="002D684F">
      <w:pPr>
        <w:pStyle w:val="Code"/>
      </w:pPr>
      <w:r w:rsidRPr="002D684F">
        <w:t xml:space="preserve">  def create</w:t>
      </w:r>
    </w:p>
    <w:p w:rsidR="00996B69" w:rsidRPr="002D684F" w:rsidRDefault="00996B69" w:rsidP="002D684F">
      <w:pPr>
        <w:pStyle w:val="Code"/>
      </w:pPr>
      <w:r w:rsidRPr="002D684F">
        <w:t xml:space="preserve"> </w:t>
      </w:r>
    </w:p>
    <w:p w:rsidR="00996B69" w:rsidRPr="002D684F" w:rsidRDefault="00996B69" w:rsidP="002D684F">
      <w:pPr>
        <w:pStyle w:val="Code"/>
      </w:pPr>
      <w:r w:rsidRPr="002D684F">
        <w:t xml:space="preserve">  end</w:t>
      </w:r>
    </w:p>
    <w:p w:rsidR="00996B69" w:rsidRDefault="00996B69" w:rsidP="00996B69"/>
    <w:p w:rsidR="00996B69" w:rsidRDefault="00996B69" w:rsidP="00996B69">
      <w:r>
        <w:t>the apps\views directory contain a file for each of the vie</w:t>
      </w:r>
      <w:r w:rsidR="00147128">
        <w:t>ws defined in the controller</w:t>
      </w:r>
      <w:r>
        <w:t>.</w:t>
      </w:r>
    </w:p>
    <w:p w:rsidR="00996B69" w:rsidRDefault="00996B69" w:rsidP="00996B69"/>
    <w:p w:rsidR="00996B69" w:rsidRDefault="00996B69" w:rsidP="00996B69">
      <w:r>
        <w:t xml:space="preserve">If we create a file in apps\views called </w:t>
      </w:r>
      <w:r w:rsidRPr="006352E8">
        <w:rPr>
          <w:b/>
        </w:rPr>
        <w:t xml:space="preserve">_links.html.erb </w:t>
      </w:r>
      <w:r>
        <w:t>and add the following to it:</w:t>
      </w:r>
    </w:p>
    <w:p w:rsidR="00147128" w:rsidRPr="00147128" w:rsidRDefault="00147128" w:rsidP="00147128">
      <w:pPr>
        <w:pStyle w:val="Code"/>
      </w:pPr>
      <w:r w:rsidRPr="00147128">
        <w:t xml:space="preserve">   &lt;%= link_to 'New Employee', new_employee_path %&gt;</w:t>
      </w:r>
    </w:p>
    <w:p w:rsidR="00DE0734" w:rsidRPr="00147128" w:rsidRDefault="00147128" w:rsidP="00147128">
      <w:pPr>
        <w:pStyle w:val="Code"/>
      </w:pPr>
      <w:r w:rsidRPr="00147128">
        <w:t xml:space="preserve">   </w:t>
      </w:r>
      <w:r w:rsidR="00DE0734" w:rsidRPr="00147128">
        <w:t>&lt;%= link_to 'Show', employee %&gt;</w:t>
      </w:r>
    </w:p>
    <w:p w:rsidR="00DE0734" w:rsidRPr="00DE0734" w:rsidRDefault="00DE0734" w:rsidP="00DE0734">
      <w:pPr>
        <w:rPr>
          <w:b/>
        </w:rPr>
      </w:pPr>
    </w:p>
    <w:p w:rsidR="00996B69" w:rsidRDefault="00996B69" w:rsidP="00996B69">
      <w:r>
        <w:t>And the in each or our views we add:</w:t>
      </w:r>
    </w:p>
    <w:p w:rsidR="00996B69" w:rsidRDefault="00996B69" w:rsidP="00147128">
      <w:pPr>
        <w:pStyle w:val="Code"/>
      </w:pPr>
      <w:r w:rsidRPr="00BF44E5">
        <w:t xml:space="preserve">&lt;%= render </w:t>
      </w:r>
      <w:r w:rsidR="00147128">
        <w:t>'links'</w:t>
      </w:r>
      <w:r w:rsidRPr="00BF44E5">
        <w:t xml:space="preserve"> %&gt;</w:t>
      </w:r>
    </w:p>
    <w:p w:rsidR="00996B69" w:rsidRDefault="00996B69" w:rsidP="00996B69"/>
    <w:p w:rsidR="00996B69" w:rsidRDefault="00996B69" w:rsidP="00996B69">
      <w:r>
        <w:t xml:space="preserve">We will get a set of </w:t>
      </w:r>
      <w:proofErr w:type="gramStart"/>
      <w:r>
        <w:t>link</w:t>
      </w:r>
      <w:proofErr w:type="gramEnd"/>
      <w:r>
        <w:t xml:space="preserve"> on every page gen</w:t>
      </w:r>
      <w:r w:rsidR="00DE0734">
        <w:t>erated by the view that will all</w:t>
      </w:r>
      <w:r>
        <w:t>ow for navigation around our 'fictitious' site.</w:t>
      </w:r>
    </w:p>
    <w:p w:rsidR="00996B69" w:rsidRDefault="00996B69" w:rsidP="00996B69">
      <w:r>
        <w:t>When you create a Rails application using scaffold it will automatically create certain links in the views for you.</w:t>
      </w:r>
    </w:p>
    <w:p w:rsidR="00996B69" w:rsidRDefault="00996B69" w:rsidP="00996B69"/>
    <w:p w:rsidR="00996B69" w:rsidRDefault="00996B69" w:rsidP="00996B69">
      <w:r>
        <w:t xml:space="preserve">We will see this in </w:t>
      </w:r>
      <w:r w:rsidR="00DE0734">
        <w:t>chapter</w:t>
      </w:r>
      <w:r>
        <w:t xml:space="preserve"> </w:t>
      </w:r>
      <w:r w:rsidR="00DE0734">
        <w:t>7</w:t>
      </w:r>
      <w:r>
        <w:t xml:space="preserve"> later.</w:t>
      </w:r>
    </w:p>
    <w:p w:rsidR="00996B69" w:rsidRDefault="00996B69" w:rsidP="00996B69"/>
    <w:p w:rsidR="00996B69" w:rsidRDefault="00996B69" w:rsidP="00996B69">
      <w:r>
        <w:t>You can also put 'real' web references into you links as well as shown below:</w:t>
      </w:r>
    </w:p>
    <w:p w:rsidR="00996B69" w:rsidRDefault="00996B69" w:rsidP="00996B69"/>
    <w:p w:rsidR="00996B69" w:rsidRDefault="00996B69" w:rsidP="00147128">
      <w:pPr>
        <w:pStyle w:val="Code"/>
      </w:pPr>
      <w:r w:rsidRPr="00AF657F">
        <w:t>&lt;%= link_to 'Work', "http://stayahead.com" %&gt;</w:t>
      </w:r>
    </w:p>
    <w:p w:rsidR="00996B69" w:rsidRDefault="00A3202D" w:rsidP="00A3202D">
      <w:pPr>
        <w:pStyle w:val="Heading2"/>
      </w:pPr>
      <w:r>
        <w:lastRenderedPageBreak/>
        <w:t>Form helpers</w:t>
      </w:r>
    </w:p>
    <w:p w:rsidR="00996B69" w:rsidRDefault="00A3202D" w:rsidP="00996B69">
      <w:r>
        <w:t>One of the features of rails is the considerable number of 'helpers' available.</w:t>
      </w:r>
    </w:p>
    <w:p w:rsidR="00A3202D" w:rsidRDefault="00A3202D" w:rsidP="00996B69">
      <w:r>
        <w:t>The purpose of the helpers is to save the developer time in adding features to the views.</w:t>
      </w:r>
    </w:p>
    <w:p w:rsidR="00A3202D" w:rsidRDefault="00A3202D" w:rsidP="00996B69">
      <w:r>
        <w:t>For example, using the model relationship describer earlier between employees and departments we need to create a view that allows a new employee to be added, this will involve 3 input fields: employee name, employee extension and employee department.</w:t>
      </w:r>
    </w:p>
    <w:p w:rsidR="006372EF" w:rsidRDefault="006372EF" w:rsidP="00996B69">
      <w:r>
        <w:t>There are several form helpers available.</w:t>
      </w:r>
    </w:p>
    <w:p w:rsidR="006372EF" w:rsidRDefault="006372EF" w:rsidP="00996B69">
      <w:r>
        <w:t xml:space="preserve">The example code below uses the </w:t>
      </w:r>
      <w:r w:rsidRPr="006372EF">
        <w:rPr>
          <w:b/>
        </w:rPr>
        <w:t>form_for</w:t>
      </w:r>
      <w:r>
        <w:t xml:space="preserve"> helper to build the overall form itself.</w:t>
      </w:r>
    </w:p>
    <w:p w:rsidR="00A3202D" w:rsidRDefault="00A3202D" w:rsidP="00996B69">
      <w:r>
        <w:t>Form the form perspective we need to be able to select the department from a list derived from the department table, a classic HTML select object.  We need to store the department as an integer, as defined in the employee migration file but we would like to show the list of possibilities by using the department names.</w:t>
      </w:r>
    </w:p>
    <w:p w:rsidR="00A3202D" w:rsidRDefault="00A3202D" w:rsidP="00996B69">
      <w:r>
        <w:t xml:space="preserve">If we created the select drop down manually then every </w:t>
      </w:r>
      <w:proofErr w:type="gramStart"/>
      <w:r>
        <w:t>time</w:t>
      </w:r>
      <w:proofErr w:type="gramEnd"/>
      <w:r>
        <w:t xml:space="preserve"> we added a new department to the company we would have to redefine the select code.</w:t>
      </w:r>
    </w:p>
    <w:p w:rsidR="00A3202D" w:rsidRDefault="00A3202D" w:rsidP="00996B69">
      <w:r>
        <w:t xml:space="preserve">Rails provide a </w:t>
      </w:r>
      <w:r w:rsidRPr="006372EF">
        <w:rPr>
          <w:b/>
        </w:rPr>
        <w:t>collection_select</w:t>
      </w:r>
      <w:r>
        <w:t xml:space="preserve"> helper to automate the build</w:t>
      </w:r>
      <w:r w:rsidR="006372EF">
        <w:t>ing</w:t>
      </w:r>
      <w:r>
        <w:t xml:space="preserve"> of </w:t>
      </w:r>
      <w:r w:rsidR="006372EF">
        <w:t>a</w:t>
      </w:r>
      <w:r>
        <w:t xml:space="preserve"> select drop down, as this is dynamic any new department will be added automatically.</w:t>
      </w:r>
    </w:p>
    <w:p w:rsidR="00A3202D" w:rsidRDefault="00A3202D" w:rsidP="00996B69"/>
    <w:p w:rsidR="00A3202D" w:rsidRDefault="00A3202D" w:rsidP="00996B69">
      <w:r>
        <w:t xml:space="preserve">The </w:t>
      </w:r>
      <w:r w:rsidR="006372EF">
        <w:t xml:space="preserve">basic syntax for the select drop down </w:t>
      </w:r>
      <w:r w:rsidR="00DF4A88">
        <w:t xml:space="preserve">for our example </w:t>
      </w:r>
      <w:r w:rsidR="006372EF">
        <w:t>is shown below:</w:t>
      </w:r>
    </w:p>
    <w:p w:rsidR="006372EF" w:rsidRDefault="006372EF" w:rsidP="00A3202D">
      <w:pPr>
        <w:pStyle w:val="NoSpacing"/>
        <w:rPr>
          <w:b/>
          <w:sz w:val="24"/>
        </w:rPr>
      </w:pPr>
    </w:p>
    <w:p w:rsidR="00A3202D" w:rsidRDefault="00A3202D" w:rsidP="00A3202D">
      <w:pPr>
        <w:pStyle w:val="NoSpacing"/>
        <w:rPr>
          <w:b/>
          <w:sz w:val="24"/>
        </w:rPr>
      </w:pPr>
      <w:r w:rsidRPr="00A718AE">
        <w:rPr>
          <w:b/>
          <w:sz w:val="24"/>
        </w:rPr>
        <w:t>&lt;%= f.collection_select(:department_id, Department.all, :id, :name, prompt: true )%&gt;</w:t>
      </w:r>
    </w:p>
    <w:p w:rsidR="00A3202D" w:rsidRDefault="00A3202D" w:rsidP="00996B69"/>
    <w:p w:rsidR="00A3202D" w:rsidRDefault="00A3202D" w:rsidP="00A3202D">
      <w:pPr>
        <w:pStyle w:val="NoSpacing"/>
        <w:rPr>
          <w:b/>
          <w:sz w:val="24"/>
        </w:rPr>
      </w:pPr>
      <w:r>
        <w:rPr>
          <w:b/>
          <w:sz w:val="24"/>
        </w:rPr>
        <w:t>Where:</w:t>
      </w:r>
    </w:p>
    <w:p w:rsidR="00A3202D" w:rsidRDefault="00A3202D" w:rsidP="00A3202D">
      <w:pPr>
        <w:pStyle w:val="NoSpacing"/>
        <w:rPr>
          <w:b/>
          <w:sz w:val="24"/>
        </w:rPr>
      </w:pPr>
    </w:p>
    <w:tbl>
      <w:tblPr>
        <w:tblStyle w:val="TableGrid"/>
        <w:tblW w:w="0" w:type="auto"/>
        <w:tblLook w:val="04A0" w:firstRow="1" w:lastRow="0" w:firstColumn="1" w:lastColumn="0" w:noHBand="0" w:noVBand="1"/>
      </w:tblPr>
      <w:tblGrid>
        <w:gridCol w:w="4621"/>
        <w:gridCol w:w="4621"/>
      </w:tblGrid>
      <w:tr w:rsidR="00A3202D" w:rsidRPr="00A718AE" w:rsidTr="00911F14">
        <w:tc>
          <w:tcPr>
            <w:tcW w:w="4621" w:type="dxa"/>
          </w:tcPr>
          <w:p w:rsidR="00A3202D" w:rsidRPr="00A718AE" w:rsidRDefault="00A3202D" w:rsidP="00911F14">
            <w:pPr>
              <w:pStyle w:val="NoSpacing"/>
              <w:rPr>
                <w:b/>
                <w:sz w:val="24"/>
              </w:rPr>
            </w:pPr>
            <w:r w:rsidRPr="00A718AE">
              <w:rPr>
                <w:b/>
                <w:sz w:val="24"/>
              </w:rPr>
              <w:t>:department_id</w:t>
            </w:r>
          </w:p>
        </w:tc>
        <w:tc>
          <w:tcPr>
            <w:tcW w:w="4621" w:type="dxa"/>
          </w:tcPr>
          <w:p w:rsidR="00A3202D" w:rsidRPr="00A718AE" w:rsidRDefault="00A3202D" w:rsidP="00911F14">
            <w:pPr>
              <w:pStyle w:val="NoSpacing"/>
              <w:rPr>
                <w:b/>
                <w:sz w:val="24"/>
              </w:rPr>
            </w:pPr>
            <w:r w:rsidRPr="00A718AE">
              <w:rPr>
                <w:b/>
                <w:sz w:val="24"/>
              </w:rPr>
              <w:t>Target column in table</w:t>
            </w:r>
          </w:p>
        </w:tc>
      </w:tr>
      <w:tr w:rsidR="00A3202D" w:rsidRPr="00A718AE" w:rsidTr="00911F14">
        <w:tc>
          <w:tcPr>
            <w:tcW w:w="4621" w:type="dxa"/>
          </w:tcPr>
          <w:p w:rsidR="00A3202D" w:rsidRPr="00A718AE" w:rsidRDefault="00A3202D" w:rsidP="00911F14">
            <w:pPr>
              <w:pStyle w:val="NoSpacing"/>
              <w:rPr>
                <w:b/>
                <w:sz w:val="24"/>
              </w:rPr>
            </w:pPr>
            <w:r w:rsidRPr="00A718AE">
              <w:rPr>
                <w:b/>
                <w:sz w:val="24"/>
              </w:rPr>
              <w:t>Department.all</w:t>
            </w:r>
          </w:p>
        </w:tc>
        <w:tc>
          <w:tcPr>
            <w:tcW w:w="4621" w:type="dxa"/>
          </w:tcPr>
          <w:p w:rsidR="00A3202D" w:rsidRPr="00A718AE" w:rsidRDefault="00A3202D" w:rsidP="00911F14">
            <w:pPr>
              <w:pStyle w:val="NoSpacing"/>
              <w:rPr>
                <w:b/>
                <w:sz w:val="24"/>
              </w:rPr>
            </w:pPr>
            <w:r w:rsidRPr="00A718AE">
              <w:rPr>
                <w:b/>
                <w:sz w:val="24"/>
              </w:rPr>
              <w:t>Data source(Table)</w:t>
            </w:r>
          </w:p>
        </w:tc>
      </w:tr>
      <w:tr w:rsidR="00A3202D" w:rsidRPr="00A718AE" w:rsidTr="00911F14">
        <w:tc>
          <w:tcPr>
            <w:tcW w:w="4621" w:type="dxa"/>
          </w:tcPr>
          <w:p w:rsidR="00A3202D" w:rsidRPr="00A718AE" w:rsidRDefault="00A3202D" w:rsidP="00911F14">
            <w:pPr>
              <w:pStyle w:val="NoSpacing"/>
              <w:rPr>
                <w:b/>
                <w:sz w:val="24"/>
              </w:rPr>
            </w:pPr>
            <w:r w:rsidRPr="00A718AE">
              <w:rPr>
                <w:b/>
                <w:sz w:val="24"/>
              </w:rPr>
              <w:t>:id</w:t>
            </w:r>
          </w:p>
        </w:tc>
        <w:tc>
          <w:tcPr>
            <w:tcW w:w="4621" w:type="dxa"/>
          </w:tcPr>
          <w:p w:rsidR="00A3202D" w:rsidRPr="00A718AE" w:rsidRDefault="00A3202D" w:rsidP="00911F14">
            <w:pPr>
              <w:pStyle w:val="NoSpacing"/>
              <w:rPr>
                <w:b/>
                <w:sz w:val="24"/>
              </w:rPr>
            </w:pPr>
            <w:r w:rsidRPr="00A718AE">
              <w:rPr>
                <w:b/>
                <w:sz w:val="24"/>
              </w:rPr>
              <w:t xml:space="preserve">Value to store from </w:t>
            </w:r>
            <w:r w:rsidR="006372EF">
              <w:rPr>
                <w:b/>
                <w:sz w:val="24"/>
              </w:rPr>
              <w:t xml:space="preserve">the </w:t>
            </w:r>
            <w:r w:rsidRPr="00A718AE">
              <w:rPr>
                <w:b/>
                <w:sz w:val="24"/>
              </w:rPr>
              <w:t>select</w:t>
            </w:r>
          </w:p>
        </w:tc>
      </w:tr>
      <w:tr w:rsidR="00A3202D" w:rsidRPr="00A718AE" w:rsidTr="00911F14">
        <w:tc>
          <w:tcPr>
            <w:tcW w:w="4621" w:type="dxa"/>
          </w:tcPr>
          <w:p w:rsidR="00A3202D" w:rsidRPr="00A718AE" w:rsidRDefault="00A3202D" w:rsidP="00911F14">
            <w:pPr>
              <w:pStyle w:val="NoSpacing"/>
              <w:rPr>
                <w:b/>
                <w:sz w:val="24"/>
              </w:rPr>
            </w:pPr>
            <w:r w:rsidRPr="00A718AE">
              <w:rPr>
                <w:b/>
                <w:sz w:val="24"/>
              </w:rPr>
              <w:t>:name</w:t>
            </w:r>
          </w:p>
        </w:tc>
        <w:tc>
          <w:tcPr>
            <w:tcW w:w="4621" w:type="dxa"/>
          </w:tcPr>
          <w:p w:rsidR="00A3202D" w:rsidRPr="00A718AE" w:rsidRDefault="00A3202D" w:rsidP="00911F14">
            <w:pPr>
              <w:pStyle w:val="NoSpacing"/>
              <w:rPr>
                <w:b/>
                <w:sz w:val="24"/>
              </w:rPr>
            </w:pPr>
            <w:r w:rsidRPr="00A718AE">
              <w:rPr>
                <w:b/>
                <w:sz w:val="24"/>
              </w:rPr>
              <w:t>Display value in select drop-down</w:t>
            </w:r>
          </w:p>
        </w:tc>
      </w:tr>
      <w:tr w:rsidR="00A3202D" w:rsidRPr="00A718AE" w:rsidTr="00911F14">
        <w:tc>
          <w:tcPr>
            <w:tcW w:w="4621" w:type="dxa"/>
          </w:tcPr>
          <w:p w:rsidR="00A3202D" w:rsidRPr="00A718AE" w:rsidRDefault="00A3202D" w:rsidP="00911F14">
            <w:pPr>
              <w:pStyle w:val="NoSpacing"/>
              <w:rPr>
                <w:b/>
                <w:sz w:val="24"/>
              </w:rPr>
            </w:pPr>
            <w:r w:rsidRPr="00A718AE">
              <w:rPr>
                <w:b/>
                <w:sz w:val="24"/>
              </w:rPr>
              <w:t>prompt: true</w:t>
            </w:r>
          </w:p>
        </w:tc>
        <w:tc>
          <w:tcPr>
            <w:tcW w:w="4621" w:type="dxa"/>
          </w:tcPr>
          <w:p w:rsidR="00A3202D" w:rsidRPr="00A718AE" w:rsidRDefault="00A3202D" w:rsidP="00DF4A88">
            <w:pPr>
              <w:pStyle w:val="NoSpacing"/>
              <w:rPr>
                <w:b/>
                <w:sz w:val="24"/>
              </w:rPr>
            </w:pPr>
            <w:r>
              <w:rPr>
                <w:b/>
                <w:sz w:val="24"/>
              </w:rPr>
              <w:t>Add select title</w:t>
            </w:r>
            <w:r w:rsidRPr="00A718AE">
              <w:rPr>
                <w:b/>
                <w:sz w:val="24"/>
              </w:rPr>
              <w:t xml:space="preserve"> to top of drop-down</w:t>
            </w:r>
          </w:p>
        </w:tc>
      </w:tr>
    </w:tbl>
    <w:p w:rsidR="00A3202D" w:rsidRDefault="00A3202D" w:rsidP="00996B69"/>
    <w:p w:rsidR="00DF4A88" w:rsidRDefault="00DF4A88">
      <w:pPr>
        <w:spacing w:before="0" w:after="160" w:line="259" w:lineRule="auto"/>
      </w:pPr>
      <w:proofErr w:type="gramStart"/>
      <w:r>
        <w:t>Additionally</w:t>
      </w:r>
      <w:proofErr w:type="gramEnd"/>
      <w:r>
        <w:t xml:space="preserve"> we want to enforce the data input not to allow empty fields</w:t>
      </w:r>
      <w:r w:rsidR="00F57AB9">
        <w:t>.</w:t>
      </w:r>
    </w:p>
    <w:p w:rsidR="00F57AB9" w:rsidRDefault="00F57AB9">
      <w:pPr>
        <w:spacing w:before="0" w:after="160" w:line="259" w:lineRule="auto"/>
      </w:pPr>
    </w:p>
    <w:p w:rsidR="006372EF" w:rsidRDefault="00F57AB9" w:rsidP="00F57AB9">
      <w:pPr>
        <w:rPr>
          <w:shd w:val="clear" w:color="auto" w:fill="EFF0F1"/>
        </w:rPr>
      </w:pPr>
      <w:r>
        <w:t xml:space="preserve">By adding the </w:t>
      </w:r>
      <w:r w:rsidRPr="00F57AB9">
        <w:rPr>
          <w:b/>
        </w:rPr>
        <w:t>:required =&gt; true</w:t>
      </w:r>
      <w:r w:rsidRPr="00F57AB9">
        <w:t xml:space="preserve"> parameter to the input rails will create the HTML to ensure that the data input field is not blank</w:t>
      </w:r>
    </w:p>
    <w:p w:rsidR="00F57AB9" w:rsidRDefault="00F57AB9" w:rsidP="00F57AB9"/>
    <w:p w:rsidR="00F57AB9" w:rsidRDefault="00F57AB9">
      <w:pPr>
        <w:spacing w:before="0" w:after="160" w:line="259" w:lineRule="auto"/>
        <w:rPr>
          <w:rFonts w:ascii="Arial Narrow" w:hAnsi="Arial Narrow"/>
          <w:b/>
          <w:sz w:val="40"/>
          <w:szCs w:val="96"/>
        </w:rPr>
      </w:pPr>
      <w:r>
        <w:br w:type="page"/>
      </w:r>
    </w:p>
    <w:p w:rsidR="006372EF" w:rsidRDefault="006372EF" w:rsidP="006372EF">
      <w:pPr>
        <w:pStyle w:val="Heading3"/>
      </w:pPr>
      <w:r>
        <w:lastRenderedPageBreak/>
        <w:t>The completed form example</w:t>
      </w:r>
    </w:p>
    <w:p w:rsidR="006372EF" w:rsidRDefault="006372EF" w:rsidP="00996B69"/>
    <w:p w:rsidR="006372EF" w:rsidRDefault="006372EF" w:rsidP="006372EF">
      <w:pPr>
        <w:pStyle w:val="Code"/>
      </w:pPr>
      <w:r>
        <w:t>&lt;%= form_for(employee) do |f| %&gt;</w:t>
      </w:r>
    </w:p>
    <w:p w:rsidR="006372EF" w:rsidRDefault="006372EF" w:rsidP="006372EF">
      <w:pPr>
        <w:pStyle w:val="Code"/>
      </w:pPr>
      <w:r>
        <w:t xml:space="preserve">  </w:t>
      </w:r>
    </w:p>
    <w:p w:rsidR="006372EF" w:rsidRPr="00DF4A88" w:rsidRDefault="006372EF" w:rsidP="00DF4A88">
      <w:pPr>
        <w:pStyle w:val="Code"/>
      </w:pPr>
      <w:r w:rsidRPr="00DF4A88">
        <w:t xml:space="preserve">  &lt;div class="field"&gt;</w:t>
      </w:r>
    </w:p>
    <w:p w:rsidR="006372EF" w:rsidRPr="00DF4A88" w:rsidRDefault="006372EF" w:rsidP="00DF4A88">
      <w:pPr>
        <w:pStyle w:val="Code"/>
      </w:pPr>
      <w:r w:rsidRPr="00DF4A88">
        <w:t xml:space="preserve">    &lt;%= f.label :name %&gt;</w:t>
      </w:r>
    </w:p>
    <w:p w:rsidR="006372EF" w:rsidRPr="00DF4A88" w:rsidRDefault="006372EF" w:rsidP="00DF4A88">
      <w:pPr>
        <w:pStyle w:val="Code"/>
      </w:pPr>
      <w:r w:rsidRPr="00DF4A88">
        <w:t xml:space="preserve">    &lt;%= f.text_area :name</w:t>
      </w:r>
      <w:r w:rsidR="00F57AB9">
        <w:t>,</w:t>
      </w:r>
      <w:r w:rsidRPr="00DF4A88">
        <w:t xml:space="preserve"> </w:t>
      </w:r>
      <w:r w:rsidR="00DF4A88" w:rsidRPr="00DF4A88">
        <w:rPr>
          <w:szCs w:val="16"/>
          <w:shd w:val="clear" w:color="auto" w:fill="EFF0F1"/>
        </w:rPr>
        <w:t>:required =&gt; true</w:t>
      </w:r>
      <w:r w:rsidR="00DF4A88">
        <w:rPr>
          <w:szCs w:val="16"/>
          <w:shd w:val="clear" w:color="auto" w:fill="EFF0F1"/>
        </w:rPr>
        <w:t xml:space="preserve"> </w:t>
      </w:r>
      <w:r w:rsidRPr="00DF4A88">
        <w:t>%&gt;</w:t>
      </w:r>
    </w:p>
    <w:p w:rsidR="006372EF" w:rsidRPr="00DF4A88" w:rsidRDefault="006372EF" w:rsidP="00DF4A88">
      <w:pPr>
        <w:pStyle w:val="Code"/>
      </w:pPr>
      <w:r w:rsidRPr="00DF4A88">
        <w:t xml:space="preserve">  &lt;/div&gt;</w:t>
      </w:r>
    </w:p>
    <w:p w:rsidR="006372EF" w:rsidRPr="00DF4A88" w:rsidRDefault="006372EF" w:rsidP="00DF4A88">
      <w:pPr>
        <w:pStyle w:val="Code"/>
      </w:pPr>
    </w:p>
    <w:p w:rsidR="006372EF" w:rsidRPr="00DF4A88" w:rsidRDefault="006372EF" w:rsidP="00DF4A88">
      <w:pPr>
        <w:pStyle w:val="Code"/>
      </w:pPr>
      <w:r w:rsidRPr="00DF4A88">
        <w:t xml:space="preserve">  &lt;div class="field"&gt;</w:t>
      </w:r>
    </w:p>
    <w:p w:rsidR="006372EF" w:rsidRPr="00DF4A88" w:rsidRDefault="006372EF" w:rsidP="00DF4A88">
      <w:pPr>
        <w:pStyle w:val="Code"/>
      </w:pPr>
      <w:r w:rsidRPr="00DF4A88">
        <w:t xml:space="preserve">    &lt;%= f.label :phone %&gt;</w:t>
      </w:r>
    </w:p>
    <w:p w:rsidR="006372EF" w:rsidRPr="00DF4A88" w:rsidRDefault="006372EF" w:rsidP="00DF4A88">
      <w:pPr>
        <w:pStyle w:val="Code"/>
      </w:pPr>
      <w:r w:rsidRPr="00DF4A88">
        <w:t xml:space="preserve">    &lt;%= f.text_area :phone</w:t>
      </w:r>
      <w:r w:rsidR="00F57AB9">
        <w:t>,</w:t>
      </w:r>
      <w:r w:rsidRPr="00DF4A88">
        <w:t xml:space="preserve"> </w:t>
      </w:r>
      <w:r w:rsidR="00DF4A88" w:rsidRPr="00DF4A88">
        <w:rPr>
          <w:szCs w:val="16"/>
          <w:shd w:val="clear" w:color="auto" w:fill="EFF0F1"/>
        </w:rPr>
        <w:t>:required =&gt; true</w:t>
      </w:r>
      <w:r w:rsidR="00DF4A88">
        <w:rPr>
          <w:szCs w:val="16"/>
          <w:shd w:val="clear" w:color="auto" w:fill="EFF0F1"/>
        </w:rPr>
        <w:t xml:space="preserve"> </w:t>
      </w:r>
      <w:r w:rsidRPr="00DF4A88">
        <w:t>%&gt;</w:t>
      </w:r>
    </w:p>
    <w:p w:rsidR="006372EF" w:rsidRPr="00DF4A88" w:rsidRDefault="006372EF" w:rsidP="00DF4A88">
      <w:pPr>
        <w:pStyle w:val="Code"/>
      </w:pPr>
      <w:r w:rsidRPr="00DF4A88">
        <w:t xml:space="preserve">  &lt;/div&gt;</w:t>
      </w:r>
    </w:p>
    <w:p w:rsidR="006372EF" w:rsidRPr="00DF4A88" w:rsidRDefault="006372EF" w:rsidP="00DF4A88">
      <w:pPr>
        <w:pStyle w:val="Code"/>
      </w:pPr>
    </w:p>
    <w:p w:rsidR="006372EF" w:rsidRPr="00DF4A88" w:rsidRDefault="006372EF" w:rsidP="00DF4A88">
      <w:pPr>
        <w:pStyle w:val="Code"/>
      </w:pPr>
      <w:r w:rsidRPr="00DF4A88">
        <w:t xml:space="preserve">  &lt;div class="field"&gt;</w:t>
      </w:r>
    </w:p>
    <w:p w:rsidR="006372EF" w:rsidRPr="00DF4A88" w:rsidRDefault="006372EF" w:rsidP="00DF4A88">
      <w:pPr>
        <w:pStyle w:val="Code"/>
      </w:pPr>
      <w:r w:rsidRPr="00DF4A88">
        <w:t xml:space="preserve">    &lt;%= f.label :department_id %&gt;</w:t>
      </w:r>
    </w:p>
    <w:p w:rsidR="006372EF" w:rsidRPr="00DF4A88" w:rsidRDefault="006372EF" w:rsidP="00DF4A88">
      <w:pPr>
        <w:pStyle w:val="Code"/>
      </w:pPr>
      <w:r w:rsidRPr="00DF4A88">
        <w:t xml:space="preserve">    &lt;%= f.collection_select(:department_id, Department.all, :id, :name, prompt: true )%&gt;</w:t>
      </w:r>
    </w:p>
    <w:p w:rsidR="006372EF" w:rsidRDefault="006372EF" w:rsidP="00F57AB9">
      <w:pPr>
        <w:pStyle w:val="Code"/>
      </w:pPr>
      <w:r w:rsidRPr="00DF4A88">
        <w:t xml:space="preserve">  &lt;/div&gt;</w:t>
      </w:r>
    </w:p>
    <w:p w:rsidR="00F57AB9" w:rsidRDefault="00F57AB9" w:rsidP="00F57AB9">
      <w:pPr>
        <w:pStyle w:val="Code"/>
      </w:pPr>
    </w:p>
    <w:p w:rsidR="006372EF" w:rsidRDefault="006372EF" w:rsidP="006372EF">
      <w:pPr>
        <w:pStyle w:val="Code"/>
      </w:pPr>
      <w:r>
        <w:t xml:space="preserve">  &lt;div class="actions"&gt;</w:t>
      </w:r>
    </w:p>
    <w:p w:rsidR="006372EF" w:rsidRDefault="006372EF" w:rsidP="006372EF">
      <w:pPr>
        <w:pStyle w:val="Code"/>
      </w:pPr>
      <w:r>
        <w:t xml:space="preserve">    &lt;%= f.submit %&gt;</w:t>
      </w:r>
    </w:p>
    <w:p w:rsidR="006372EF" w:rsidRDefault="006372EF" w:rsidP="006372EF">
      <w:pPr>
        <w:pStyle w:val="Code"/>
      </w:pPr>
      <w:r>
        <w:t xml:space="preserve">  &lt;/div&gt;</w:t>
      </w:r>
    </w:p>
    <w:p w:rsidR="006372EF" w:rsidRDefault="006372EF" w:rsidP="006372EF">
      <w:pPr>
        <w:pStyle w:val="Code"/>
      </w:pPr>
      <w:r>
        <w:t>&lt;% end %&gt;</w:t>
      </w:r>
    </w:p>
    <w:p w:rsidR="00F57AB9" w:rsidRDefault="00F57AB9" w:rsidP="006372EF">
      <w:pPr>
        <w:pStyle w:val="Code"/>
      </w:pPr>
    </w:p>
    <w:p w:rsidR="00F57AB9" w:rsidRDefault="00F57AB9" w:rsidP="00F57AB9">
      <w:pPr>
        <w:rPr>
          <w:rFonts w:ascii="Lucida Console" w:hAnsi="Lucida Console" w:cs="Courier New"/>
          <w:noProof/>
          <w:color w:val="000000"/>
          <w:sz w:val="20"/>
          <w:szCs w:val="24"/>
          <w:shd w:val="clear" w:color="auto" w:fill="FFFFFF"/>
        </w:rPr>
      </w:pPr>
      <w:r>
        <w:br w:type="page"/>
      </w:r>
    </w:p>
    <w:p w:rsidR="00F57AB9" w:rsidRDefault="00F57AB9" w:rsidP="00F57AB9">
      <w:pPr>
        <w:pStyle w:val="Heading3"/>
      </w:pPr>
      <w:r>
        <w:lastRenderedPageBreak/>
        <w:t>The resultant HTML</w:t>
      </w:r>
    </w:p>
    <w:p w:rsidR="00F57AB9" w:rsidRDefault="00F57AB9" w:rsidP="00F57AB9">
      <w:pPr>
        <w:pStyle w:val="Code"/>
      </w:pPr>
      <w:r>
        <w:t>&lt;html&gt;</w:t>
      </w:r>
    </w:p>
    <w:p w:rsidR="00F57AB9" w:rsidRDefault="00F57AB9" w:rsidP="00F57AB9">
      <w:pPr>
        <w:pStyle w:val="Code"/>
      </w:pPr>
      <w:r>
        <w:t>.</w:t>
      </w:r>
    </w:p>
    <w:p w:rsidR="00F57AB9" w:rsidRDefault="00F57AB9" w:rsidP="00F57AB9">
      <w:pPr>
        <w:pStyle w:val="Code"/>
      </w:pPr>
      <w:r>
        <w:t xml:space="preserve">. </w:t>
      </w:r>
      <w:r w:rsidR="00A4390F">
        <w:t>[output</w:t>
      </w:r>
      <w:r>
        <w:t xml:space="preserve"> truncated</w:t>
      </w:r>
      <w:r w:rsidR="00A4390F">
        <w:t>]</w:t>
      </w:r>
    </w:p>
    <w:p w:rsidR="00F57AB9" w:rsidRDefault="00F57AB9" w:rsidP="00A4390F">
      <w:pPr>
        <w:pStyle w:val="Code"/>
      </w:pPr>
      <w:r>
        <w:t>.</w:t>
      </w:r>
    </w:p>
    <w:p w:rsidR="00F57AB9" w:rsidRDefault="00F57AB9" w:rsidP="00F57AB9">
      <w:pPr>
        <w:pStyle w:val="Code"/>
      </w:pPr>
      <w:r>
        <w:t xml:space="preserve">  &lt;body&gt;</w:t>
      </w:r>
    </w:p>
    <w:p w:rsidR="00F57AB9" w:rsidRDefault="00F57AB9" w:rsidP="00F57AB9">
      <w:pPr>
        <w:pStyle w:val="Code"/>
      </w:pPr>
      <w:r>
        <w:t xml:space="preserve">    &lt;h1&gt;New Employee&lt;/h1&gt;</w:t>
      </w:r>
    </w:p>
    <w:p w:rsidR="00F57AB9" w:rsidRDefault="00F57AB9" w:rsidP="00F57AB9">
      <w:pPr>
        <w:pStyle w:val="Code"/>
      </w:pPr>
    </w:p>
    <w:p w:rsidR="00F57AB9" w:rsidRDefault="00F57AB9" w:rsidP="00F57AB9">
      <w:pPr>
        <w:pStyle w:val="Code"/>
      </w:pPr>
      <w:r>
        <w:t>&lt;form class="new_employee" id="new_employee" action="/employees" accept-charset="UTF-8" method="post"&gt;&lt;input name="utf8" type="hidden" value="&amp;#x2713;" /&gt;&lt;input type="hidden" name="authenticity_token" value="70zSQS0uEr+l4LnzjRRa61wFHXozsJnmEEeG1jPXU3F84+NWaSCEoeqf9PT3uynBjiNWupEP42+Wo+kQi2wcqw==" /&gt;</w:t>
      </w:r>
    </w:p>
    <w:p w:rsidR="00F57AB9" w:rsidRDefault="00F57AB9" w:rsidP="00F57AB9">
      <w:pPr>
        <w:pStyle w:val="Code"/>
      </w:pPr>
    </w:p>
    <w:p w:rsidR="00F57AB9" w:rsidRDefault="00F57AB9" w:rsidP="00F57AB9">
      <w:pPr>
        <w:pStyle w:val="Code"/>
      </w:pPr>
      <w:r>
        <w:t xml:space="preserve">  &lt;div class="field"&gt;</w:t>
      </w:r>
    </w:p>
    <w:p w:rsidR="00F57AB9" w:rsidRDefault="00F57AB9" w:rsidP="00F57AB9">
      <w:pPr>
        <w:pStyle w:val="Code"/>
      </w:pPr>
      <w:r>
        <w:t xml:space="preserve">    &lt;label for="employee_name"&gt;Name&lt;/label&gt;</w:t>
      </w:r>
    </w:p>
    <w:p w:rsidR="00F57AB9" w:rsidRDefault="00F57AB9" w:rsidP="00F57AB9">
      <w:pPr>
        <w:pStyle w:val="Code"/>
      </w:pPr>
      <w:r>
        <w:t xml:space="preserve">    &lt;textarea </w:t>
      </w:r>
      <w:r w:rsidRPr="00A4390F">
        <w:rPr>
          <w:b/>
        </w:rPr>
        <w:t>required="required"</w:t>
      </w:r>
      <w:r>
        <w:t xml:space="preserve"> name="employee[name]" id="employee_name"&gt;</w:t>
      </w:r>
    </w:p>
    <w:p w:rsidR="00F57AB9" w:rsidRDefault="00F57AB9" w:rsidP="00F57AB9">
      <w:pPr>
        <w:pStyle w:val="Code"/>
      </w:pPr>
      <w:r>
        <w:t>&lt;/textarea&gt;</w:t>
      </w:r>
    </w:p>
    <w:p w:rsidR="00F57AB9" w:rsidRDefault="00F57AB9" w:rsidP="00F57AB9">
      <w:pPr>
        <w:pStyle w:val="Code"/>
      </w:pPr>
      <w:r>
        <w:t xml:space="preserve">  &lt;/div&gt;</w:t>
      </w:r>
    </w:p>
    <w:p w:rsidR="00F57AB9" w:rsidRDefault="00F57AB9" w:rsidP="00F57AB9">
      <w:pPr>
        <w:pStyle w:val="Code"/>
      </w:pPr>
    </w:p>
    <w:p w:rsidR="00F57AB9" w:rsidRDefault="00F57AB9" w:rsidP="00F57AB9">
      <w:pPr>
        <w:pStyle w:val="Code"/>
      </w:pPr>
      <w:r>
        <w:t xml:space="preserve">  &lt;div class="field"&gt;</w:t>
      </w:r>
    </w:p>
    <w:p w:rsidR="00F57AB9" w:rsidRDefault="00F57AB9" w:rsidP="00F57AB9">
      <w:pPr>
        <w:pStyle w:val="Code"/>
      </w:pPr>
      <w:r>
        <w:t xml:space="preserve">    &lt;label for="employee_phone"&gt;Phone&lt;/label&gt;</w:t>
      </w:r>
    </w:p>
    <w:p w:rsidR="00F57AB9" w:rsidRDefault="00F57AB9" w:rsidP="00F57AB9">
      <w:pPr>
        <w:pStyle w:val="Code"/>
      </w:pPr>
      <w:r>
        <w:t xml:space="preserve">    &lt;textarea </w:t>
      </w:r>
      <w:r w:rsidRPr="00A4390F">
        <w:rPr>
          <w:b/>
        </w:rPr>
        <w:t>required="required"</w:t>
      </w:r>
      <w:r>
        <w:t xml:space="preserve"> name="employee[phone]" id="employee_phone"&gt;</w:t>
      </w:r>
    </w:p>
    <w:p w:rsidR="00F57AB9" w:rsidRDefault="00F57AB9" w:rsidP="00F57AB9">
      <w:pPr>
        <w:pStyle w:val="Code"/>
      </w:pPr>
      <w:r>
        <w:t>&lt;/textarea&gt;</w:t>
      </w:r>
    </w:p>
    <w:p w:rsidR="00F57AB9" w:rsidRDefault="00F57AB9" w:rsidP="00F57AB9">
      <w:pPr>
        <w:pStyle w:val="Code"/>
      </w:pPr>
      <w:r>
        <w:t xml:space="preserve">  &lt;/div&gt;</w:t>
      </w:r>
    </w:p>
    <w:p w:rsidR="00F57AB9" w:rsidRDefault="00F57AB9" w:rsidP="00F57AB9">
      <w:pPr>
        <w:pStyle w:val="Code"/>
      </w:pPr>
    </w:p>
    <w:p w:rsidR="00F57AB9" w:rsidRDefault="00F57AB9" w:rsidP="00F57AB9">
      <w:pPr>
        <w:pStyle w:val="Code"/>
      </w:pPr>
      <w:r>
        <w:t xml:space="preserve">  &lt;div class="field"&gt;</w:t>
      </w:r>
    </w:p>
    <w:p w:rsidR="00F57AB9" w:rsidRDefault="00F57AB9" w:rsidP="00F57AB9">
      <w:pPr>
        <w:pStyle w:val="Code"/>
      </w:pPr>
      <w:r>
        <w:t xml:space="preserve">    &lt;label for="employee_department_id"&gt;Department&lt;/label&gt;</w:t>
      </w:r>
    </w:p>
    <w:p w:rsidR="00F57AB9" w:rsidRPr="00A4390F" w:rsidRDefault="00F57AB9" w:rsidP="00F57AB9">
      <w:pPr>
        <w:pStyle w:val="Code"/>
        <w:ind w:left="1200"/>
        <w:rPr>
          <w:b/>
        </w:rPr>
      </w:pPr>
      <w:r w:rsidRPr="00A4390F">
        <w:rPr>
          <w:b/>
        </w:rPr>
        <w:t>&lt;select name="employee[department_id]" id="employee_department_id"&gt;&lt;option value=""&gt;Please select&lt;/option&gt;</w:t>
      </w:r>
    </w:p>
    <w:p w:rsidR="00F57AB9" w:rsidRPr="00A4390F" w:rsidRDefault="00F57AB9" w:rsidP="00F57AB9">
      <w:pPr>
        <w:pStyle w:val="Code"/>
        <w:ind w:left="1071" w:firstLine="357"/>
        <w:rPr>
          <w:b/>
        </w:rPr>
      </w:pPr>
      <w:r w:rsidRPr="00A4390F">
        <w:rPr>
          <w:b/>
        </w:rPr>
        <w:t>&lt;option value="1"&gt;HR&lt;/option&gt;</w:t>
      </w:r>
    </w:p>
    <w:p w:rsidR="00F57AB9" w:rsidRPr="00A4390F" w:rsidRDefault="00F57AB9" w:rsidP="00F57AB9">
      <w:pPr>
        <w:pStyle w:val="Code"/>
        <w:ind w:left="1071" w:firstLine="357"/>
        <w:rPr>
          <w:b/>
        </w:rPr>
      </w:pPr>
      <w:r w:rsidRPr="00A4390F">
        <w:rPr>
          <w:b/>
        </w:rPr>
        <w:t>&lt;option value="2"&gt;Production&lt;/option&gt;&lt;/select&gt;</w:t>
      </w:r>
    </w:p>
    <w:p w:rsidR="00F57AB9" w:rsidRDefault="00F57AB9" w:rsidP="00F57AB9">
      <w:pPr>
        <w:pStyle w:val="Code"/>
      </w:pPr>
      <w:r>
        <w:t xml:space="preserve">  &lt;/div&gt;</w:t>
      </w:r>
    </w:p>
    <w:p w:rsidR="00F57AB9" w:rsidRDefault="00F57AB9" w:rsidP="00F57AB9">
      <w:pPr>
        <w:pStyle w:val="Code"/>
      </w:pPr>
    </w:p>
    <w:p w:rsidR="00F57AB9" w:rsidRDefault="00F57AB9" w:rsidP="00F57AB9">
      <w:pPr>
        <w:pStyle w:val="Code"/>
      </w:pPr>
      <w:r>
        <w:t xml:space="preserve">  &lt;div class="actions"&gt;</w:t>
      </w:r>
    </w:p>
    <w:p w:rsidR="00F57AB9" w:rsidRDefault="00F57AB9" w:rsidP="00F57AB9">
      <w:pPr>
        <w:pStyle w:val="Code"/>
      </w:pPr>
      <w:r>
        <w:t xml:space="preserve">    &lt;input type="submit" name="commit" value="Create Employee" data-disable-with="Create Employee" /&gt;</w:t>
      </w:r>
    </w:p>
    <w:p w:rsidR="00F57AB9" w:rsidRDefault="00F57AB9" w:rsidP="00F57AB9">
      <w:pPr>
        <w:pStyle w:val="Code"/>
      </w:pPr>
      <w:r>
        <w:t xml:space="preserve">  &lt;/div&gt;</w:t>
      </w:r>
    </w:p>
    <w:p w:rsidR="00F57AB9" w:rsidRDefault="00F57AB9" w:rsidP="00F57AB9">
      <w:pPr>
        <w:pStyle w:val="Code"/>
      </w:pPr>
      <w:r>
        <w:t>&lt;/form&gt;</w:t>
      </w:r>
    </w:p>
    <w:p w:rsidR="00F57AB9" w:rsidRDefault="00F57AB9" w:rsidP="00F57AB9">
      <w:pPr>
        <w:pStyle w:val="Code"/>
      </w:pPr>
    </w:p>
    <w:p w:rsidR="00F57AB9" w:rsidRDefault="00F57AB9" w:rsidP="00F57AB9">
      <w:pPr>
        <w:pStyle w:val="Code"/>
      </w:pPr>
      <w:r>
        <w:t>&lt;a href="/employees"&gt;Back&lt;/a&gt;</w:t>
      </w:r>
    </w:p>
    <w:p w:rsidR="00F57AB9" w:rsidRDefault="00F57AB9" w:rsidP="00F57AB9">
      <w:pPr>
        <w:pStyle w:val="Code"/>
      </w:pPr>
    </w:p>
    <w:p w:rsidR="00F57AB9" w:rsidRDefault="00F57AB9" w:rsidP="00F57AB9">
      <w:pPr>
        <w:pStyle w:val="Code"/>
      </w:pPr>
      <w:r>
        <w:t xml:space="preserve">  &lt;/body&gt;</w:t>
      </w:r>
    </w:p>
    <w:p w:rsidR="00F57AB9" w:rsidRDefault="00F57AB9" w:rsidP="00F57AB9">
      <w:pPr>
        <w:pStyle w:val="Code"/>
      </w:pPr>
      <w:r>
        <w:t>&lt;/html&gt;</w:t>
      </w:r>
    </w:p>
    <w:p w:rsidR="00A3202D" w:rsidRDefault="00A3202D" w:rsidP="00F57AB9">
      <w:pPr>
        <w:pStyle w:val="Code"/>
      </w:pPr>
    </w:p>
    <w:p w:rsidR="00495BB0" w:rsidRDefault="00495BB0">
      <w:pPr>
        <w:spacing w:before="0" w:after="160" w:line="259" w:lineRule="auto"/>
      </w:pPr>
      <w:r>
        <w:br w:type="page"/>
      </w:r>
    </w:p>
    <w:p w:rsidR="00A3202D" w:rsidRDefault="00495BB0" w:rsidP="00495BB0">
      <w:pPr>
        <w:pStyle w:val="Heading2"/>
      </w:pPr>
      <w:r>
        <w:lastRenderedPageBreak/>
        <w:t>Appearance</w:t>
      </w:r>
    </w:p>
    <w:p w:rsidR="00495BB0" w:rsidRDefault="00C17EFF" w:rsidP="00C17EFF">
      <w:r>
        <w:t>With the standard concept in rails of 'DRY', you can apply the same approach to the appearance and layout of your site.</w:t>
      </w:r>
    </w:p>
    <w:p w:rsidR="00C17EFF" w:rsidRDefault="00C17EFF" w:rsidP="00C17EFF"/>
    <w:p w:rsidR="00C17EFF" w:rsidRDefault="00C17EFF" w:rsidP="00C17EFF">
      <w:r>
        <w:t>The code below is a simple example of this.</w:t>
      </w:r>
    </w:p>
    <w:p w:rsidR="00C17EFF" w:rsidRDefault="00C17EFF" w:rsidP="00C17EFF"/>
    <w:p w:rsidR="00FE321F" w:rsidRPr="00C17EFF" w:rsidRDefault="00C17EFF" w:rsidP="00F57AB9">
      <w:r>
        <w:t xml:space="preserve">To apply a set of styles across the application, one method would be to define the styles in the global stylesheet held in </w:t>
      </w:r>
      <w:r w:rsidR="00FE321F" w:rsidRPr="00FE321F">
        <w:rPr>
          <w:b/>
        </w:rPr>
        <w:t>app/assets/stylesheets</w:t>
      </w:r>
      <w:r>
        <w:rPr>
          <w:b/>
        </w:rPr>
        <w:t>/</w:t>
      </w:r>
      <w:r w:rsidRPr="00C17EFF">
        <w:rPr>
          <w:b/>
        </w:rPr>
        <w:t>application.css</w:t>
      </w:r>
    </w:p>
    <w:p w:rsidR="00FE321F" w:rsidRDefault="00FE321F" w:rsidP="00F57AB9"/>
    <w:p w:rsidR="00C17EFF" w:rsidRDefault="00C17EFF" w:rsidP="00F57AB9">
      <w:r>
        <w:t>For example:</w:t>
      </w:r>
    </w:p>
    <w:p w:rsidR="00FE321F" w:rsidRDefault="00FE321F" w:rsidP="00FE321F">
      <w:pPr>
        <w:pStyle w:val="Code"/>
      </w:pPr>
      <w:r>
        <w:t>.footer {</w:t>
      </w:r>
    </w:p>
    <w:p w:rsidR="00FE321F" w:rsidRDefault="00FE321F" w:rsidP="00FE321F">
      <w:pPr>
        <w:pStyle w:val="Code"/>
      </w:pPr>
      <w:r>
        <w:t xml:space="preserve"> position: fixed;</w:t>
      </w:r>
    </w:p>
    <w:p w:rsidR="00FE321F" w:rsidRDefault="00FE321F" w:rsidP="00FE321F">
      <w:pPr>
        <w:pStyle w:val="Code"/>
      </w:pPr>
      <w:r>
        <w:t xml:space="preserve"> left: 0;</w:t>
      </w:r>
    </w:p>
    <w:p w:rsidR="00FE321F" w:rsidRDefault="00FE321F" w:rsidP="00FE321F">
      <w:pPr>
        <w:pStyle w:val="Code"/>
      </w:pPr>
      <w:r>
        <w:t xml:space="preserve"> bottom: 0;</w:t>
      </w:r>
    </w:p>
    <w:p w:rsidR="00FE321F" w:rsidRDefault="00FE321F" w:rsidP="00FE321F">
      <w:pPr>
        <w:pStyle w:val="Code"/>
      </w:pPr>
      <w:r>
        <w:t xml:space="preserve"> width: 100%;</w:t>
      </w:r>
    </w:p>
    <w:p w:rsidR="00FE321F" w:rsidRDefault="00FE321F" w:rsidP="00FE321F">
      <w:pPr>
        <w:pStyle w:val="Code"/>
      </w:pPr>
      <w:r>
        <w:t xml:space="preserve"> background-color: PowderBlue;</w:t>
      </w:r>
    </w:p>
    <w:p w:rsidR="00FE321F" w:rsidRDefault="00FE321F" w:rsidP="00FE321F">
      <w:pPr>
        <w:pStyle w:val="Code"/>
      </w:pPr>
      <w:r>
        <w:t xml:space="preserve"> color: white;</w:t>
      </w:r>
    </w:p>
    <w:p w:rsidR="00FE321F" w:rsidRDefault="00FE321F" w:rsidP="00FE321F">
      <w:pPr>
        <w:pStyle w:val="Code"/>
      </w:pPr>
      <w:r>
        <w:t xml:space="preserve"> text-align: center;</w:t>
      </w:r>
    </w:p>
    <w:p w:rsidR="00FE321F" w:rsidRDefault="00FE321F" w:rsidP="00FE321F">
      <w:pPr>
        <w:pStyle w:val="Code"/>
      </w:pPr>
      <w:r>
        <w:t>}</w:t>
      </w:r>
    </w:p>
    <w:p w:rsidR="00FE321F" w:rsidRDefault="00FE321F" w:rsidP="00FE321F">
      <w:pPr>
        <w:pStyle w:val="Code"/>
      </w:pPr>
    </w:p>
    <w:p w:rsidR="00FE321F" w:rsidRDefault="00FE321F" w:rsidP="00FE321F">
      <w:pPr>
        <w:pStyle w:val="Code"/>
      </w:pPr>
      <w:r>
        <w:t>body {</w:t>
      </w:r>
    </w:p>
    <w:p w:rsidR="00FE321F" w:rsidRDefault="00FE321F" w:rsidP="00FE321F">
      <w:pPr>
        <w:pStyle w:val="Code"/>
      </w:pPr>
      <w:r>
        <w:t xml:space="preserve">    background-color: #88918d;</w:t>
      </w:r>
    </w:p>
    <w:p w:rsidR="00FE321F" w:rsidRDefault="00FE321F" w:rsidP="00FE321F">
      <w:pPr>
        <w:pStyle w:val="Code"/>
      </w:pPr>
      <w:r>
        <w:t>}</w:t>
      </w:r>
    </w:p>
    <w:p w:rsidR="00FE321F" w:rsidRDefault="00FE321F" w:rsidP="00FE321F">
      <w:pPr>
        <w:pStyle w:val="Code"/>
      </w:pPr>
    </w:p>
    <w:p w:rsidR="00FE321F" w:rsidRDefault="00FE321F" w:rsidP="00FE321F">
      <w:pPr>
        <w:pStyle w:val="Code"/>
      </w:pPr>
      <w:r>
        <w:t>H1 {</w:t>
      </w:r>
    </w:p>
    <w:p w:rsidR="00FE321F" w:rsidRDefault="00FE321F" w:rsidP="00FE321F">
      <w:pPr>
        <w:pStyle w:val="Code"/>
      </w:pPr>
      <w:r>
        <w:t xml:space="preserve">  color: #ffff66</w:t>
      </w:r>
    </w:p>
    <w:p w:rsidR="00FE321F" w:rsidRDefault="00FE321F" w:rsidP="00FE321F">
      <w:pPr>
        <w:pStyle w:val="Code"/>
      </w:pPr>
      <w:r>
        <w:t>}</w:t>
      </w:r>
    </w:p>
    <w:p w:rsidR="00FE321F" w:rsidRDefault="00FE321F" w:rsidP="00F57AB9"/>
    <w:p w:rsidR="00C17EFF" w:rsidRDefault="00C17EFF">
      <w:pPr>
        <w:spacing w:before="0" w:after="160" w:line="259" w:lineRule="auto"/>
      </w:pPr>
      <w:r>
        <w:br w:type="page"/>
      </w:r>
    </w:p>
    <w:p w:rsidR="00FE321F" w:rsidRDefault="00FE321F" w:rsidP="00F57AB9"/>
    <w:p w:rsidR="00FE321F" w:rsidRDefault="00CA0AA2" w:rsidP="00F57AB9">
      <w:pPr>
        <w:rPr>
          <w:b/>
        </w:rPr>
      </w:pPr>
      <w:r>
        <w:t>Similarly,</w:t>
      </w:r>
      <w:r w:rsidR="00C17EFF">
        <w:t xml:space="preserve"> to provide global layouts throughout the site you can define your own elements in </w:t>
      </w:r>
      <w:r w:rsidR="00FE321F" w:rsidRPr="00C17EFF">
        <w:rPr>
          <w:b/>
        </w:rPr>
        <w:t>app/views/layouts</w:t>
      </w:r>
      <w:r w:rsidR="00C17EFF" w:rsidRPr="00C17EFF">
        <w:rPr>
          <w:b/>
        </w:rPr>
        <w:t>/application.html.erb</w:t>
      </w:r>
    </w:p>
    <w:p w:rsidR="00C17EFF" w:rsidRDefault="00C17EFF" w:rsidP="00F57AB9">
      <w:pPr>
        <w:rPr>
          <w:b/>
        </w:rPr>
      </w:pPr>
    </w:p>
    <w:p w:rsidR="00C17EFF" w:rsidRPr="00D10BC9" w:rsidRDefault="00C17EFF" w:rsidP="00F57AB9">
      <w:r w:rsidRPr="00D10BC9">
        <w:t>For example:</w:t>
      </w:r>
    </w:p>
    <w:p w:rsidR="00D10BC9" w:rsidRDefault="00D10BC9" w:rsidP="00FE321F">
      <w:pPr>
        <w:pStyle w:val="Code"/>
      </w:pPr>
    </w:p>
    <w:p w:rsidR="00FE321F" w:rsidRDefault="00FE321F" w:rsidP="00FE321F">
      <w:pPr>
        <w:pStyle w:val="Code"/>
      </w:pPr>
      <w:r>
        <w:t>&lt;!DOCTYPE html&gt;</w:t>
      </w:r>
    </w:p>
    <w:p w:rsidR="00FE321F" w:rsidRDefault="00FE321F" w:rsidP="00FE321F">
      <w:pPr>
        <w:pStyle w:val="Code"/>
      </w:pPr>
      <w:r>
        <w:t>&lt;html&gt;</w:t>
      </w:r>
    </w:p>
    <w:p w:rsidR="00FE321F" w:rsidRDefault="00FE321F" w:rsidP="00FE321F">
      <w:pPr>
        <w:pStyle w:val="Code"/>
      </w:pPr>
      <w:r>
        <w:t xml:space="preserve">  &lt;head&gt;</w:t>
      </w:r>
    </w:p>
    <w:p w:rsidR="00FE321F" w:rsidRDefault="00FE321F" w:rsidP="00FE321F">
      <w:pPr>
        <w:pStyle w:val="Code"/>
      </w:pPr>
      <w:r>
        <w:t xml:space="preserve">    &lt;title&gt;Company&lt;/title&gt;</w:t>
      </w:r>
    </w:p>
    <w:p w:rsidR="00FE321F" w:rsidRDefault="00FE321F" w:rsidP="00FE321F">
      <w:pPr>
        <w:pStyle w:val="Code"/>
      </w:pPr>
      <w:r>
        <w:t xml:space="preserve">    &lt;%= csrf_meta_tags %&gt;</w:t>
      </w:r>
    </w:p>
    <w:p w:rsidR="00FE321F" w:rsidRDefault="00FE321F" w:rsidP="00FE321F">
      <w:pPr>
        <w:pStyle w:val="Code"/>
      </w:pPr>
    </w:p>
    <w:p w:rsidR="00FE321F" w:rsidRDefault="00FE321F" w:rsidP="00FE321F">
      <w:pPr>
        <w:pStyle w:val="Code"/>
      </w:pPr>
      <w:r>
        <w:t xml:space="preserve">    &lt;%= stylesheet_link_tag    'application', media: 'all', 'data-turbolinks-track': 'reload' %&gt;</w:t>
      </w:r>
    </w:p>
    <w:p w:rsidR="00FE321F" w:rsidRDefault="00FE321F" w:rsidP="00FE321F">
      <w:pPr>
        <w:pStyle w:val="Code"/>
      </w:pPr>
      <w:r>
        <w:t xml:space="preserve">    &lt;%= javascript_include_tag 'application', 'data-turbolinks-track': 'reload' %&gt;</w:t>
      </w:r>
    </w:p>
    <w:p w:rsidR="00FE321F" w:rsidRDefault="00FE321F" w:rsidP="00FE321F">
      <w:pPr>
        <w:pStyle w:val="Code"/>
      </w:pPr>
    </w:p>
    <w:p w:rsidR="00FE321F" w:rsidRDefault="00FE321F" w:rsidP="00FE321F">
      <w:pPr>
        <w:pStyle w:val="Code"/>
      </w:pPr>
      <w:r>
        <w:t xml:space="preserve">  &lt;/head&gt;</w:t>
      </w:r>
    </w:p>
    <w:p w:rsidR="00FE321F" w:rsidRDefault="00FE321F" w:rsidP="00FE321F">
      <w:pPr>
        <w:pStyle w:val="Code"/>
      </w:pPr>
    </w:p>
    <w:p w:rsidR="00FE321F" w:rsidRDefault="00FE321F" w:rsidP="00FE321F">
      <w:pPr>
        <w:pStyle w:val="Code"/>
      </w:pPr>
      <w:r>
        <w:t xml:space="preserve">  &lt;body&gt;</w:t>
      </w:r>
    </w:p>
    <w:p w:rsidR="00FE321F" w:rsidRDefault="00FE321F" w:rsidP="00FE321F">
      <w:pPr>
        <w:pStyle w:val="Code"/>
      </w:pPr>
      <w:r>
        <w:t xml:space="preserve">    &lt;%= yield %&gt;</w:t>
      </w:r>
    </w:p>
    <w:p w:rsidR="00FE321F" w:rsidRDefault="00FE321F" w:rsidP="00FE321F">
      <w:pPr>
        <w:pStyle w:val="Code"/>
      </w:pPr>
      <w:r>
        <w:t xml:space="preserve">  &lt;/body&gt;</w:t>
      </w:r>
    </w:p>
    <w:p w:rsidR="00FE321F" w:rsidRDefault="00FE321F" w:rsidP="00FE321F">
      <w:pPr>
        <w:pStyle w:val="Code"/>
      </w:pPr>
    </w:p>
    <w:p w:rsidR="00FE321F" w:rsidRPr="00C17EFF" w:rsidRDefault="00FE321F" w:rsidP="00FE321F">
      <w:pPr>
        <w:pStyle w:val="Code"/>
        <w:rPr>
          <w:b/>
        </w:rPr>
      </w:pPr>
      <w:r w:rsidRPr="00C17EFF">
        <w:rPr>
          <w:b/>
        </w:rPr>
        <w:t>&lt;div class="footer"&gt;</w:t>
      </w:r>
    </w:p>
    <w:p w:rsidR="00FE321F" w:rsidRPr="00C17EFF" w:rsidRDefault="00FE321F" w:rsidP="00FE321F">
      <w:pPr>
        <w:pStyle w:val="Code"/>
        <w:rPr>
          <w:b/>
        </w:rPr>
      </w:pPr>
      <w:r w:rsidRPr="00C17EFF">
        <w:rPr>
          <w:b/>
        </w:rPr>
        <w:t>&lt;footer&gt;</w:t>
      </w:r>
    </w:p>
    <w:p w:rsidR="00FE321F" w:rsidRPr="00C17EFF" w:rsidRDefault="00FE321F" w:rsidP="00FE321F">
      <w:pPr>
        <w:pStyle w:val="Code"/>
        <w:rPr>
          <w:b/>
        </w:rPr>
      </w:pPr>
      <w:r w:rsidRPr="00C17EFF">
        <w:rPr>
          <w:b/>
        </w:rPr>
        <w:t xml:space="preserve">  &lt;ul&gt;</w:t>
      </w:r>
    </w:p>
    <w:p w:rsidR="00FE321F" w:rsidRPr="00C17EFF" w:rsidRDefault="00FE321F" w:rsidP="00FE321F">
      <w:pPr>
        <w:pStyle w:val="Code"/>
        <w:rPr>
          <w:b/>
        </w:rPr>
      </w:pPr>
      <w:r w:rsidRPr="00C17EFF">
        <w:rPr>
          <w:b/>
        </w:rPr>
        <w:t xml:space="preserve">    &lt;li&gt;&lt;%= link_to 'Show all Employees', employees_path %&gt;&lt;/li&gt;</w:t>
      </w:r>
    </w:p>
    <w:p w:rsidR="00FE321F" w:rsidRPr="00C17EFF" w:rsidRDefault="00FE321F" w:rsidP="00FE321F">
      <w:pPr>
        <w:pStyle w:val="Code"/>
        <w:rPr>
          <w:b/>
        </w:rPr>
      </w:pPr>
      <w:r w:rsidRPr="00C17EFF">
        <w:rPr>
          <w:b/>
        </w:rPr>
        <w:t xml:space="preserve">    &lt;li&gt;&lt;%= link_to 'Create new Employee', new_employee_path %&gt;&lt;/li&gt;</w:t>
      </w:r>
    </w:p>
    <w:p w:rsidR="00FE321F" w:rsidRPr="00C17EFF" w:rsidRDefault="00FE321F" w:rsidP="00FE321F">
      <w:pPr>
        <w:pStyle w:val="Code"/>
        <w:rPr>
          <w:b/>
        </w:rPr>
      </w:pPr>
      <w:r w:rsidRPr="00C17EFF">
        <w:rPr>
          <w:b/>
        </w:rPr>
        <w:t xml:space="preserve">    &lt;li&gt;&lt;%= link_to 'Show all Departments', departments_path %&gt;&lt;/li&gt;</w:t>
      </w:r>
    </w:p>
    <w:p w:rsidR="00FE321F" w:rsidRPr="00C17EFF" w:rsidRDefault="00FE321F" w:rsidP="00FE321F">
      <w:pPr>
        <w:pStyle w:val="Code"/>
        <w:rPr>
          <w:b/>
        </w:rPr>
      </w:pPr>
      <w:r w:rsidRPr="00C17EFF">
        <w:rPr>
          <w:b/>
        </w:rPr>
        <w:t xml:space="preserve">    &lt;li&gt;&lt;%= link_to 'Create new Department', new_department_path%&gt;&lt;/li&gt;</w:t>
      </w:r>
    </w:p>
    <w:p w:rsidR="00FE321F" w:rsidRPr="00C17EFF" w:rsidRDefault="00FE321F" w:rsidP="00FE321F">
      <w:pPr>
        <w:pStyle w:val="Code"/>
        <w:rPr>
          <w:b/>
        </w:rPr>
      </w:pPr>
      <w:r w:rsidRPr="00C17EFF">
        <w:rPr>
          <w:b/>
        </w:rPr>
        <w:t xml:space="preserve">    &lt;li&gt;&lt;%= link_to 'home', root_path%&gt;&lt;/li&gt;</w:t>
      </w:r>
    </w:p>
    <w:p w:rsidR="00FE321F" w:rsidRPr="00C17EFF" w:rsidRDefault="00FE321F" w:rsidP="00FE321F">
      <w:pPr>
        <w:pStyle w:val="Code"/>
        <w:rPr>
          <w:b/>
        </w:rPr>
      </w:pPr>
      <w:r w:rsidRPr="00C17EFF">
        <w:rPr>
          <w:b/>
        </w:rPr>
        <w:t xml:space="preserve">  &lt;/ul&gt;</w:t>
      </w:r>
    </w:p>
    <w:p w:rsidR="00FE321F" w:rsidRPr="00C17EFF" w:rsidRDefault="00FE321F" w:rsidP="00FE321F">
      <w:pPr>
        <w:pStyle w:val="Code"/>
        <w:rPr>
          <w:b/>
        </w:rPr>
      </w:pPr>
      <w:r w:rsidRPr="00C17EFF">
        <w:rPr>
          <w:b/>
        </w:rPr>
        <w:t>&lt;/footer&gt;</w:t>
      </w:r>
    </w:p>
    <w:p w:rsidR="00FE321F" w:rsidRPr="00C17EFF" w:rsidRDefault="00FE321F" w:rsidP="00FE321F">
      <w:pPr>
        <w:pStyle w:val="Code"/>
        <w:rPr>
          <w:b/>
        </w:rPr>
      </w:pPr>
      <w:r w:rsidRPr="00C17EFF">
        <w:rPr>
          <w:b/>
        </w:rPr>
        <w:t>&lt;/div&gt;</w:t>
      </w:r>
    </w:p>
    <w:p w:rsidR="00FE321F" w:rsidRDefault="00FE321F" w:rsidP="00C17EFF">
      <w:pPr>
        <w:pStyle w:val="Code"/>
        <w:ind w:left="0"/>
      </w:pPr>
    </w:p>
    <w:p w:rsidR="00FE321F" w:rsidRDefault="00FE321F" w:rsidP="00FE321F">
      <w:pPr>
        <w:pStyle w:val="Code"/>
      </w:pPr>
      <w:r>
        <w:t>&lt;/html&gt;</w:t>
      </w:r>
    </w:p>
    <w:p w:rsidR="00FE321F" w:rsidRDefault="00FE321F" w:rsidP="00FE321F"/>
    <w:p w:rsidR="00FE321F" w:rsidRDefault="00C17EFF" w:rsidP="00FE321F">
      <w:r>
        <w:t>There any many ways to provide layout and styling to your site, you are encouraged to research this via the web or Rails documentation.</w:t>
      </w:r>
    </w:p>
    <w:p w:rsidR="00FE321F" w:rsidRDefault="00FE321F" w:rsidP="00FE321F"/>
    <w:p w:rsidR="00FE321F" w:rsidRDefault="00FE321F" w:rsidP="00FE321F"/>
    <w:sectPr w:rsidR="00FE321F" w:rsidSect="00E029D3">
      <w:headerReference w:type="default" r:id="rId12"/>
      <w:footerReference w:type="default" r:id="rId13"/>
      <w:type w:val="oddPag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D2B" w:rsidRDefault="00BA0D2B" w:rsidP="00476F85">
      <w:r>
        <w:separator/>
      </w:r>
    </w:p>
    <w:p w:rsidR="00BA0D2B" w:rsidRDefault="00BA0D2B"/>
    <w:p w:rsidR="00BA0D2B" w:rsidRDefault="00BA0D2B" w:rsidP="00BE2342"/>
  </w:endnote>
  <w:endnote w:type="continuationSeparator" w:id="0">
    <w:p w:rsidR="00BA0D2B" w:rsidRDefault="00BA0D2B" w:rsidP="00476F85">
      <w:r>
        <w:continuationSeparator/>
      </w:r>
    </w:p>
    <w:p w:rsidR="00BA0D2B" w:rsidRDefault="00BA0D2B"/>
    <w:p w:rsidR="00BA0D2B" w:rsidRDefault="00BA0D2B" w:rsidP="00BE2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85" w:rsidRPr="00734B0C" w:rsidRDefault="00996B69" w:rsidP="00734B0C">
    <w:pPr>
      <w:pStyle w:val="Footer"/>
      <w:tabs>
        <w:tab w:val="clear" w:pos="4513"/>
      </w:tabs>
    </w:pPr>
    <w:r>
      <w:t>4</w:t>
    </w:r>
    <w:r w:rsidR="00FD3464">
      <w:t>-</w:t>
    </w:r>
    <w:r w:rsidR="001017B4" w:rsidRPr="00734B0C">
      <w:fldChar w:fldCharType="begin"/>
    </w:r>
    <w:r w:rsidR="0092592E" w:rsidRPr="00734B0C">
      <w:instrText xml:space="preserve"> PAGE</w:instrText>
    </w:r>
    <w:r w:rsidR="00844214" w:rsidRPr="00734B0C">
      <w:instrText xml:space="preserve"> </w:instrText>
    </w:r>
    <w:r w:rsidR="001017B4" w:rsidRPr="00734B0C">
      <w:fldChar w:fldCharType="separate"/>
    </w:r>
    <w:r w:rsidR="00E43B63">
      <w:rPr>
        <w:noProof/>
      </w:rPr>
      <w:t>2</w:t>
    </w:r>
    <w:r w:rsidR="001017B4" w:rsidRPr="00734B0C">
      <w:fldChar w:fldCharType="end"/>
    </w:r>
    <w:r w:rsidR="003D180C" w:rsidRPr="00734B0C">
      <w:tab/>
    </w:r>
    <w:r w:rsidR="0092592E" w:rsidRPr="00734B0C">
      <w:t>© StayAhead Training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214" w:rsidRDefault="00844214" w:rsidP="0084421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85" w:rsidRPr="00D86E1E" w:rsidRDefault="0092592E" w:rsidP="00D86E1E">
    <w:pPr>
      <w:pStyle w:val="Footer"/>
      <w:tabs>
        <w:tab w:val="clear" w:pos="4513"/>
      </w:tabs>
    </w:pPr>
    <w:r w:rsidRPr="00D86E1E">
      <w:t>© StayAhead Training Limited</w:t>
    </w:r>
    <w:r w:rsidR="003D180C" w:rsidRPr="00D86E1E">
      <w:tab/>
    </w:r>
    <w:r w:rsidR="007B0353">
      <w:t>4</w:t>
    </w:r>
    <w:r w:rsidR="00FD3464">
      <w:t>-</w:t>
    </w:r>
    <w:r w:rsidR="001017B4" w:rsidRPr="00D86E1E">
      <w:fldChar w:fldCharType="begin"/>
    </w:r>
    <w:r w:rsidR="00844214" w:rsidRPr="00D86E1E">
      <w:instrText xml:space="preserve"> PAGE </w:instrText>
    </w:r>
    <w:r w:rsidR="001017B4" w:rsidRPr="00D86E1E">
      <w:fldChar w:fldCharType="separate"/>
    </w:r>
    <w:r w:rsidR="00E43B63">
      <w:rPr>
        <w:noProof/>
      </w:rPr>
      <w:t>3</w:t>
    </w:r>
    <w:r w:rsidR="001017B4" w:rsidRPr="00D86E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D2B" w:rsidRDefault="00BA0D2B" w:rsidP="00476F85">
      <w:r>
        <w:separator/>
      </w:r>
    </w:p>
    <w:p w:rsidR="00BA0D2B" w:rsidRDefault="00BA0D2B"/>
    <w:p w:rsidR="00BA0D2B" w:rsidRDefault="00BA0D2B" w:rsidP="00BE2342"/>
  </w:footnote>
  <w:footnote w:type="continuationSeparator" w:id="0">
    <w:p w:rsidR="00BA0D2B" w:rsidRDefault="00BA0D2B" w:rsidP="00476F85">
      <w:r>
        <w:continuationSeparator/>
      </w:r>
    </w:p>
    <w:p w:rsidR="00BA0D2B" w:rsidRDefault="00BA0D2B"/>
    <w:p w:rsidR="00BA0D2B" w:rsidRDefault="00BA0D2B" w:rsidP="00BE2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85" w:rsidRPr="0092592E" w:rsidRDefault="00996B69" w:rsidP="00734B0C">
    <w:pPr>
      <w:pStyle w:val="Header"/>
      <w:tabs>
        <w:tab w:val="clear" w:pos="4513"/>
      </w:tabs>
    </w:pPr>
    <w:r>
      <w:t>Rails Views</w:t>
    </w:r>
    <w:r w:rsidR="003D180C">
      <w:tab/>
    </w:r>
    <w:r>
      <w:rPr>
        <w:caps/>
      </w:rPr>
      <w:t>ruby on rails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2C1" w:rsidRDefault="00C162C1" w:rsidP="008442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85" w:rsidRPr="00E029D3" w:rsidRDefault="007B0353" w:rsidP="00E029D3">
    <w:pPr>
      <w:pStyle w:val="Header"/>
      <w:tabs>
        <w:tab w:val="clear" w:pos="4513"/>
      </w:tabs>
    </w:pPr>
    <w:r>
      <w:rPr>
        <w:caps/>
      </w:rPr>
      <w:t>ruby on rails</w:t>
    </w:r>
    <w:r w:rsidR="00E029D3">
      <w:tab/>
    </w:r>
    <w:proofErr w:type="spellStart"/>
    <w:r>
      <w:t>Rails</w:t>
    </w:r>
    <w:proofErr w:type="spellEnd"/>
    <w:r>
      <w:t xml:space="preserve"> Views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7865"/>
    <w:multiLevelType w:val="hybridMultilevel"/>
    <w:tmpl w:val="0C406096"/>
    <w:lvl w:ilvl="0" w:tplc="08090015">
      <w:start w:val="1"/>
      <w:numFmt w:val="upperLetter"/>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1" w15:restartNumberingAfterBreak="0">
    <w:nsid w:val="3E8245F7"/>
    <w:multiLevelType w:val="hybridMultilevel"/>
    <w:tmpl w:val="FCC01314"/>
    <w:lvl w:ilvl="0" w:tplc="4DAE66B8">
      <w:start w:val="1"/>
      <w:numFmt w:val="decimal"/>
      <w:pStyle w:val="OrderedList"/>
      <w:lvlText w:val="%1."/>
      <w:lvlJc w:val="left"/>
      <w:pPr>
        <w:ind w:left="71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3FA25C38"/>
    <w:multiLevelType w:val="hybridMultilevel"/>
    <w:tmpl w:val="C1C402D0"/>
    <w:lvl w:ilvl="0" w:tplc="08AA9D22">
      <w:start w:val="1"/>
      <w:numFmt w:val="decimal"/>
      <w:lvlText w:val="%1."/>
      <w:lvlJc w:val="left"/>
      <w:pPr>
        <w:ind w:left="717"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15:restartNumberingAfterBreak="0">
    <w:nsid w:val="6AA04D4A"/>
    <w:multiLevelType w:val="hybridMultilevel"/>
    <w:tmpl w:val="5F64DEAE"/>
    <w:lvl w:ilvl="0" w:tplc="4DEA7810">
      <w:start w:val="1"/>
      <w:numFmt w:val="bullet"/>
      <w:pStyle w:val="Unorder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071F"/>
    <w:rsid w:val="0000227D"/>
    <w:rsid w:val="000208A1"/>
    <w:rsid w:val="0002411E"/>
    <w:rsid w:val="00040564"/>
    <w:rsid w:val="000419A9"/>
    <w:rsid w:val="0009309A"/>
    <w:rsid w:val="000A23F6"/>
    <w:rsid w:val="000A62F3"/>
    <w:rsid w:val="000B222E"/>
    <w:rsid w:val="000B4A94"/>
    <w:rsid w:val="000C49FB"/>
    <w:rsid w:val="000D20CE"/>
    <w:rsid w:val="000D5926"/>
    <w:rsid w:val="000E549D"/>
    <w:rsid w:val="000F1FCB"/>
    <w:rsid w:val="001017B4"/>
    <w:rsid w:val="00104F65"/>
    <w:rsid w:val="00115FAF"/>
    <w:rsid w:val="00120EC5"/>
    <w:rsid w:val="00124FA2"/>
    <w:rsid w:val="00147128"/>
    <w:rsid w:val="00151893"/>
    <w:rsid w:val="00152F94"/>
    <w:rsid w:val="00163689"/>
    <w:rsid w:val="001705DE"/>
    <w:rsid w:val="0017596C"/>
    <w:rsid w:val="00176E17"/>
    <w:rsid w:val="00196EA5"/>
    <w:rsid w:val="001A1659"/>
    <w:rsid w:val="001A76EA"/>
    <w:rsid w:val="001C1034"/>
    <w:rsid w:val="001D21DC"/>
    <w:rsid w:val="001D3FC2"/>
    <w:rsid w:val="001F5F2D"/>
    <w:rsid w:val="0021202B"/>
    <w:rsid w:val="0021299C"/>
    <w:rsid w:val="00215A2E"/>
    <w:rsid w:val="00224593"/>
    <w:rsid w:val="0022757D"/>
    <w:rsid w:val="00231439"/>
    <w:rsid w:val="00234966"/>
    <w:rsid w:val="002501AC"/>
    <w:rsid w:val="002576D6"/>
    <w:rsid w:val="002649A3"/>
    <w:rsid w:val="002710F0"/>
    <w:rsid w:val="00276298"/>
    <w:rsid w:val="00280595"/>
    <w:rsid w:val="00283DE0"/>
    <w:rsid w:val="00286B72"/>
    <w:rsid w:val="002A55A6"/>
    <w:rsid w:val="002D684F"/>
    <w:rsid w:val="002E0518"/>
    <w:rsid w:val="002E2F96"/>
    <w:rsid w:val="00305428"/>
    <w:rsid w:val="003143CB"/>
    <w:rsid w:val="0035071F"/>
    <w:rsid w:val="003524BB"/>
    <w:rsid w:val="003604E2"/>
    <w:rsid w:val="00363E4D"/>
    <w:rsid w:val="003807E9"/>
    <w:rsid w:val="003A5631"/>
    <w:rsid w:val="003A6511"/>
    <w:rsid w:val="003B126A"/>
    <w:rsid w:val="003D180C"/>
    <w:rsid w:val="003E0FB6"/>
    <w:rsid w:val="003F1BAE"/>
    <w:rsid w:val="00402FC5"/>
    <w:rsid w:val="00407997"/>
    <w:rsid w:val="00407FD0"/>
    <w:rsid w:val="004163E4"/>
    <w:rsid w:val="00421970"/>
    <w:rsid w:val="00426CA6"/>
    <w:rsid w:val="00427114"/>
    <w:rsid w:val="0044348B"/>
    <w:rsid w:val="00452435"/>
    <w:rsid w:val="00475647"/>
    <w:rsid w:val="00476F85"/>
    <w:rsid w:val="00484DA1"/>
    <w:rsid w:val="00495BB0"/>
    <w:rsid w:val="004A3C9B"/>
    <w:rsid w:val="004A5735"/>
    <w:rsid w:val="004B1432"/>
    <w:rsid w:val="004B4B3A"/>
    <w:rsid w:val="004C2ED4"/>
    <w:rsid w:val="004C560E"/>
    <w:rsid w:val="004D3A66"/>
    <w:rsid w:val="005012B9"/>
    <w:rsid w:val="005158AC"/>
    <w:rsid w:val="00523529"/>
    <w:rsid w:val="00534742"/>
    <w:rsid w:val="005375EE"/>
    <w:rsid w:val="005506F8"/>
    <w:rsid w:val="00555915"/>
    <w:rsid w:val="00582E21"/>
    <w:rsid w:val="00586E31"/>
    <w:rsid w:val="00593585"/>
    <w:rsid w:val="005B7DAC"/>
    <w:rsid w:val="005D064A"/>
    <w:rsid w:val="005F01ED"/>
    <w:rsid w:val="005F2C1F"/>
    <w:rsid w:val="005F40D1"/>
    <w:rsid w:val="005F54E8"/>
    <w:rsid w:val="00606161"/>
    <w:rsid w:val="006270C0"/>
    <w:rsid w:val="006363B7"/>
    <w:rsid w:val="006372EF"/>
    <w:rsid w:val="00637552"/>
    <w:rsid w:val="00656597"/>
    <w:rsid w:val="006642DE"/>
    <w:rsid w:val="00664D8C"/>
    <w:rsid w:val="00672FAB"/>
    <w:rsid w:val="00693AF2"/>
    <w:rsid w:val="006A25DE"/>
    <w:rsid w:val="006B1C20"/>
    <w:rsid w:val="006D2163"/>
    <w:rsid w:val="006D5409"/>
    <w:rsid w:val="006D65DB"/>
    <w:rsid w:val="006E72B6"/>
    <w:rsid w:val="006E7962"/>
    <w:rsid w:val="006F188B"/>
    <w:rsid w:val="00710EF4"/>
    <w:rsid w:val="00714246"/>
    <w:rsid w:val="007238A3"/>
    <w:rsid w:val="00734B0C"/>
    <w:rsid w:val="00741A43"/>
    <w:rsid w:val="00782981"/>
    <w:rsid w:val="00783086"/>
    <w:rsid w:val="00790D29"/>
    <w:rsid w:val="007959B8"/>
    <w:rsid w:val="007B0353"/>
    <w:rsid w:val="007B2ACB"/>
    <w:rsid w:val="007C2E01"/>
    <w:rsid w:val="00802A0A"/>
    <w:rsid w:val="00802D50"/>
    <w:rsid w:val="0082164E"/>
    <w:rsid w:val="00824746"/>
    <w:rsid w:val="0084367D"/>
    <w:rsid w:val="00844214"/>
    <w:rsid w:val="00852FEE"/>
    <w:rsid w:val="0087084B"/>
    <w:rsid w:val="00876AAD"/>
    <w:rsid w:val="00881583"/>
    <w:rsid w:val="008A4B83"/>
    <w:rsid w:val="008C3311"/>
    <w:rsid w:val="008C4184"/>
    <w:rsid w:val="008E1FB9"/>
    <w:rsid w:val="008E42AC"/>
    <w:rsid w:val="008E5AA7"/>
    <w:rsid w:val="008F2659"/>
    <w:rsid w:val="00907DC3"/>
    <w:rsid w:val="00923C69"/>
    <w:rsid w:val="00924721"/>
    <w:rsid w:val="0092592E"/>
    <w:rsid w:val="00974914"/>
    <w:rsid w:val="0098659E"/>
    <w:rsid w:val="00996B69"/>
    <w:rsid w:val="009A0B03"/>
    <w:rsid w:val="009A43B0"/>
    <w:rsid w:val="009B05D5"/>
    <w:rsid w:val="009D3BC8"/>
    <w:rsid w:val="009E678D"/>
    <w:rsid w:val="009F3F91"/>
    <w:rsid w:val="00A26324"/>
    <w:rsid w:val="00A2695D"/>
    <w:rsid w:val="00A3202D"/>
    <w:rsid w:val="00A41EA3"/>
    <w:rsid w:val="00A4390F"/>
    <w:rsid w:val="00A61CA5"/>
    <w:rsid w:val="00A66E3F"/>
    <w:rsid w:val="00A748AD"/>
    <w:rsid w:val="00A7790B"/>
    <w:rsid w:val="00A9469B"/>
    <w:rsid w:val="00AB54EF"/>
    <w:rsid w:val="00AC3D35"/>
    <w:rsid w:val="00B066EA"/>
    <w:rsid w:val="00B14BA0"/>
    <w:rsid w:val="00B47E60"/>
    <w:rsid w:val="00B73312"/>
    <w:rsid w:val="00B81F45"/>
    <w:rsid w:val="00BA0D2B"/>
    <w:rsid w:val="00BA3F9D"/>
    <w:rsid w:val="00BB242C"/>
    <w:rsid w:val="00BB7C70"/>
    <w:rsid w:val="00BD1F0C"/>
    <w:rsid w:val="00BE2342"/>
    <w:rsid w:val="00C040EE"/>
    <w:rsid w:val="00C1060F"/>
    <w:rsid w:val="00C162C1"/>
    <w:rsid w:val="00C17EFF"/>
    <w:rsid w:val="00C33243"/>
    <w:rsid w:val="00C37A2D"/>
    <w:rsid w:val="00C60E07"/>
    <w:rsid w:val="00C6453B"/>
    <w:rsid w:val="00C70112"/>
    <w:rsid w:val="00CA027E"/>
    <w:rsid w:val="00CA0AA2"/>
    <w:rsid w:val="00CA4BC7"/>
    <w:rsid w:val="00CE1A83"/>
    <w:rsid w:val="00CE50F1"/>
    <w:rsid w:val="00CF1111"/>
    <w:rsid w:val="00CF343D"/>
    <w:rsid w:val="00CF5B3C"/>
    <w:rsid w:val="00D10BC9"/>
    <w:rsid w:val="00D45F53"/>
    <w:rsid w:val="00D46E8C"/>
    <w:rsid w:val="00D6780C"/>
    <w:rsid w:val="00D719BA"/>
    <w:rsid w:val="00D86E1E"/>
    <w:rsid w:val="00D90079"/>
    <w:rsid w:val="00D96C58"/>
    <w:rsid w:val="00DA04FD"/>
    <w:rsid w:val="00DA105A"/>
    <w:rsid w:val="00DA41F1"/>
    <w:rsid w:val="00DA4DB2"/>
    <w:rsid w:val="00DB05E8"/>
    <w:rsid w:val="00DB7315"/>
    <w:rsid w:val="00DC51B7"/>
    <w:rsid w:val="00DD519E"/>
    <w:rsid w:val="00DE0734"/>
    <w:rsid w:val="00DF026A"/>
    <w:rsid w:val="00DF1647"/>
    <w:rsid w:val="00DF4A88"/>
    <w:rsid w:val="00E029D3"/>
    <w:rsid w:val="00E21B7B"/>
    <w:rsid w:val="00E33C84"/>
    <w:rsid w:val="00E43B63"/>
    <w:rsid w:val="00E66041"/>
    <w:rsid w:val="00E97159"/>
    <w:rsid w:val="00EA0CDB"/>
    <w:rsid w:val="00ED6A41"/>
    <w:rsid w:val="00EE1AC8"/>
    <w:rsid w:val="00EF4F6C"/>
    <w:rsid w:val="00F33817"/>
    <w:rsid w:val="00F46DB4"/>
    <w:rsid w:val="00F54520"/>
    <w:rsid w:val="00F57AB9"/>
    <w:rsid w:val="00F87A64"/>
    <w:rsid w:val="00FA2063"/>
    <w:rsid w:val="00FA6197"/>
    <w:rsid w:val="00FC24F5"/>
    <w:rsid w:val="00FC6738"/>
    <w:rsid w:val="00FD3464"/>
    <w:rsid w:val="00FE2509"/>
    <w:rsid w:val="00FE321F"/>
    <w:rsid w:val="00FE64CB"/>
    <w:rsid w:val="00FF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0F9EEE-D1E7-4634-BA54-B00CF8F2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2B"/>
    <w:pPr>
      <w:spacing w:before="120" w:after="0" w:line="240" w:lineRule="auto"/>
    </w:pPr>
    <w:rPr>
      <w:rFonts w:ascii="Garamond" w:hAnsi="Garamond"/>
      <w:sz w:val="26"/>
    </w:rPr>
  </w:style>
  <w:style w:type="paragraph" w:styleId="Heading1">
    <w:name w:val="heading 1"/>
    <w:basedOn w:val="Normal"/>
    <w:next w:val="Heading2"/>
    <w:link w:val="Heading1Char"/>
    <w:uiPriority w:val="9"/>
    <w:qFormat/>
    <w:rsid w:val="00EF4F6C"/>
    <w:pPr>
      <w:spacing w:before="0"/>
      <w:outlineLvl w:val="0"/>
    </w:pPr>
    <w:rPr>
      <w:rFonts w:ascii="Arial Narrow" w:hAnsi="Arial Narrow"/>
      <w:b/>
      <w:sz w:val="80"/>
      <w:szCs w:val="96"/>
    </w:rPr>
  </w:style>
  <w:style w:type="paragraph" w:styleId="Heading2">
    <w:name w:val="heading 2"/>
    <w:basedOn w:val="Heading1"/>
    <w:next w:val="Normal"/>
    <w:link w:val="Heading2Char"/>
    <w:uiPriority w:val="9"/>
    <w:unhideWhenUsed/>
    <w:qFormat/>
    <w:rsid w:val="00EF4F6C"/>
    <w:pPr>
      <w:keepNext/>
      <w:pageBreakBefore/>
      <w:spacing w:after="360"/>
      <w:outlineLvl w:val="1"/>
    </w:pPr>
    <w:rPr>
      <w:sz w:val="60"/>
    </w:rPr>
  </w:style>
  <w:style w:type="paragraph" w:styleId="Heading3">
    <w:name w:val="heading 3"/>
    <w:basedOn w:val="Heading2"/>
    <w:next w:val="Normal"/>
    <w:link w:val="Heading3Char"/>
    <w:uiPriority w:val="9"/>
    <w:unhideWhenUsed/>
    <w:qFormat/>
    <w:rsid w:val="00AB54EF"/>
    <w:pPr>
      <w:pageBreakBefore w:val="0"/>
      <w:spacing w:before="360" w:after="180"/>
      <w:outlineLvl w:val="2"/>
    </w:pPr>
    <w:rPr>
      <w:sz w:val="40"/>
    </w:rPr>
  </w:style>
  <w:style w:type="paragraph" w:styleId="Heading4">
    <w:name w:val="heading 4"/>
    <w:basedOn w:val="Normal"/>
    <w:next w:val="Normal"/>
    <w:link w:val="Heading4Char"/>
    <w:uiPriority w:val="9"/>
    <w:unhideWhenUsed/>
    <w:rsid w:val="00D86E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qFormat/>
    <w:rsid w:val="004C2ED4"/>
    <w:pPr>
      <w:numPr>
        <w:numId w:val="7"/>
      </w:numPr>
      <w:spacing w:before="0"/>
      <w:contextualSpacing/>
    </w:pPr>
    <w:rPr>
      <w:rFonts w:cs="Courier New"/>
      <w:color w:val="000000"/>
      <w:szCs w:val="28"/>
      <w:shd w:val="clear" w:color="auto" w:fill="FFFFFF"/>
    </w:rPr>
  </w:style>
  <w:style w:type="paragraph" w:customStyle="1" w:styleId="Code">
    <w:name w:val="Code"/>
    <w:basedOn w:val="Normal"/>
    <w:qFormat/>
    <w:rsid w:val="00040564"/>
    <w:pPr>
      <w:spacing w:before="180" w:after="180" w:line="260" w:lineRule="exact"/>
      <w:ind w:left="357"/>
      <w:contextualSpacing/>
    </w:pPr>
    <w:rPr>
      <w:rFonts w:ascii="Lucida Console" w:hAnsi="Lucida Console" w:cs="Courier New"/>
      <w:noProof/>
      <w:color w:val="000000"/>
      <w:sz w:val="20"/>
      <w:szCs w:val="24"/>
      <w:shd w:val="clear" w:color="auto" w:fill="FFFFFF"/>
    </w:rPr>
  </w:style>
  <w:style w:type="paragraph" w:customStyle="1" w:styleId="ChapterNumber">
    <w:name w:val="Chapter Number"/>
    <w:basedOn w:val="Normal"/>
    <w:next w:val="Heading1"/>
    <w:qFormat/>
    <w:rsid w:val="00EF4F6C"/>
    <w:pPr>
      <w:spacing w:before="6000"/>
    </w:pPr>
    <w:rPr>
      <w:rFonts w:ascii="Arial" w:hAnsi="Arial"/>
      <w:spacing w:val="80"/>
      <w:szCs w:val="36"/>
    </w:rPr>
  </w:style>
  <w:style w:type="paragraph" w:styleId="Header">
    <w:name w:val="header"/>
    <w:basedOn w:val="Normal"/>
    <w:link w:val="HeaderChar"/>
    <w:uiPriority w:val="99"/>
    <w:unhideWhenUsed/>
    <w:rsid w:val="00E029D3"/>
    <w:pPr>
      <w:pBdr>
        <w:bottom w:val="single" w:sz="4" w:space="1" w:color="auto"/>
      </w:pBdr>
      <w:tabs>
        <w:tab w:val="center" w:pos="4513"/>
        <w:tab w:val="right" w:pos="9026"/>
      </w:tabs>
      <w:spacing w:before="0"/>
    </w:pPr>
    <w:rPr>
      <w:rFonts w:asciiTheme="majorHAnsi" w:hAnsiTheme="majorHAnsi"/>
      <w:spacing w:val="20"/>
      <w:sz w:val="22"/>
    </w:rPr>
  </w:style>
  <w:style w:type="character" w:customStyle="1" w:styleId="HeaderChar">
    <w:name w:val="Header Char"/>
    <w:basedOn w:val="DefaultParagraphFont"/>
    <w:link w:val="Header"/>
    <w:uiPriority w:val="99"/>
    <w:rsid w:val="00E029D3"/>
    <w:rPr>
      <w:rFonts w:asciiTheme="majorHAnsi" w:hAnsiTheme="majorHAnsi"/>
      <w:spacing w:val="20"/>
    </w:rPr>
  </w:style>
  <w:style w:type="paragraph" w:styleId="Footer">
    <w:name w:val="footer"/>
    <w:basedOn w:val="Normal"/>
    <w:link w:val="FooterChar"/>
    <w:uiPriority w:val="99"/>
    <w:unhideWhenUsed/>
    <w:rsid w:val="00824746"/>
    <w:pPr>
      <w:pBdr>
        <w:top w:val="single" w:sz="4" w:space="1" w:color="auto"/>
      </w:pBdr>
      <w:tabs>
        <w:tab w:val="center" w:pos="4513"/>
        <w:tab w:val="right" w:pos="9026"/>
      </w:tabs>
      <w:spacing w:before="0"/>
    </w:pPr>
    <w:rPr>
      <w:rFonts w:asciiTheme="majorHAnsi" w:hAnsiTheme="majorHAnsi"/>
      <w:spacing w:val="20"/>
      <w:sz w:val="22"/>
    </w:rPr>
  </w:style>
  <w:style w:type="character" w:customStyle="1" w:styleId="FooterChar">
    <w:name w:val="Footer Char"/>
    <w:basedOn w:val="DefaultParagraphFont"/>
    <w:link w:val="Footer"/>
    <w:uiPriority w:val="99"/>
    <w:rsid w:val="00824746"/>
    <w:rPr>
      <w:rFonts w:asciiTheme="majorHAnsi" w:hAnsiTheme="majorHAnsi"/>
      <w:spacing w:val="20"/>
    </w:rPr>
  </w:style>
  <w:style w:type="character" w:customStyle="1" w:styleId="Heading1Char">
    <w:name w:val="Heading 1 Char"/>
    <w:basedOn w:val="DefaultParagraphFont"/>
    <w:link w:val="Heading1"/>
    <w:uiPriority w:val="9"/>
    <w:rsid w:val="00EF4F6C"/>
    <w:rPr>
      <w:rFonts w:ascii="Arial Narrow" w:hAnsi="Arial Narrow"/>
      <w:b/>
      <w:sz w:val="80"/>
      <w:szCs w:val="96"/>
    </w:rPr>
  </w:style>
  <w:style w:type="character" w:customStyle="1" w:styleId="Heading2Char">
    <w:name w:val="Heading 2 Char"/>
    <w:basedOn w:val="DefaultParagraphFont"/>
    <w:link w:val="Heading2"/>
    <w:uiPriority w:val="9"/>
    <w:rsid w:val="00EF4F6C"/>
    <w:rPr>
      <w:rFonts w:ascii="Arial Narrow" w:hAnsi="Arial Narrow"/>
      <w:b/>
      <w:sz w:val="60"/>
      <w:szCs w:val="96"/>
    </w:rPr>
  </w:style>
  <w:style w:type="character" w:customStyle="1" w:styleId="Heading3Char">
    <w:name w:val="Heading 3 Char"/>
    <w:basedOn w:val="DefaultParagraphFont"/>
    <w:link w:val="Heading3"/>
    <w:uiPriority w:val="9"/>
    <w:rsid w:val="00AB54EF"/>
    <w:rPr>
      <w:rFonts w:ascii="Arial Narrow" w:hAnsi="Arial Narrow"/>
      <w:b/>
      <w:sz w:val="40"/>
      <w:szCs w:val="96"/>
    </w:rPr>
  </w:style>
  <w:style w:type="paragraph" w:customStyle="1" w:styleId="TableText">
    <w:name w:val="Table Text"/>
    <w:basedOn w:val="Normal"/>
    <w:qFormat/>
    <w:rsid w:val="008E5AA7"/>
    <w:pPr>
      <w:spacing w:before="60" w:after="60"/>
    </w:pPr>
    <w:rPr>
      <w:rFonts w:asciiTheme="minorHAnsi" w:hAnsiTheme="minorHAnsi"/>
      <w:sz w:val="24"/>
      <w:szCs w:val="24"/>
    </w:rPr>
  </w:style>
  <w:style w:type="paragraph" w:customStyle="1" w:styleId="Note">
    <w:name w:val="Note"/>
    <w:basedOn w:val="Normal"/>
    <w:qFormat/>
    <w:rsid w:val="003F1BAE"/>
    <w:pPr>
      <w:pBdr>
        <w:top w:val="single" w:sz="8" w:space="6" w:color="auto" w:shadow="1"/>
        <w:left w:val="single" w:sz="8" w:space="6" w:color="auto" w:shadow="1"/>
        <w:bottom w:val="single" w:sz="8" w:space="6" w:color="auto" w:shadow="1"/>
        <w:right w:val="single" w:sz="8" w:space="6" w:color="auto" w:shadow="1"/>
      </w:pBdr>
      <w:shd w:val="clear" w:color="auto" w:fill="F2F2F2" w:themeFill="background1" w:themeFillShade="F2"/>
      <w:ind w:left="170" w:right="170"/>
    </w:pPr>
    <w:rPr>
      <w:rFonts w:ascii="Calibri" w:hAnsi="Calibri"/>
      <w:b/>
      <w:sz w:val="24"/>
    </w:rPr>
  </w:style>
  <w:style w:type="paragraph" w:customStyle="1" w:styleId="NoteCode">
    <w:name w:val="Note Code"/>
    <w:basedOn w:val="Note"/>
    <w:qFormat/>
    <w:rsid w:val="005F54E8"/>
    <w:pPr>
      <w:tabs>
        <w:tab w:val="left" w:pos="527"/>
        <w:tab w:val="left" w:pos="885"/>
        <w:tab w:val="left" w:pos="1242"/>
        <w:tab w:val="left" w:pos="1599"/>
        <w:tab w:val="left" w:pos="1956"/>
        <w:tab w:val="left" w:pos="2313"/>
      </w:tabs>
      <w:spacing w:before="180" w:after="180" w:line="260" w:lineRule="exact"/>
      <w:contextualSpacing/>
    </w:pPr>
    <w:rPr>
      <w:rFonts w:ascii="Lucida Console" w:hAnsi="Lucida Console" w:cs="Courier New"/>
      <w:b w:val="0"/>
      <w:szCs w:val="24"/>
    </w:rPr>
  </w:style>
  <w:style w:type="paragraph" w:customStyle="1" w:styleId="UnorderedList">
    <w:name w:val="Unordered List"/>
    <w:basedOn w:val="Normal"/>
    <w:qFormat/>
    <w:rsid w:val="004C2ED4"/>
    <w:pPr>
      <w:numPr>
        <w:numId w:val="1"/>
      </w:numPr>
      <w:spacing w:before="0"/>
      <w:ind w:left="714" w:hanging="357"/>
      <w:contextualSpacing/>
    </w:pPr>
    <w:rPr>
      <w:rFonts w:cs="Courier New"/>
      <w:color w:val="000000"/>
      <w:szCs w:val="28"/>
      <w:shd w:val="clear" w:color="auto" w:fill="FFFFFF"/>
    </w:rPr>
  </w:style>
  <w:style w:type="table" w:customStyle="1" w:styleId="Table">
    <w:name w:val="Table"/>
    <w:basedOn w:val="TableNormal"/>
    <w:uiPriority w:val="99"/>
    <w:rsid w:val="0021299C"/>
    <w:pPr>
      <w:spacing w:after="24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tcBorders>
          <w:top w:val="single" w:sz="8"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NoteHeader">
    <w:name w:val="Note Header"/>
    <w:basedOn w:val="Note"/>
    <w:next w:val="Note"/>
    <w:qFormat/>
    <w:rsid w:val="003F1BAE"/>
    <w:pPr>
      <w:shd w:val="clear" w:color="auto" w:fill="000000" w:themeFill="text1"/>
      <w:spacing w:after="120"/>
    </w:pPr>
    <w:rPr>
      <w:caps/>
      <w:spacing w:val="40"/>
    </w:rPr>
  </w:style>
  <w:style w:type="character" w:customStyle="1" w:styleId="Heading4Char">
    <w:name w:val="Heading 4 Char"/>
    <w:basedOn w:val="DefaultParagraphFont"/>
    <w:link w:val="Heading4"/>
    <w:uiPriority w:val="9"/>
    <w:rsid w:val="00D86E1E"/>
    <w:rPr>
      <w:rFonts w:asciiTheme="majorHAnsi" w:eastAsiaTheme="majorEastAsia" w:hAnsiTheme="majorHAnsi" w:cstheme="majorBidi"/>
      <w:i/>
      <w:iCs/>
      <w:color w:val="2E74B5" w:themeColor="accent1" w:themeShade="BF"/>
      <w:sz w:val="26"/>
    </w:rPr>
  </w:style>
  <w:style w:type="paragraph" w:customStyle="1" w:styleId="Figure">
    <w:name w:val="Figure"/>
    <w:basedOn w:val="Normal"/>
    <w:next w:val="Normal"/>
    <w:qFormat/>
    <w:rsid w:val="00E66041"/>
    <w:pPr>
      <w:spacing w:before="240" w:after="240"/>
    </w:pPr>
  </w:style>
  <w:style w:type="paragraph" w:styleId="Caption">
    <w:name w:val="caption"/>
    <w:basedOn w:val="Normal"/>
    <w:next w:val="Normal"/>
    <w:uiPriority w:val="35"/>
    <w:semiHidden/>
    <w:unhideWhenUsed/>
    <w:rsid w:val="0021202B"/>
    <w:rPr>
      <w:i/>
      <w:iCs/>
      <w:sz w:val="18"/>
      <w:szCs w:val="18"/>
    </w:rPr>
  </w:style>
  <w:style w:type="paragraph" w:styleId="NoSpacing">
    <w:name w:val="No Spacing"/>
    <w:uiPriority w:val="1"/>
    <w:qFormat/>
    <w:rsid w:val="00A3202D"/>
    <w:pPr>
      <w:spacing w:after="0" w:line="240" w:lineRule="auto"/>
    </w:pPr>
  </w:style>
  <w:style w:type="table" w:styleId="TableGrid">
    <w:name w:val="Table Grid"/>
    <w:basedOn w:val="TableNormal"/>
    <w:uiPriority w:val="59"/>
    <w:rsid w:val="00A3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TONY-SUPER\Documents\00.Ruby%20Programming%20&amp;%20Rails%20-%20Update%201\Ruby%20Rails%20-%20Version%202\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CD6F9-193F-4C8F-AE1E-07FD7DBC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1</TotalTime>
  <Pages>13</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cp:revision>
  <dcterms:created xsi:type="dcterms:W3CDTF">2020-01-15T13:36:00Z</dcterms:created>
  <dcterms:modified xsi:type="dcterms:W3CDTF">2020-01-15T13:36:00Z</dcterms:modified>
</cp:coreProperties>
</file>