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B86A76" w14:textId="77777777" w:rsidR="00407997" w:rsidRPr="00710EF4" w:rsidRDefault="002649A3" w:rsidP="00040962">
      <w:pPr>
        <w:pStyle w:val="ChapterNumber"/>
        <w:jc w:val="center"/>
      </w:pPr>
      <w:bookmarkStart w:id="0" w:name="_GoBack"/>
      <w:bookmarkEnd w:id="0"/>
      <w:r w:rsidRPr="00710EF4">
        <w:t xml:space="preserve">CHAPTER </w:t>
      </w:r>
      <w:r w:rsidR="00690962">
        <w:t>6</w:t>
      </w:r>
    </w:p>
    <w:p w14:paraId="6AD8F98C" w14:textId="77777777" w:rsidR="005012B9" w:rsidRDefault="00690962" w:rsidP="00040962">
      <w:pPr>
        <w:pStyle w:val="Heading1"/>
        <w:jc w:val="center"/>
      </w:pPr>
      <w:r>
        <w:t>Rails Project</w:t>
      </w:r>
    </w:p>
    <w:p w14:paraId="20EA510B" w14:textId="77777777" w:rsidR="00476F85" w:rsidRDefault="00476F85" w:rsidP="003B126A">
      <w:pPr>
        <w:spacing w:before="480"/>
        <w:ind w:right="1134"/>
        <w:rPr>
          <w:rFonts w:ascii="Arial Narrow" w:hAnsi="Arial Narrow"/>
          <w:b/>
          <w:sz w:val="72"/>
          <w:szCs w:val="72"/>
        </w:rPr>
        <w:sectPr w:rsidR="00476F85" w:rsidSect="00040962">
          <w:headerReference w:type="even" r:id="rId8"/>
          <w:headerReference w:type="default" r:id="rId9"/>
          <w:footerReference w:type="even" r:id="rId10"/>
          <w:footerReference w:type="default" r:id="rId11"/>
          <w:pgSz w:w="11906" w:h="16838"/>
          <w:pgMar w:top="1440" w:right="1440" w:bottom="1440" w:left="1440" w:header="708" w:footer="708" w:gutter="0"/>
          <w:pgBorders w:display="firstPage" w:offsetFrom="page">
            <w:top w:val="twistedLines2" w:sz="6" w:space="24" w:color="auto"/>
            <w:left w:val="twistedLines2" w:sz="6" w:space="24" w:color="auto"/>
            <w:bottom w:val="twistedLines2" w:sz="6" w:space="24" w:color="auto"/>
            <w:right w:val="twistedLines2" w:sz="6" w:space="24" w:color="auto"/>
          </w:pgBorders>
          <w:cols w:space="708"/>
          <w:docGrid w:linePitch="360"/>
        </w:sectPr>
      </w:pPr>
    </w:p>
    <w:p w14:paraId="5833DD19" w14:textId="77777777" w:rsidR="00DF0DFE" w:rsidRDefault="00F16C17" w:rsidP="00DF0DFE">
      <w:pPr>
        <w:pStyle w:val="Heading1"/>
      </w:pPr>
      <w:r>
        <w:lastRenderedPageBreak/>
        <w:t>C</w:t>
      </w:r>
      <w:r w:rsidR="00DF0DFE">
        <w:t>reating a basic rails application</w:t>
      </w:r>
    </w:p>
    <w:p w14:paraId="58B5FA92" w14:textId="77777777" w:rsidR="00DF0DFE" w:rsidRDefault="00DF0DFE" w:rsidP="00DF0DFE"/>
    <w:p w14:paraId="585AA1DB" w14:textId="585F11AC" w:rsidR="00DF0DFE" w:rsidRDefault="00DF0DFE" w:rsidP="00DF0DFE">
      <w:r>
        <w:t xml:space="preserve">In this section we are going to create a simple Rails application based on a Guest Book, </w:t>
      </w:r>
      <w:r w:rsidR="0024090D">
        <w:t xml:space="preserve">as </w:t>
      </w:r>
      <w:r>
        <w:t>nearly every rails tutorial uses this!</w:t>
      </w:r>
    </w:p>
    <w:p w14:paraId="3A6CCB1C" w14:textId="77777777" w:rsidR="00DF0DFE" w:rsidRPr="00F43DB5" w:rsidRDefault="00DF0DFE" w:rsidP="00DF0DFE"/>
    <w:p w14:paraId="7AB8C577" w14:textId="77777777" w:rsidR="00DF0DFE" w:rsidRDefault="00DF0DFE" w:rsidP="00DF0DFE">
      <w:pPr>
        <w:pStyle w:val="Heading2"/>
        <w:pageBreakBefore w:val="0"/>
        <w:numPr>
          <w:ilvl w:val="1"/>
          <w:numId w:val="0"/>
        </w:numPr>
        <w:spacing w:after="0"/>
      </w:pPr>
      <w:r>
        <w:t>Creating the basic application</w:t>
      </w:r>
    </w:p>
    <w:p w14:paraId="1D7C4D56" w14:textId="77777777" w:rsidR="00DF0DFE" w:rsidRDefault="00DF0DFE" w:rsidP="00DF0DFE"/>
    <w:p w14:paraId="1DCD5BA8" w14:textId="3A2B6D75" w:rsidR="00DF0DFE" w:rsidRDefault="00DF0DFE" w:rsidP="00DF0DFE">
      <w:r>
        <w:t xml:space="preserve">Using the rails </w:t>
      </w:r>
      <w:r w:rsidR="0024090D">
        <w:t>command,</w:t>
      </w:r>
      <w:r>
        <w:t xml:space="preserve"> </w:t>
      </w:r>
      <w:r w:rsidR="009B530B">
        <w:t xml:space="preserve">from our base directory -  </w:t>
      </w:r>
      <w:r w:rsidR="009B530B" w:rsidRPr="009B530B">
        <w:rPr>
          <w:b/>
          <w:bCs/>
        </w:rPr>
        <w:t>/sites</w:t>
      </w:r>
      <w:r w:rsidR="009B530B">
        <w:t xml:space="preserve"> - </w:t>
      </w:r>
      <w:r>
        <w:t>we can generate the new application by entering the following.</w:t>
      </w:r>
    </w:p>
    <w:p w14:paraId="0100C3B6" w14:textId="49FF8DDA" w:rsidR="00DF0DFE" w:rsidRDefault="00DF0DFE" w:rsidP="009B530B">
      <w:pPr>
        <w:pStyle w:val="Code"/>
      </w:pPr>
      <w:r>
        <w:t>r</w:t>
      </w:r>
      <w:r w:rsidRPr="00F43DB5">
        <w:t>ails new guest</w:t>
      </w:r>
      <w:r>
        <w:t>book</w:t>
      </w:r>
    </w:p>
    <w:p w14:paraId="1560C01D" w14:textId="2F12ED8F" w:rsidR="00DF0DFE" w:rsidRPr="00AE07FE" w:rsidRDefault="00DF0DFE" w:rsidP="00AE07FE">
      <w:pPr>
        <w:rPr>
          <w:b/>
        </w:rPr>
      </w:pPr>
      <w:r>
        <w:t xml:space="preserve">This will now create the rails file structure, </w:t>
      </w:r>
      <w:r w:rsidR="009B530B">
        <w:t xml:space="preserve">as was </w:t>
      </w:r>
      <w:r>
        <w:t xml:space="preserve">shown in </w:t>
      </w:r>
      <w:r w:rsidR="00AE07FE">
        <w:t>chapter</w:t>
      </w:r>
      <w:r>
        <w:t xml:space="preserve"> </w:t>
      </w:r>
      <w:r w:rsidR="0024090D">
        <w:t>1</w:t>
      </w:r>
      <w:r>
        <w:t xml:space="preserve">, below </w:t>
      </w:r>
      <w:r w:rsidR="00AE07FE" w:rsidRPr="009B530B">
        <w:rPr>
          <w:b/>
        </w:rPr>
        <w:t>/</w:t>
      </w:r>
      <w:r w:rsidR="009B530B" w:rsidRPr="009B530B">
        <w:rPr>
          <w:b/>
        </w:rPr>
        <w:t>sites</w:t>
      </w:r>
      <w:r w:rsidR="00AE07FE">
        <w:rPr>
          <w:b/>
        </w:rPr>
        <w:t xml:space="preserve"> </w:t>
      </w:r>
      <w:r>
        <w:t xml:space="preserve">in a sub-directory called </w:t>
      </w:r>
      <w:r w:rsidRPr="00F43DB5">
        <w:rPr>
          <w:b/>
        </w:rPr>
        <w:t>guest</w:t>
      </w:r>
      <w:r w:rsidRPr="00007B1A">
        <w:rPr>
          <w:b/>
        </w:rPr>
        <w:t>book</w:t>
      </w:r>
    </w:p>
    <w:p w14:paraId="3BB6C558" w14:textId="77777777" w:rsidR="00DF0DFE" w:rsidRDefault="00DF0DFE" w:rsidP="00AE07FE"/>
    <w:p w14:paraId="6DBD97C5" w14:textId="0E7F2E45" w:rsidR="00DF0DFE" w:rsidRPr="00AE07FE" w:rsidRDefault="00DF0DFE" w:rsidP="00AE07FE">
      <w:pPr>
        <w:rPr>
          <w:b/>
        </w:rPr>
      </w:pPr>
      <w:r>
        <w:t xml:space="preserve">All the work needed to complete the application is done from </w:t>
      </w:r>
      <w:r w:rsidR="009B530B">
        <w:t xml:space="preserve">within </w:t>
      </w:r>
      <w:r>
        <w:t xml:space="preserve">the </w:t>
      </w:r>
      <w:r w:rsidR="00AE07FE">
        <w:rPr>
          <w:b/>
        </w:rPr>
        <w:t>/</w:t>
      </w:r>
      <w:r w:rsidR="009B530B">
        <w:rPr>
          <w:b/>
        </w:rPr>
        <w:t>sites</w:t>
      </w:r>
      <w:r w:rsidR="00AE07FE">
        <w:rPr>
          <w:b/>
        </w:rPr>
        <w:t>/</w:t>
      </w:r>
      <w:r w:rsidRPr="00F43DB5">
        <w:rPr>
          <w:b/>
        </w:rPr>
        <w:t>gues</w:t>
      </w:r>
      <w:r w:rsidRPr="00BC7714">
        <w:rPr>
          <w:b/>
        </w:rPr>
        <w:t>tbook</w:t>
      </w:r>
      <w:r>
        <w:t xml:space="preserve"> directory.</w:t>
      </w:r>
    </w:p>
    <w:p w14:paraId="1D745E26" w14:textId="77777777" w:rsidR="00DF0DFE" w:rsidRDefault="00DF0DFE" w:rsidP="00DF0DFE"/>
    <w:p w14:paraId="144C9BC5" w14:textId="77777777" w:rsidR="00AE07FE" w:rsidRDefault="00AE07FE">
      <w:pPr>
        <w:spacing w:before="0" w:after="160" w:line="259" w:lineRule="auto"/>
        <w:rPr>
          <w:rFonts w:ascii="Arial Narrow" w:hAnsi="Arial Narrow"/>
          <w:b/>
          <w:sz w:val="60"/>
          <w:szCs w:val="96"/>
        </w:rPr>
      </w:pPr>
      <w:r>
        <w:br w:type="page"/>
      </w:r>
    </w:p>
    <w:p w14:paraId="5A007E60" w14:textId="77777777" w:rsidR="00DF0DFE" w:rsidRDefault="00DF0DFE" w:rsidP="00DF0DFE">
      <w:pPr>
        <w:pStyle w:val="Heading2"/>
        <w:pageBreakBefore w:val="0"/>
        <w:numPr>
          <w:ilvl w:val="1"/>
          <w:numId w:val="0"/>
        </w:numPr>
        <w:spacing w:after="0"/>
      </w:pPr>
      <w:r>
        <w:lastRenderedPageBreak/>
        <w:t>Creating the database</w:t>
      </w:r>
    </w:p>
    <w:p w14:paraId="5FFD1059" w14:textId="77777777" w:rsidR="00DF0DFE" w:rsidRDefault="00DF0DFE" w:rsidP="00DF0DFE"/>
    <w:p w14:paraId="0A69209E" w14:textId="77777777" w:rsidR="00DF0DFE" w:rsidRDefault="00DF0DFE" w:rsidP="00DF0DFE">
      <w:pPr>
        <w:rPr>
          <w:lang w:eastAsia="en-GB"/>
        </w:rPr>
      </w:pPr>
      <w:r>
        <w:rPr>
          <w:lang w:eastAsia="en-GB"/>
        </w:rPr>
        <w:t>Nearly</w:t>
      </w:r>
      <w:r w:rsidRPr="00F43DB5">
        <w:rPr>
          <w:lang w:eastAsia="en-GB"/>
        </w:rPr>
        <w:t xml:space="preserve"> every Rails application will interact with a database. </w:t>
      </w:r>
    </w:p>
    <w:p w14:paraId="7E1511A8" w14:textId="77777777" w:rsidR="00DF0DFE" w:rsidRDefault="00DF0DFE" w:rsidP="00DF0DFE">
      <w:pPr>
        <w:rPr>
          <w:lang w:eastAsia="en-GB"/>
        </w:rPr>
      </w:pPr>
    </w:p>
    <w:p w14:paraId="09534615" w14:textId="77777777" w:rsidR="00DF0DFE" w:rsidRDefault="00DF0DFE" w:rsidP="00DF0DFE">
      <w:pPr>
        <w:rPr>
          <w:lang w:eastAsia="en-GB"/>
        </w:rPr>
      </w:pPr>
      <w:r w:rsidRPr="00F43DB5">
        <w:rPr>
          <w:lang w:eastAsia="en-GB"/>
        </w:rPr>
        <w:t xml:space="preserve">The database to use is specified in a configuration file, </w:t>
      </w:r>
      <w:r w:rsidRPr="00F43DB5">
        <w:rPr>
          <w:rFonts w:ascii="Consolas" w:hAnsi="Consolas" w:cs="Consolas"/>
          <w:lang w:eastAsia="en-GB"/>
        </w:rPr>
        <w:t>config/database.yml</w:t>
      </w:r>
      <w:r w:rsidRPr="00F43DB5">
        <w:rPr>
          <w:lang w:eastAsia="en-GB"/>
        </w:rPr>
        <w:t xml:space="preserve">. </w:t>
      </w:r>
    </w:p>
    <w:p w14:paraId="5AB44468" w14:textId="77777777" w:rsidR="00DF0DFE" w:rsidRDefault="00DF0DFE" w:rsidP="00DF0DFE">
      <w:pPr>
        <w:rPr>
          <w:lang w:eastAsia="en-GB"/>
        </w:rPr>
      </w:pPr>
    </w:p>
    <w:p w14:paraId="50B12D23" w14:textId="77777777" w:rsidR="00DF0DFE" w:rsidRDefault="00DF0DFE" w:rsidP="00DF0DFE">
      <w:pPr>
        <w:rPr>
          <w:lang w:eastAsia="en-GB"/>
        </w:rPr>
      </w:pPr>
      <w:r w:rsidRPr="00F43DB5">
        <w:rPr>
          <w:lang w:eastAsia="en-GB"/>
        </w:rPr>
        <w:t xml:space="preserve">If you </w:t>
      </w:r>
      <w:r>
        <w:rPr>
          <w:lang w:eastAsia="en-GB"/>
        </w:rPr>
        <w:t xml:space="preserve">examine </w:t>
      </w:r>
      <w:r w:rsidRPr="00F43DB5">
        <w:rPr>
          <w:lang w:eastAsia="en-GB"/>
        </w:rPr>
        <w:t xml:space="preserve">this file in </w:t>
      </w:r>
      <w:r>
        <w:rPr>
          <w:lang w:eastAsia="en-GB"/>
        </w:rPr>
        <w:t>our</w:t>
      </w:r>
      <w:r w:rsidRPr="00F43DB5">
        <w:rPr>
          <w:lang w:eastAsia="en-GB"/>
        </w:rPr>
        <w:t xml:space="preserve"> new Rails application, you’ll see a default database configured to use SQLite3. </w:t>
      </w:r>
    </w:p>
    <w:p w14:paraId="381D6C03" w14:textId="77777777" w:rsidR="00DF0DFE" w:rsidRDefault="00DF0DFE" w:rsidP="00DF0DFE">
      <w:pPr>
        <w:rPr>
          <w:lang w:eastAsia="en-GB"/>
        </w:rPr>
      </w:pPr>
    </w:p>
    <w:p w14:paraId="5BC56FD4" w14:textId="77777777" w:rsidR="00DF0DFE" w:rsidRDefault="00DF0DFE" w:rsidP="00DF0DFE">
      <w:pPr>
        <w:rPr>
          <w:lang w:eastAsia="en-GB"/>
        </w:rPr>
      </w:pPr>
      <w:r w:rsidRPr="00F43DB5">
        <w:rPr>
          <w:lang w:eastAsia="en-GB"/>
        </w:rPr>
        <w:t>The file contains sections for three different environments in</w:t>
      </w:r>
      <w:r>
        <w:rPr>
          <w:lang w:eastAsia="en-GB"/>
        </w:rPr>
        <w:t xml:space="preserve"> which Rails can run by default.</w:t>
      </w:r>
    </w:p>
    <w:p w14:paraId="405FEF75" w14:textId="77777777" w:rsidR="00DF0DFE" w:rsidRPr="00F43DB5" w:rsidRDefault="00DF0DFE" w:rsidP="00DF0DFE">
      <w:pPr>
        <w:rPr>
          <w:lang w:eastAsia="en-GB"/>
        </w:rPr>
      </w:pPr>
    </w:p>
    <w:p w14:paraId="3B72345F" w14:textId="77777777" w:rsidR="00DF0DFE" w:rsidRPr="00F43DB5" w:rsidRDefault="00DF0DFE" w:rsidP="00DF0DFE">
      <w:pPr>
        <w:numPr>
          <w:ilvl w:val="0"/>
          <w:numId w:val="11"/>
        </w:numPr>
        <w:spacing w:before="0"/>
        <w:jc w:val="both"/>
        <w:rPr>
          <w:lang w:eastAsia="en-GB"/>
        </w:rPr>
      </w:pPr>
      <w:r w:rsidRPr="00F43DB5">
        <w:rPr>
          <w:lang w:eastAsia="en-GB"/>
        </w:rPr>
        <w:t xml:space="preserve">The </w:t>
      </w:r>
      <w:r w:rsidRPr="002B6D9A">
        <w:rPr>
          <w:b/>
        </w:rPr>
        <w:t>development</w:t>
      </w:r>
      <w:r w:rsidRPr="00F43DB5">
        <w:rPr>
          <w:lang w:eastAsia="en-GB"/>
        </w:rPr>
        <w:t xml:space="preserve"> environment is used on your development/local computer as you interact manually with the application.</w:t>
      </w:r>
    </w:p>
    <w:p w14:paraId="274FE453" w14:textId="77777777" w:rsidR="00DF0DFE" w:rsidRPr="00F43DB5" w:rsidRDefault="00DF0DFE" w:rsidP="00DF0DFE">
      <w:pPr>
        <w:numPr>
          <w:ilvl w:val="0"/>
          <w:numId w:val="11"/>
        </w:numPr>
        <w:spacing w:before="0"/>
        <w:jc w:val="both"/>
        <w:rPr>
          <w:lang w:eastAsia="en-GB"/>
        </w:rPr>
      </w:pPr>
      <w:r w:rsidRPr="00F43DB5">
        <w:rPr>
          <w:lang w:eastAsia="en-GB"/>
        </w:rPr>
        <w:t xml:space="preserve">The </w:t>
      </w:r>
      <w:r w:rsidRPr="002B6D9A">
        <w:rPr>
          <w:b/>
        </w:rPr>
        <w:t>test</w:t>
      </w:r>
      <w:r w:rsidRPr="00F43DB5">
        <w:rPr>
          <w:lang w:eastAsia="en-GB"/>
        </w:rPr>
        <w:t xml:space="preserve"> environment is used when running automated tests.</w:t>
      </w:r>
    </w:p>
    <w:p w14:paraId="3EF70664" w14:textId="77777777" w:rsidR="00DF0DFE" w:rsidRPr="00F43DB5" w:rsidRDefault="00DF0DFE" w:rsidP="00DF0DFE">
      <w:pPr>
        <w:numPr>
          <w:ilvl w:val="0"/>
          <w:numId w:val="11"/>
        </w:numPr>
        <w:spacing w:before="0"/>
        <w:jc w:val="both"/>
        <w:rPr>
          <w:lang w:eastAsia="en-GB"/>
        </w:rPr>
      </w:pPr>
      <w:r w:rsidRPr="00F43DB5">
        <w:rPr>
          <w:lang w:eastAsia="en-GB"/>
        </w:rPr>
        <w:t xml:space="preserve">The </w:t>
      </w:r>
      <w:r w:rsidRPr="002B6D9A">
        <w:rPr>
          <w:b/>
        </w:rPr>
        <w:t>production</w:t>
      </w:r>
      <w:r w:rsidRPr="00F43DB5">
        <w:rPr>
          <w:lang w:eastAsia="en-GB"/>
        </w:rPr>
        <w:t xml:space="preserve"> environment is used when you deploy your application for the world to use.</w:t>
      </w:r>
    </w:p>
    <w:p w14:paraId="25BCF3AF" w14:textId="77777777" w:rsidR="00DF0DFE" w:rsidRDefault="00DF0DFE" w:rsidP="00DF0DFE"/>
    <w:p w14:paraId="5CDD53BE" w14:textId="77777777" w:rsidR="00DF0DFE" w:rsidRDefault="00DF0DFE" w:rsidP="00DF0DFE">
      <w:r>
        <w:t>Create the database using the following rake command, rake is similar to the 'make' facility used by programmers etc.</w:t>
      </w:r>
    </w:p>
    <w:p w14:paraId="31E291B1" w14:textId="77777777" w:rsidR="00DF0DFE" w:rsidRDefault="00DF0DFE" w:rsidP="00DF0DFE"/>
    <w:p w14:paraId="5BFBFBD4" w14:textId="77777777" w:rsidR="00DF0DFE" w:rsidRDefault="00DF0DFE" w:rsidP="00DF0DFE"/>
    <w:p w14:paraId="6CF8ED9F" w14:textId="77777777" w:rsidR="00DF0DFE" w:rsidRDefault="00DF0DFE" w:rsidP="00AE07FE">
      <w:pPr>
        <w:pStyle w:val="Code"/>
      </w:pPr>
      <w:r w:rsidRPr="00F43DB5">
        <w:t>rake db:create</w:t>
      </w:r>
    </w:p>
    <w:p w14:paraId="24C0E566" w14:textId="77777777" w:rsidR="00DF0DFE" w:rsidRDefault="00DF0DFE" w:rsidP="00DF0DFE"/>
    <w:p w14:paraId="172D3E9E" w14:textId="77777777" w:rsidR="00DF0DFE" w:rsidRDefault="00DF0DFE" w:rsidP="00DF0DFE">
      <w:pPr>
        <w:pStyle w:val="Heading2"/>
      </w:pPr>
      <w:r>
        <w:lastRenderedPageBreak/>
        <w:t>Starting up the Web Server</w:t>
      </w:r>
    </w:p>
    <w:p w14:paraId="3DC7EE98" w14:textId="77777777" w:rsidR="00DF0DFE" w:rsidRDefault="00DF0DFE" w:rsidP="00DF0DFE">
      <w:pPr>
        <w:rPr>
          <w:rFonts w:ascii="Helvetica" w:hAnsi="Helvetica" w:cs="Helvetica"/>
          <w:color w:val="333333"/>
          <w:sz w:val="27"/>
          <w:szCs w:val="27"/>
        </w:rPr>
      </w:pPr>
    </w:p>
    <w:p w14:paraId="3A1903BA" w14:textId="77777777" w:rsidR="00DF0DFE" w:rsidRDefault="00DF0DFE" w:rsidP="00DF0DFE">
      <w:r>
        <w:t>In order to 'view' our new application we need a web server to deliver it to our browser.</w:t>
      </w:r>
    </w:p>
    <w:p w14:paraId="6CB0CD7C" w14:textId="77777777" w:rsidR="00DF0DFE" w:rsidRDefault="00DF0DFE" w:rsidP="00DF0DFE"/>
    <w:p w14:paraId="55C802DC" w14:textId="1EC648DD" w:rsidR="00DF0DFE" w:rsidRDefault="00DF0DFE" w:rsidP="00DF0DFE">
      <w:r>
        <w:t xml:space="preserve">Rails comes with a built-in web server called </w:t>
      </w:r>
      <w:r w:rsidR="00AE07FE">
        <w:t>puma</w:t>
      </w:r>
      <w:r>
        <w:t xml:space="preserve"> and this is started using the rails command.</w:t>
      </w:r>
    </w:p>
    <w:p w14:paraId="1DC9A35B" w14:textId="4B282C1A" w:rsidR="0069586B" w:rsidRDefault="0069586B" w:rsidP="00DF0DFE">
      <w:r>
        <w:t>As before in our training examples we are going to run Puma listening to port 80, so we need to modify the config/puma.rb file to bind the server to port 80.</w:t>
      </w:r>
    </w:p>
    <w:p w14:paraId="752292A7" w14:textId="77777777" w:rsidR="00DF0DFE" w:rsidRDefault="00DF0DFE" w:rsidP="00DF0DFE"/>
    <w:p w14:paraId="4A60FD9D" w14:textId="20C5A1F5" w:rsidR="00DF0DFE" w:rsidRDefault="0069586B" w:rsidP="00DF0DFE">
      <w:r>
        <w:t>Now i</w:t>
      </w:r>
      <w:r w:rsidR="00DF0DFE">
        <w:t xml:space="preserve">n a separate terminal window cd to </w:t>
      </w:r>
      <w:r w:rsidR="00AE07FE">
        <w:rPr>
          <w:b/>
        </w:rPr>
        <w:t>/</w:t>
      </w:r>
      <w:r>
        <w:rPr>
          <w:b/>
        </w:rPr>
        <w:t>sites</w:t>
      </w:r>
      <w:r w:rsidR="00AE07FE">
        <w:rPr>
          <w:b/>
        </w:rPr>
        <w:t>/</w:t>
      </w:r>
      <w:r w:rsidR="00AE07FE" w:rsidRPr="00F43DB5">
        <w:rPr>
          <w:b/>
        </w:rPr>
        <w:t>gues</w:t>
      </w:r>
      <w:r w:rsidR="00AE07FE" w:rsidRPr="00BC7714">
        <w:rPr>
          <w:b/>
        </w:rPr>
        <w:t>tbook</w:t>
      </w:r>
      <w:r w:rsidR="00AE07FE">
        <w:t xml:space="preserve"> directory </w:t>
      </w:r>
      <w:r w:rsidR="00DF0DFE">
        <w:t>and run:</w:t>
      </w:r>
    </w:p>
    <w:p w14:paraId="05EE4E13" w14:textId="77777777" w:rsidR="00AE07FE" w:rsidRDefault="00AE07FE" w:rsidP="00DF0DFE"/>
    <w:p w14:paraId="2235E0CF" w14:textId="77777777" w:rsidR="00DF0DFE" w:rsidRDefault="00DF0DFE" w:rsidP="00DF0DFE">
      <w:pPr>
        <w:pStyle w:val="Code"/>
      </w:pPr>
      <w:r w:rsidRPr="00DF0DFE">
        <w:t>rails server (this can be abbreviated to rails s)</w:t>
      </w:r>
    </w:p>
    <w:p w14:paraId="07FE17A1" w14:textId="77777777" w:rsidR="00AE07FE" w:rsidRPr="00DF0DFE" w:rsidRDefault="00AE07FE" w:rsidP="00DF0DFE">
      <w:pPr>
        <w:pStyle w:val="Code"/>
      </w:pPr>
    </w:p>
    <w:p w14:paraId="39DD3855" w14:textId="469D6206" w:rsidR="00DF0DFE" w:rsidRDefault="00DF0DFE" w:rsidP="00DF0DFE">
      <w:r>
        <w:t xml:space="preserve">We can now test our application by pointing a browser to </w:t>
      </w:r>
      <w:r w:rsidRPr="002B6D9A">
        <w:rPr>
          <w:b/>
        </w:rPr>
        <w:t>http://localhost</w:t>
      </w:r>
    </w:p>
    <w:p w14:paraId="76C6DB3C" w14:textId="77777777" w:rsidR="00DF0DFE" w:rsidRDefault="00DF0DFE" w:rsidP="00DF0DFE"/>
    <w:p w14:paraId="45D57C24" w14:textId="6988F7F5" w:rsidR="00DF0DFE" w:rsidRDefault="00DF0DFE" w:rsidP="00DF0DFE">
      <w:r>
        <w:t xml:space="preserve">If the application and server are running </w:t>
      </w:r>
      <w:r w:rsidR="0069586B">
        <w:t>correctly,</w:t>
      </w:r>
      <w:r>
        <w:t xml:space="preserve"> we will get the rails default page.</w:t>
      </w:r>
    </w:p>
    <w:p w14:paraId="2A0847EC" w14:textId="77777777" w:rsidR="00AE07FE" w:rsidRDefault="00AE07FE" w:rsidP="00DF0DFE">
      <w:pPr>
        <w:rPr>
          <w:rFonts w:ascii="Helvetica" w:hAnsi="Helvetica" w:cs="Helvetica"/>
          <w:noProof/>
          <w:color w:val="333333"/>
          <w:sz w:val="21"/>
          <w:szCs w:val="21"/>
          <w:lang w:eastAsia="en-GB"/>
        </w:rPr>
      </w:pPr>
    </w:p>
    <w:p w14:paraId="1ABBF038" w14:textId="77777777" w:rsidR="00AE07FE" w:rsidRDefault="00AE07FE" w:rsidP="00DF0DFE">
      <w:pPr>
        <w:rPr>
          <w:rFonts w:ascii="Helvetica" w:hAnsi="Helvetica" w:cs="Helvetica"/>
          <w:noProof/>
          <w:color w:val="333333"/>
          <w:sz w:val="21"/>
          <w:szCs w:val="21"/>
          <w:lang w:eastAsia="en-GB"/>
        </w:rPr>
      </w:pPr>
      <w:r>
        <w:rPr>
          <w:rFonts w:ascii="Helvetica" w:hAnsi="Helvetica" w:cs="Helvetica"/>
          <w:noProof/>
          <w:color w:val="333333"/>
          <w:sz w:val="21"/>
          <w:szCs w:val="21"/>
          <w:lang w:eastAsia="en-GB"/>
        </w:rPr>
        <w:drawing>
          <wp:inline distT="0" distB="0" distL="0" distR="0" wp14:anchorId="19727B3E" wp14:editId="57EEB89D">
            <wp:extent cx="5269230" cy="4046220"/>
            <wp:effectExtent l="19050" t="0" r="762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458" cy="40479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FC5ECC" w14:textId="77777777" w:rsidR="00DF0DFE" w:rsidRDefault="00AE07FE" w:rsidP="00DF0DFE">
      <w:pPr>
        <w:pStyle w:val="Heading2"/>
      </w:pPr>
      <w:r>
        <w:lastRenderedPageBreak/>
        <w:t>C</w:t>
      </w:r>
      <w:r w:rsidR="00DF0DFE">
        <w:t>reating the controller</w:t>
      </w:r>
    </w:p>
    <w:p w14:paraId="24CD704F" w14:textId="77777777" w:rsidR="00DF0DFE" w:rsidRDefault="00DF0DFE" w:rsidP="00DF0DFE"/>
    <w:p w14:paraId="785A4303" w14:textId="77777777" w:rsidR="00DF0DFE" w:rsidRDefault="00DF0DFE" w:rsidP="00DF0DFE">
      <w:r>
        <w:t>We need to create a basic controller for the application, again rails can do this for use by executing the following rails command.</w:t>
      </w:r>
    </w:p>
    <w:p w14:paraId="39C9D2C2" w14:textId="77777777" w:rsidR="00DF0DFE" w:rsidRDefault="00DF0DFE" w:rsidP="00DF0DFE"/>
    <w:p w14:paraId="0EA7424F" w14:textId="77777777" w:rsidR="00DF0DFE" w:rsidRPr="00BC7714" w:rsidRDefault="00DF0DFE" w:rsidP="00DF0DFE">
      <w:pPr>
        <w:ind w:left="720"/>
        <w:rPr>
          <w:b/>
        </w:rPr>
      </w:pPr>
      <w:r w:rsidRPr="00BC7714">
        <w:rPr>
          <w:b/>
        </w:rPr>
        <w:t>rails generate controller entries</w:t>
      </w:r>
      <w:r>
        <w:rPr>
          <w:b/>
        </w:rPr>
        <w:t xml:space="preserve"> </w:t>
      </w:r>
    </w:p>
    <w:p w14:paraId="41A77E68" w14:textId="77777777" w:rsidR="00DF0DFE" w:rsidRDefault="00DF0DFE" w:rsidP="00DF0DFE"/>
    <w:p w14:paraId="51A92DFA" w14:textId="77777777" w:rsidR="00DF0DFE" w:rsidRDefault="00DF0DFE" w:rsidP="00DF0DFE">
      <w:r>
        <w:t xml:space="preserve">The </w:t>
      </w:r>
      <w:r w:rsidRPr="00BC7714">
        <w:rPr>
          <w:b/>
        </w:rPr>
        <w:t>rails generate</w:t>
      </w:r>
      <w:r>
        <w:t xml:space="preserve"> command can be abbreviated to </w:t>
      </w:r>
      <w:r w:rsidRPr="00BC7714">
        <w:rPr>
          <w:b/>
        </w:rPr>
        <w:t>rails g</w:t>
      </w:r>
      <w:r>
        <w:t>, and this is how we will use it from now on.</w:t>
      </w:r>
    </w:p>
    <w:p w14:paraId="6255B39F" w14:textId="77777777" w:rsidR="00DF0DFE" w:rsidRDefault="00DF0DFE" w:rsidP="00DF0DFE"/>
    <w:p w14:paraId="0CD8D8DF" w14:textId="77777777" w:rsidR="00DF0DFE" w:rsidRDefault="00DF0DFE" w:rsidP="00DF0DFE">
      <w:r>
        <w:t>We now have a basic controller in place. Although at this stage it has no 'real' functionality associated with it.</w:t>
      </w:r>
    </w:p>
    <w:p w14:paraId="76048B05" w14:textId="77777777" w:rsidR="00DF0DFE" w:rsidRDefault="00DF0DFE" w:rsidP="00DF0DFE"/>
    <w:p w14:paraId="27563EDF" w14:textId="77777777" w:rsidR="00DF0DFE" w:rsidRDefault="00DF0DFE" w:rsidP="00DF0DFE">
      <w:r>
        <w:t xml:space="preserve">The controller is located in </w:t>
      </w:r>
    </w:p>
    <w:p w14:paraId="32B6B4D3" w14:textId="77777777" w:rsidR="00DF0DFE" w:rsidRDefault="00DF0DFE" w:rsidP="00DF0DFE"/>
    <w:p w14:paraId="2643C4E4" w14:textId="77777777" w:rsidR="00DF0DFE" w:rsidRPr="00BC7714" w:rsidRDefault="00F12375" w:rsidP="00DF0DFE">
      <w:pPr>
        <w:ind w:left="720"/>
        <w:rPr>
          <w:b/>
          <w:i/>
        </w:rPr>
      </w:pPr>
      <w:r>
        <w:rPr>
          <w:b/>
          <w:i/>
        </w:rPr>
        <w:t>a</w:t>
      </w:r>
      <w:r w:rsidR="00DF0DFE" w:rsidRPr="00BC7714">
        <w:rPr>
          <w:b/>
          <w:i/>
        </w:rPr>
        <w:t>pp</w:t>
      </w:r>
      <w:r>
        <w:rPr>
          <w:b/>
          <w:i/>
        </w:rPr>
        <w:t>/</w:t>
      </w:r>
      <w:r w:rsidR="00DF0DFE" w:rsidRPr="00BC7714">
        <w:rPr>
          <w:b/>
          <w:i/>
        </w:rPr>
        <w:t>controllers</w:t>
      </w:r>
      <w:r>
        <w:rPr>
          <w:b/>
          <w:i/>
        </w:rPr>
        <w:t>/</w:t>
      </w:r>
      <w:r w:rsidR="00DF0DFE" w:rsidRPr="00BC7714">
        <w:rPr>
          <w:b/>
          <w:i/>
        </w:rPr>
        <w:t>entries_controller.rb</w:t>
      </w:r>
    </w:p>
    <w:p w14:paraId="10E52830" w14:textId="77777777" w:rsidR="00DF0DFE" w:rsidRDefault="00DF0DFE" w:rsidP="00DF0DFE"/>
    <w:p w14:paraId="4243663F" w14:textId="77777777" w:rsidR="00DF0DFE" w:rsidRDefault="00DF0DFE" w:rsidP="00DF0DFE">
      <w:r>
        <w:t>We need to add a method to the controller.</w:t>
      </w:r>
    </w:p>
    <w:p w14:paraId="2EB64A31" w14:textId="77777777" w:rsidR="00DF0DFE" w:rsidRDefault="00DF0DFE" w:rsidP="00DF0DFE"/>
    <w:p w14:paraId="22490255" w14:textId="77777777" w:rsidR="00DF0DFE" w:rsidRDefault="00DF0DFE" w:rsidP="00DF0DFE">
      <w:r>
        <w:t xml:space="preserve">Using a text editor open the </w:t>
      </w:r>
      <w:r w:rsidRPr="00BC7714">
        <w:rPr>
          <w:b/>
          <w:i/>
        </w:rPr>
        <w:t>entries_controller.rb</w:t>
      </w:r>
      <w:r>
        <w:rPr>
          <w:b/>
          <w:i/>
        </w:rPr>
        <w:t xml:space="preserve"> </w:t>
      </w:r>
      <w:r w:rsidRPr="00BC7714">
        <w:t>and add the following</w:t>
      </w:r>
      <w:r>
        <w:t xml:space="preserve"> method</w:t>
      </w:r>
      <w:r>
        <w:rPr>
          <w:b/>
          <w:i/>
        </w:rPr>
        <w:t xml:space="preserve"> </w:t>
      </w:r>
      <w:r>
        <w:t>to the class already defined.</w:t>
      </w:r>
    </w:p>
    <w:p w14:paraId="65EB4A1F" w14:textId="77777777" w:rsidR="00DF0DFE" w:rsidRDefault="00DF0DFE" w:rsidP="00DF0DFE"/>
    <w:p w14:paraId="0E877FE6" w14:textId="77777777" w:rsidR="00DF0DFE" w:rsidRDefault="00DF0DFE" w:rsidP="00DF0DFE">
      <w:pPr>
        <w:ind w:left="720"/>
        <w:rPr>
          <w:b/>
        </w:rPr>
      </w:pPr>
      <w:r w:rsidRPr="00BC7714">
        <w:rPr>
          <w:b/>
        </w:rPr>
        <w:t>def sign_</w:t>
      </w:r>
      <w:r>
        <w:rPr>
          <w:b/>
        </w:rPr>
        <w:t>in</w:t>
      </w:r>
    </w:p>
    <w:p w14:paraId="7F425EF6" w14:textId="77777777" w:rsidR="00DF0DFE" w:rsidRPr="00BC7714" w:rsidRDefault="00DF0DFE" w:rsidP="00DF0DFE">
      <w:pPr>
        <w:ind w:left="720"/>
        <w:rPr>
          <w:b/>
        </w:rPr>
      </w:pPr>
      <w:r>
        <w:rPr>
          <w:b/>
        </w:rPr>
        <w:t xml:space="preserve">  @name = params[:visitor_name]</w:t>
      </w:r>
    </w:p>
    <w:p w14:paraId="3041FD5A" w14:textId="77777777" w:rsidR="00DF0DFE" w:rsidRPr="00BC7714" w:rsidRDefault="00DF0DFE" w:rsidP="00DF0DFE">
      <w:pPr>
        <w:ind w:left="720"/>
        <w:rPr>
          <w:b/>
        </w:rPr>
      </w:pPr>
      <w:r w:rsidRPr="00BC7714">
        <w:rPr>
          <w:b/>
        </w:rPr>
        <w:t>end</w:t>
      </w:r>
    </w:p>
    <w:p w14:paraId="6EA13471" w14:textId="77777777" w:rsidR="00DF0DFE" w:rsidRDefault="00DF0DFE" w:rsidP="00DF0DFE"/>
    <w:p w14:paraId="3965CF95" w14:textId="77777777" w:rsidR="00DF0DFE" w:rsidRDefault="00DF0DFE" w:rsidP="00DF0DFE">
      <w:r>
        <w:t xml:space="preserve">This method will get the visitor_name parameter from the request header and put it into the instance variable </w:t>
      </w:r>
      <w:r w:rsidRPr="00BC7714">
        <w:rPr>
          <w:b/>
        </w:rPr>
        <w:t>@name</w:t>
      </w:r>
      <w:r>
        <w:t>.</w:t>
      </w:r>
    </w:p>
    <w:p w14:paraId="11D95CC6" w14:textId="77777777" w:rsidR="00DF0DFE" w:rsidRDefault="00DF0DFE" w:rsidP="00DF0DFE"/>
    <w:p w14:paraId="5AC8E302" w14:textId="77777777" w:rsidR="00DF0DFE" w:rsidRDefault="00DF0DFE" w:rsidP="00DF0DFE">
      <w:pPr>
        <w:pStyle w:val="Heading2"/>
      </w:pPr>
      <w:r>
        <w:lastRenderedPageBreak/>
        <w:t>Creating the view</w:t>
      </w:r>
    </w:p>
    <w:p w14:paraId="67B99DB7" w14:textId="77777777" w:rsidR="00DF0DFE" w:rsidRDefault="00DF0DFE" w:rsidP="00DF0DFE"/>
    <w:p w14:paraId="56E45517" w14:textId="77777777" w:rsidR="00DF0DFE" w:rsidRDefault="00DF0DFE" w:rsidP="00DF0DFE">
      <w:r>
        <w:t>In order to send data to our application we need a view that will allow a user to input his/her name.</w:t>
      </w:r>
    </w:p>
    <w:p w14:paraId="10A12482" w14:textId="77777777" w:rsidR="00DF0DFE" w:rsidRDefault="00DF0DFE" w:rsidP="00DF0DFE"/>
    <w:p w14:paraId="110237D7" w14:textId="77777777" w:rsidR="00DF0DFE" w:rsidRDefault="00DF0DFE" w:rsidP="00DF0DFE">
      <w:r>
        <w:t xml:space="preserve">Using the text editor create a file </w:t>
      </w:r>
      <w:r w:rsidR="00F12375">
        <w:rPr>
          <w:b/>
        </w:rPr>
        <w:t>app/views/entries/</w:t>
      </w:r>
      <w:r w:rsidRPr="00AE07FE">
        <w:rPr>
          <w:b/>
        </w:rPr>
        <w:t>sign_in.html.erb</w:t>
      </w:r>
      <w:r>
        <w:t xml:space="preserve"> and insert the following code.</w:t>
      </w:r>
    </w:p>
    <w:p w14:paraId="1D24F7D1" w14:textId="77777777" w:rsidR="00DF0DFE" w:rsidRDefault="00DF0DFE" w:rsidP="00DF0DFE"/>
    <w:p w14:paraId="2E43D60F" w14:textId="77777777" w:rsidR="00DF0DFE" w:rsidRPr="00BC7714" w:rsidRDefault="00DF0DFE" w:rsidP="00DF0DFE">
      <w:pPr>
        <w:ind w:left="720"/>
        <w:rPr>
          <w:b/>
        </w:rPr>
      </w:pPr>
      <w:r w:rsidRPr="00BC7714">
        <w:rPr>
          <w:b/>
        </w:rPr>
        <w:t>&lt;h1&gt; Hello &lt;%= @name %&gt; &lt;/h1&gt;</w:t>
      </w:r>
    </w:p>
    <w:p w14:paraId="7B77BBB6" w14:textId="77777777" w:rsidR="00DF0DFE" w:rsidRPr="00BC7714" w:rsidRDefault="00DF0DFE" w:rsidP="00DF0DFE">
      <w:pPr>
        <w:ind w:left="720"/>
        <w:rPr>
          <w:b/>
        </w:rPr>
      </w:pPr>
    </w:p>
    <w:p w14:paraId="3B693326" w14:textId="77777777" w:rsidR="00DF0DFE" w:rsidRPr="00BC7714" w:rsidRDefault="00DF0DFE" w:rsidP="00DF0DFE">
      <w:pPr>
        <w:ind w:left="720"/>
        <w:rPr>
          <w:b/>
        </w:rPr>
      </w:pPr>
      <w:r w:rsidRPr="00BC7714">
        <w:rPr>
          <w:b/>
        </w:rPr>
        <w:t>&lt;%= form_tag :action =&gt; 'sign_in' do %&gt;</w:t>
      </w:r>
    </w:p>
    <w:p w14:paraId="4DDC005C" w14:textId="77777777" w:rsidR="00DF0DFE" w:rsidRPr="00BC7714" w:rsidRDefault="00DF0DFE" w:rsidP="00DF0DFE">
      <w:pPr>
        <w:ind w:left="720"/>
        <w:rPr>
          <w:b/>
        </w:rPr>
      </w:pPr>
      <w:r w:rsidRPr="00BC7714">
        <w:rPr>
          <w:b/>
        </w:rPr>
        <w:t xml:space="preserve">  &lt;p&gt; Enter your name:</w:t>
      </w:r>
    </w:p>
    <w:p w14:paraId="0C06B52C" w14:textId="77777777" w:rsidR="00DF0DFE" w:rsidRPr="00BC7714" w:rsidRDefault="00DF0DFE" w:rsidP="00DF0DFE">
      <w:pPr>
        <w:ind w:left="720"/>
        <w:rPr>
          <w:b/>
        </w:rPr>
      </w:pPr>
      <w:r w:rsidRPr="00BC7714">
        <w:rPr>
          <w:b/>
        </w:rPr>
        <w:t xml:space="preserve">  &lt;%= text_field_tag 'visitor_name' , @name %</w:t>
      </w:r>
      <w:r>
        <w:rPr>
          <w:b/>
        </w:rPr>
        <w:t>&gt;</w:t>
      </w:r>
      <w:r w:rsidRPr="00BC7714">
        <w:rPr>
          <w:b/>
        </w:rPr>
        <w:t xml:space="preserve"> &lt;/p&gt;</w:t>
      </w:r>
    </w:p>
    <w:p w14:paraId="7861141A" w14:textId="77777777" w:rsidR="00DF0DFE" w:rsidRPr="00BC7714" w:rsidRDefault="00DF0DFE" w:rsidP="00DF0DFE">
      <w:pPr>
        <w:ind w:left="720"/>
        <w:rPr>
          <w:b/>
        </w:rPr>
      </w:pPr>
    </w:p>
    <w:p w14:paraId="3F4D0F59" w14:textId="77777777" w:rsidR="00DF0DFE" w:rsidRPr="00BC7714" w:rsidRDefault="00DF0DFE" w:rsidP="00DF0DFE">
      <w:pPr>
        <w:ind w:left="720"/>
        <w:rPr>
          <w:b/>
        </w:rPr>
      </w:pPr>
      <w:r w:rsidRPr="00BC7714">
        <w:rPr>
          <w:b/>
        </w:rPr>
        <w:t xml:space="preserve">  &lt;%= submit_tag 'Sign In' %&gt;</w:t>
      </w:r>
    </w:p>
    <w:p w14:paraId="0A52A460" w14:textId="77777777" w:rsidR="00DF0DFE" w:rsidRPr="00BC7714" w:rsidRDefault="00DF0DFE" w:rsidP="00DF0DFE">
      <w:pPr>
        <w:ind w:left="720"/>
        <w:rPr>
          <w:b/>
        </w:rPr>
      </w:pPr>
    </w:p>
    <w:p w14:paraId="1F789E97" w14:textId="77777777" w:rsidR="00DF0DFE" w:rsidRPr="00BC7714" w:rsidRDefault="00DF0DFE" w:rsidP="00DF0DFE">
      <w:pPr>
        <w:ind w:left="720"/>
        <w:rPr>
          <w:b/>
        </w:rPr>
      </w:pPr>
      <w:r w:rsidRPr="00BC7714">
        <w:rPr>
          <w:b/>
        </w:rPr>
        <w:t>&lt;% end %&gt;</w:t>
      </w:r>
    </w:p>
    <w:p w14:paraId="7168C4AB" w14:textId="77777777" w:rsidR="00DF0DFE" w:rsidRDefault="00DF0DFE" w:rsidP="00DF0DFE"/>
    <w:p w14:paraId="5B4DCEB4" w14:textId="77777777" w:rsidR="00DF0DFE" w:rsidRPr="00BC7714" w:rsidRDefault="00DF0DFE" w:rsidP="00DF0DFE">
      <w:r w:rsidRPr="00BC7714">
        <w:rPr>
          <w:b/>
        </w:rPr>
        <w:t>Note:</w:t>
      </w:r>
      <w:r>
        <w:t xml:space="preserve"> We could have created both a basic controller and view outline at the same time by using </w:t>
      </w:r>
      <w:r w:rsidRPr="00BC7714">
        <w:rPr>
          <w:b/>
        </w:rPr>
        <w:t>rails g controller entries sign_in</w:t>
      </w:r>
    </w:p>
    <w:p w14:paraId="52FFAF86" w14:textId="77777777" w:rsidR="00747800" w:rsidRDefault="00747800" w:rsidP="00DF0DFE">
      <w:pPr>
        <w:pStyle w:val="Heading2"/>
        <w:pageBreakBefore w:val="0"/>
        <w:numPr>
          <w:ilvl w:val="1"/>
          <w:numId w:val="0"/>
        </w:numPr>
        <w:spacing w:after="0"/>
      </w:pPr>
    </w:p>
    <w:p w14:paraId="35FD833E" w14:textId="77777777" w:rsidR="00DF0DFE" w:rsidRDefault="00DF0DFE" w:rsidP="00DF0DFE">
      <w:pPr>
        <w:pStyle w:val="Heading2"/>
        <w:pageBreakBefore w:val="0"/>
        <w:numPr>
          <w:ilvl w:val="1"/>
          <w:numId w:val="0"/>
        </w:numPr>
        <w:spacing w:after="0"/>
      </w:pPr>
      <w:r>
        <w:t>Creating the routes</w:t>
      </w:r>
    </w:p>
    <w:p w14:paraId="59A0BA03" w14:textId="77777777" w:rsidR="00DF0DFE" w:rsidRDefault="00DF0DFE" w:rsidP="00DF0DFE"/>
    <w:p w14:paraId="060CF2CA" w14:textId="77777777" w:rsidR="00DF0DFE" w:rsidRDefault="00DF0DFE" w:rsidP="00DF0DFE">
      <w:r>
        <w:t xml:space="preserve">The final step for the first part is to create the routes for the application.  These are held in a file </w:t>
      </w:r>
      <w:r w:rsidR="00F12375">
        <w:rPr>
          <w:b/>
        </w:rPr>
        <w:t>config/</w:t>
      </w:r>
      <w:r w:rsidRPr="006102A4">
        <w:rPr>
          <w:b/>
        </w:rPr>
        <w:t>routes.rb</w:t>
      </w:r>
      <w:r>
        <w:t>.</w:t>
      </w:r>
    </w:p>
    <w:p w14:paraId="39CADFDD" w14:textId="77777777" w:rsidR="00DF0DFE" w:rsidRDefault="00DF0DFE" w:rsidP="00DF0DFE"/>
    <w:p w14:paraId="36FAE8C5" w14:textId="77777777" w:rsidR="00747800" w:rsidRPr="00AE7313" w:rsidRDefault="00AE7313" w:rsidP="00AE7313">
      <w:pPr>
        <w:pStyle w:val="Code"/>
      </w:pPr>
      <w:r w:rsidRPr="00AE7313">
        <w:t>get 'entries/sign_in'</w:t>
      </w:r>
      <w:r w:rsidR="00747800">
        <w:br w:type="page"/>
      </w:r>
    </w:p>
    <w:p w14:paraId="52C08BFB" w14:textId="77777777" w:rsidR="00DF0DFE" w:rsidRDefault="00DF0DFE" w:rsidP="00DF0DFE">
      <w:pPr>
        <w:pStyle w:val="Heading3"/>
        <w:keepNext w:val="0"/>
        <w:numPr>
          <w:ilvl w:val="2"/>
          <w:numId w:val="0"/>
        </w:numPr>
        <w:spacing w:before="0" w:after="0"/>
      </w:pPr>
      <w:r>
        <w:lastRenderedPageBreak/>
        <w:t>Testing part 1</w:t>
      </w:r>
    </w:p>
    <w:p w14:paraId="3FC701C9" w14:textId="77777777" w:rsidR="00DF0DFE" w:rsidRDefault="00DF0DFE" w:rsidP="00DF0DFE"/>
    <w:p w14:paraId="509C618C" w14:textId="77777777" w:rsidR="00DF0DFE" w:rsidRDefault="00DF0DFE" w:rsidP="00DF0DFE">
      <w:r>
        <w:t>Now our application should start to be able to do something.</w:t>
      </w:r>
    </w:p>
    <w:p w14:paraId="1A57166C" w14:textId="77777777" w:rsidR="00DF0DFE" w:rsidRDefault="00DF0DFE" w:rsidP="00DF0DFE"/>
    <w:p w14:paraId="1A03E98E" w14:textId="77777777" w:rsidR="00DF0DFE" w:rsidRDefault="00DF0DFE" w:rsidP="00DF0DFE">
      <w:r>
        <w:t>Point your browser to:</w:t>
      </w:r>
    </w:p>
    <w:p w14:paraId="2323A888" w14:textId="77777777" w:rsidR="00DF0DFE" w:rsidRDefault="00DF0DFE" w:rsidP="00DF0DFE"/>
    <w:p w14:paraId="2A0528DF" w14:textId="595AD354" w:rsidR="00DF0DFE" w:rsidRPr="00D3326E" w:rsidRDefault="00DF0DFE" w:rsidP="00DF0DFE">
      <w:pPr>
        <w:ind w:left="720"/>
        <w:rPr>
          <w:b/>
        </w:rPr>
      </w:pPr>
      <w:r w:rsidRPr="00D3326E">
        <w:rPr>
          <w:b/>
        </w:rPr>
        <w:t>http://localhost/entries/sign_in</w:t>
      </w:r>
    </w:p>
    <w:p w14:paraId="22FDC715" w14:textId="77777777" w:rsidR="00DF0DFE" w:rsidRDefault="00DF0DFE" w:rsidP="00DF0DFE"/>
    <w:p w14:paraId="7CCB42D2" w14:textId="77777777" w:rsidR="00DF0DFE" w:rsidRDefault="00747800" w:rsidP="00DF0DFE">
      <w:r>
        <w:t>And</w:t>
      </w:r>
      <w:r w:rsidR="00DF0DFE">
        <w:t xml:space="preserve"> you should now see the form.  You can now enter your Name and press the submit button.</w:t>
      </w:r>
    </w:p>
    <w:p w14:paraId="1CCF7C76" w14:textId="77777777" w:rsidR="00DF0DFE" w:rsidRDefault="00DF0DFE" w:rsidP="00DF0DFE"/>
    <w:p w14:paraId="5EE66C3E" w14:textId="77777777" w:rsidR="00747800" w:rsidRDefault="00747800">
      <w:pPr>
        <w:spacing w:before="0" w:after="160" w:line="259" w:lineRule="auto"/>
        <w:rPr>
          <w:rFonts w:ascii="Arial Narrow" w:hAnsi="Arial Narrow"/>
          <w:b/>
          <w:sz w:val="60"/>
          <w:szCs w:val="96"/>
        </w:rPr>
      </w:pPr>
      <w:r>
        <w:br w:type="page"/>
      </w:r>
    </w:p>
    <w:p w14:paraId="48D37B43" w14:textId="77777777" w:rsidR="00DF0DFE" w:rsidRDefault="00DF0DFE" w:rsidP="00DF0DFE">
      <w:pPr>
        <w:pStyle w:val="Heading2"/>
        <w:pageBreakBefore w:val="0"/>
        <w:numPr>
          <w:ilvl w:val="1"/>
          <w:numId w:val="0"/>
        </w:numPr>
        <w:spacing w:after="0"/>
      </w:pPr>
      <w:r>
        <w:lastRenderedPageBreak/>
        <w:t>Creating the model</w:t>
      </w:r>
    </w:p>
    <w:p w14:paraId="742C9307" w14:textId="77777777" w:rsidR="00DF0DFE" w:rsidRDefault="00DF0DFE" w:rsidP="00DF0DFE"/>
    <w:p w14:paraId="6D115DA4" w14:textId="77777777" w:rsidR="00DF0DFE" w:rsidRDefault="00DF0DFE" w:rsidP="00DF0DFE">
      <w:r>
        <w:t>In order for our new application to store the entered names in the database we need to create a model to deal with this.</w:t>
      </w:r>
    </w:p>
    <w:p w14:paraId="4E423E36" w14:textId="77777777" w:rsidR="00DF0DFE" w:rsidRDefault="00DF0DFE" w:rsidP="00DF0DFE"/>
    <w:p w14:paraId="5E596B2B" w14:textId="77777777" w:rsidR="00DF0DFE" w:rsidRDefault="00DF0DFE" w:rsidP="00DF0DFE">
      <w:r>
        <w:t>Again rails can create out model outline for us with a simple command</w:t>
      </w:r>
    </w:p>
    <w:p w14:paraId="27712A63" w14:textId="77777777" w:rsidR="00DF0DFE" w:rsidRDefault="00DF0DFE" w:rsidP="00DF0DFE"/>
    <w:p w14:paraId="3B73E2AB" w14:textId="77777777" w:rsidR="00DF0DFE" w:rsidRPr="006102A4" w:rsidRDefault="00DF0DFE" w:rsidP="00AE7313">
      <w:pPr>
        <w:pStyle w:val="Code"/>
      </w:pPr>
      <w:r w:rsidRPr="006102A4">
        <w:t>rails g model entry</w:t>
      </w:r>
    </w:p>
    <w:p w14:paraId="67CB97A1" w14:textId="77777777" w:rsidR="00DF0DFE" w:rsidRDefault="00DF0DFE" w:rsidP="00DF0DFE"/>
    <w:p w14:paraId="0884EFB5" w14:textId="77777777" w:rsidR="00DF0DFE" w:rsidRDefault="00DF0DFE" w:rsidP="00DF0DFE">
      <w:r>
        <w:t>This will create two files:</w:t>
      </w:r>
    </w:p>
    <w:p w14:paraId="6EEC9BAA" w14:textId="77777777" w:rsidR="00DF0DFE" w:rsidRDefault="00DF0DFE" w:rsidP="00DF0DFE"/>
    <w:p w14:paraId="061CA958" w14:textId="77777777" w:rsidR="00DF0DFE" w:rsidRPr="006102A4" w:rsidRDefault="00F12375" w:rsidP="00DF0DFE">
      <w:pPr>
        <w:numPr>
          <w:ilvl w:val="0"/>
          <w:numId w:val="12"/>
        </w:numPr>
        <w:spacing w:before="0"/>
        <w:jc w:val="both"/>
        <w:rPr>
          <w:b/>
        </w:rPr>
      </w:pPr>
      <w:r>
        <w:rPr>
          <w:b/>
        </w:rPr>
        <w:t>app/</w:t>
      </w:r>
      <w:r w:rsidR="00DF0DFE" w:rsidRPr="006102A4">
        <w:rPr>
          <w:b/>
        </w:rPr>
        <w:t>models</w:t>
      </w:r>
      <w:r>
        <w:rPr>
          <w:b/>
        </w:rPr>
        <w:t>/</w:t>
      </w:r>
      <w:r w:rsidR="00DF0DFE" w:rsidRPr="006102A4">
        <w:rPr>
          <w:b/>
        </w:rPr>
        <w:t xml:space="preserve">entry.rb </w:t>
      </w:r>
    </w:p>
    <w:p w14:paraId="14994DB1" w14:textId="77777777" w:rsidR="00DF0DFE" w:rsidRPr="006102A4" w:rsidRDefault="00F12375" w:rsidP="00DF0DFE">
      <w:pPr>
        <w:numPr>
          <w:ilvl w:val="0"/>
          <w:numId w:val="12"/>
        </w:numPr>
        <w:spacing w:before="0"/>
        <w:jc w:val="both"/>
        <w:rPr>
          <w:b/>
        </w:rPr>
      </w:pPr>
      <w:r>
        <w:rPr>
          <w:b/>
        </w:rPr>
        <w:t>d</w:t>
      </w:r>
      <w:r w:rsidR="00DF0DFE" w:rsidRPr="006102A4">
        <w:rPr>
          <w:b/>
        </w:rPr>
        <w:t>b</w:t>
      </w:r>
      <w:r>
        <w:rPr>
          <w:b/>
        </w:rPr>
        <w:t>/</w:t>
      </w:r>
      <w:r w:rsidR="00DF0DFE" w:rsidRPr="006102A4">
        <w:rPr>
          <w:b/>
        </w:rPr>
        <w:t>migrate</w:t>
      </w:r>
      <w:r>
        <w:rPr>
          <w:b/>
        </w:rPr>
        <w:t>/</w:t>
      </w:r>
      <w:r w:rsidR="00DF0DFE" w:rsidRPr="006102A4">
        <w:rPr>
          <w:b/>
        </w:rPr>
        <w:t xml:space="preserve">&lt;timestamp&gt;_create_entries.rb </w:t>
      </w:r>
    </w:p>
    <w:p w14:paraId="58464608" w14:textId="77777777" w:rsidR="00DF0DFE" w:rsidRDefault="00DF0DFE" w:rsidP="00DF0DFE"/>
    <w:p w14:paraId="1AF98CBB" w14:textId="77777777" w:rsidR="00DF0DFE" w:rsidRPr="006102A4" w:rsidRDefault="00DF0DFE" w:rsidP="00DF0DFE">
      <w:r w:rsidRPr="006102A4">
        <w:t>The entry.rb file will contain the logic for dealing with the data and the &lt;timestamp&gt;_create_entries.rb contains the outline for the database table</w:t>
      </w:r>
    </w:p>
    <w:p w14:paraId="7298A405" w14:textId="77777777" w:rsidR="00DF0DFE" w:rsidRPr="006102A4" w:rsidRDefault="00DF0DFE" w:rsidP="00DF0DFE"/>
    <w:p w14:paraId="64D93599" w14:textId="77777777" w:rsidR="00DF0DFE" w:rsidRDefault="00DF0DFE" w:rsidP="00DF0DFE">
      <w:r>
        <w:t>The &lt;timestamp&gt; will be replaced by the 'real' timestamp when the file was created. This is a mechanism that rails can use to keep track of files that are auto generated and that can be used for rollback etc.</w:t>
      </w:r>
    </w:p>
    <w:p w14:paraId="7BEA0A11" w14:textId="77777777" w:rsidR="00DF0DFE" w:rsidRDefault="00DF0DFE" w:rsidP="00DF0DFE">
      <w:r>
        <w:t xml:space="preserve">Our first step is to alter the </w:t>
      </w:r>
      <w:r w:rsidRPr="006102A4">
        <w:t>&lt;timestamp&gt;_create_entries.rb</w:t>
      </w:r>
      <w:r>
        <w:t xml:space="preserve"> and add a line that will create a column in the created table to store our names.</w:t>
      </w:r>
    </w:p>
    <w:p w14:paraId="5C91260F" w14:textId="77777777" w:rsidR="00DF0DFE" w:rsidRDefault="00DF0DFE" w:rsidP="00DF0DFE"/>
    <w:p w14:paraId="476DFF44" w14:textId="77777777" w:rsidR="00DF0DFE" w:rsidRDefault="00DF0DFE" w:rsidP="00DF0DFE">
      <w:r>
        <w:t>From:</w:t>
      </w:r>
    </w:p>
    <w:p w14:paraId="61E6AA2B" w14:textId="77777777" w:rsidR="00DF0DFE" w:rsidRDefault="00DF0DFE" w:rsidP="00DF0DFE"/>
    <w:p w14:paraId="691B24FC" w14:textId="77777777" w:rsidR="00DF0DFE" w:rsidRPr="006102A4" w:rsidRDefault="00DF0DFE" w:rsidP="009140C4">
      <w:pPr>
        <w:pStyle w:val="Code"/>
      </w:pPr>
      <w:r w:rsidRPr="006102A4">
        <w:t>class CreateEntries &lt; ActiveRecord::Migration</w:t>
      </w:r>
    </w:p>
    <w:p w14:paraId="5166D0EE" w14:textId="77777777" w:rsidR="00DF0DFE" w:rsidRPr="006102A4" w:rsidRDefault="00DF0DFE" w:rsidP="009140C4">
      <w:pPr>
        <w:pStyle w:val="Code"/>
      </w:pPr>
      <w:r w:rsidRPr="006102A4">
        <w:t xml:space="preserve">  def change</w:t>
      </w:r>
    </w:p>
    <w:p w14:paraId="706A1E30" w14:textId="77777777" w:rsidR="00DF0DFE" w:rsidRPr="006102A4" w:rsidRDefault="00DF0DFE" w:rsidP="009140C4">
      <w:pPr>
        <w:pStyle w:val="Code"/>
      </w:pPr>
      <w:r w:rsidRPr="006102A4">
        <w:t xml:space="preserve">    create_table :entries do |t|</w:t>
      </w:r>
    </w:p>
    <w:p w14:paraId="32150E93" w14:textId="77777777" w:rsidR="00DF0DFE" w:rsidRPr="006102A4" w:rsidRDefault="00DF0DFE" w:rsidP="009140C4">
      <w:pPr>
        <w:pStyle w:val="Code"/>
      </w:pPr>
    </w:p>
    <w:p w14:paraId="6CDCF00C" w14:textId="77777777" w:rsidR="00DF0DFE" w:rsidRPr="006102A4" w:rsidRDefault="00DF0DFE" w:rsidP="009140C4">
      <w:pPr>
        <w:pStyle w:val="Code"/>
      </w:pPr>
      <w:r w:rsidRPr="006102A4">
        <w:t xml:space="preserve">      t.timestamps</w:t>
      </w:r>
    </w:p>
    <w:p w14:paraId="72F1E39C" w14:textId="77777777" w:rsidR="00DF0DFE" w:rsidRPr="006102A4" w:rsidRDefault="00DF0DFE" w:rsidP="009140C4">
      <w:pPr>
        <w:pStyle w:val="Code"/>
      </w:pPr>
      <w:r w:rsidRPr="006102A4">
        <w:t xml:space="preserve">    end</w:t>
      </w:r>
    </w:p>
    <w:p w14:paraId="44B5BD33" w14:textId="77777777" w:rsidR="00DF0DFE" w:rsidRPr="006102A4" w:rsidRDefault="00DF0DFE" w:rsidP="009140C4">
      <w:pPr>
        <w:pStyle w:val="Code"/>
      </w:pPr>
      <w:r w:rsidRPr="006102A4">
        <w:t xml:space="preserve">  end</w:t>
      </w:r>
    </w:p>
    <w:p w14:paraId="0B282C2A" w14:textId="77777777" w:rsidR="00DF0DFE" w:rsidRPr="006102A4" w:rsidRDefault="00DF0DFE" w:rsidP="009140C4">
      <w:pPr>
        <w:pStyle w:val="Code"/>
      </w:pPr>
      <w:r w:rsidRPr="006102A4">
        <w:t>end</w:t>
      </w:r>
    </w:p>
    <w:p w14:paraId="1F330A8C" w14:textId="77777777" w:rsidR="009140C4" w:rsidRDefault="009140C4" w:rsidP="00DF0DFE"/>
    <w:p w14:paraId="042854AF" w14:textId="77777777" w:rsidR="009140C4" w:rsidRDefault="009140C4" w:rsidP="00DF0DFE"/>
    <w:p w14:paraId="1A457D6A" w14:textId="77777777" w:rsidR="009140C4" w:rsidRDefault="009140C4" w:rsidP="00DF0DFE"/>
    <w:p w14:paraId="76E91C0D" w14:textId="77777777" w:rsidR="009140C4" w:rsidRDefault="009140C4" w:rsidP="00DF0DFE"/>
    <w:p w14:paraId="67E6290A" w14:textId="77777777" w:rsidR="00DF0DFE" w:rsidRDefault="00DF0DFE" w:rsidP="00DF0DFE">
      <w:r>
        <w:lastRenderedPageBreak/>
        <w:t>To:</w:t>
      </w:r>
    </w:p>
    <w:p w14:paraId="03C14A77" w14:textId="77777777" w:rsidR="00DF0DFE" w:rsidRDefault="00DF0DFE" w:rsidP="00DF0DFE"/>
    <w:p w14:paraId="295264F0" w14:textId="77777777" w:rsidR="00DF0DFE" w:rsidRPr="006102A4" w:rsidRDefault="00DF0DFE" w:rsidP="009140C4">
      <w:pPr>
        <w:pStyle w:val="Code"/>
      </w:pPr>
      <w:r w:rsidRPr="006102A4">
        <w:t>class CreateEntries &lt; ActiveRecord::Migration</w:t>
      </w:r>
    </w:p>
    <w:p w14:paraId="58F71D62" w14:textId="77777777" w:rsidR="00DF0DFE" w:rsidRPr="006102A4" w:rsidRDefault="00DF0DFE" w:rsidP="009140C4">
      <w:pPr>
        <w:pStyle w:val="Code"/>
      </w:pPr>
      <w:r w:rsidRPr="006102A4">
        <w:t xml:space="preserve">  def change</w:t>
      </w:r>
    </w:p>
    <w:p w14:paraId="1B2F1C69" w14:textId="77777777" w:rsidR="00DF0DFE" w:rsidRPr="006102A4" w:rsidRDefault="00DF0DFE" w:rsidP="009140C4">
      <w:pPr>
        <w:pStyle w:val="Code"/>
      </w:pPr>
      <w:r w:rsidRPr="006102A4">
        <w:t xml:space="preserve">    create_table :entries do |t|</w:t>
      </w:r>
    </w:p>
    <w:p w14:paraId="79619985" w14:textId="77777777" w:rsidR="00DF0DFE" w:rsidRPr="006102A4" w:rsidRDefault="00DF0DFE" w:rsidP="009140C4">
      <w:pPr>
        <w:pStyle w:val="Code"/>
      </w:pPr>
      <w:r w:rsidRPr="006102A4">
        <w:t xml:space="preserve">      t.string :name</w:t>
      </w:r>
    </w:p>
    <w:p w14:paraId="304B780E" w14:textId="77777777" w:rsidR="00DF0DFE" w:rsidRPr="006102A4" w:rsidRDefault="00DF0DFE" w:rsidP="009140C4">
      <w:pPr>
        <w:pStyle w:val="Code"/>
      </w:pPr>
      <w:r w:rsidRPr="006102A4">
        <w:t xml:space="preserve">      t.timestamps</w:t>
      </w:r>
    </w:p>
    <w:p w14:paraId="5A498AEC" w14:textId="77777777" w:rsidR="00DF0DFE" w:rsidRPr="006102A4" w:rsidRDefault="00DF0DFE" w:rsidP="009140C4">
      <w:pPr>
        <w:pStyle w:val="Code"/>
      </w:pPr>
      <w:r w:rsidRPr="006102A4">
        <w:t xml:space="preserve">    end</w:t>
      </w:r>
    </w:p>
    <w:p w14:paraId="526377C5" w14:textId="77777777" w:rsidR="00DF0DFE" w:rsidRPr="006102A4" w:rsidRDefault="00DF0DFE" w:rsidP="009140C4">
      <w:pPr>
        <w:pStyle w:val="Code"/>
      </w:pPr>
      <w:r w:rsidRPr="006102A4">
        <w:t xml:space="preserve">  end</w:t>
      </w:r>
    </w:p>
    <w:p w14:paraId="4CF699F5" w14:textId="77777777" w:rsidR="00DF0DFE" w:rsidRPr="006102A4" w:rsidRDefault="00DF0DFE" w:rsidP="009140C4">
      <w:pPr>
        <w:pStyle w:val="Code"/>
      </w:pPr>
      <w:r w:rsidRPr="006102A4">
        <w:t>end</w:t>
      </w:r>
    </w:p>
    <w:p w14:paraId="2B7D1A3B" w14:textId="77777777" w:rsidR="00DF0DFE" w:rsidRDefault="00DF0DFE" w:rsidP="00DF0DFE"/>
    <w:p w14:paraId="7964152F" w14:textId="77777777" w:rsidR="00DF0DFE" w:rsidRDefault="00DF0DFE" w:rsidP="00DF0DFE">
      <w:r>
        <w:t>We now need to run the rake command again to create the table.</w:t>
      </w:r>
    </w:p>
    <w:p w14:paraId="0F8D9E6B" w14:textId="77777777" w:rsidR="00DF0DFE" w:rsidRDefault="00DF0DFE" w:rsidP="00DF0DFE"/>
    <w:p w14:paraId="4703298A" w14:textId="77777777" w:rsidR="00DF0DFE" w:rsidRPr="006102A4" w:rsidRDefault="00DF0DFE" w:rsidP="009140C4">
      <w:pPr>
        <w:pStyle w:val="Code"/>
      </w:pPr>
      <w:r>
        <w:t>r</w:t>
      </w:r>
      <w:r w:rsidRPr="006102A4">
        <w:t>ake db:migrate</w:t>
      </w:r>
    </w:p>
    <w:p w14:paraId="5F5D7596" w14:textId="77777777" w:rsidR="00DF0DFE" w:rsidRDefault="00DF0DFE" w:rsidP="00DF0DFE"/>
    <w:p w14:paraId="1F74EF42" w14:textId="77777777" w:rsidR="00DF0DFE" w:rsidRDefault="00DF0DFE" w:rsidP="00DF0DFE">
      <w:r>
        <w:t>The next step is to link the controller and the model together.  This is achieved by modifying the controller for the application.</w:t>
      </w:r>
    </w:p>
    <w:p w14:paraId="640B82CD" w14:textId="77777777" w:rsidR="00DF0DFE" w:rsidRDefault="00DF0DFE" w:rsidP="00DF0DFE"/>
    <w:p w14:paraId="28A5EBC9" w14:textId="77777777" w:rsidR="00DF0DFE" w:rsidRDefault="00DF0DFE" w:rsidP="00DF0DFE">
      <w:r>
        <w:t xml:space="preserve">Again using a text editor open the </w:t>
      </w:r>
      <w:r w:rsidRPr="00BC7714">
        <w:rPr>
          <w:b/>
          <w:i/>
        </w:rPr>
        <w:t>entries_controller.rb</w:t>
      </w:r>
      <w:r>
        <w:rPr>
          <w:b/>
          <w:i/>
        </w:rPr>
        <w:t xml:space="preserve"> </w:t>
      </w:r>
      <w:r w:rsidRPr="00BC7714">
        <w:t xml:space="preserve">and </w:t>
      </w:r>
      <w:r>
        <w:t xml:space="preserve">modify </w:t>
      </w:r>
      <w:r w:rsidRPr="00BC7714">
        <w:t xml:space="preserve">the </w:t>
      </w:r>
      <w:r>
        <w:t>method</w:t>
      </w:r>
      <w:r>
        <w:rPr>
          <w:b/>
          <w:i/>
        </w:rPr>
        <w:t xml:space="preserve"> </w:t>
      </w:r>
      <w:r>
        <w:t>in the class.</w:t>
      </w:r>
    </w:p>
    <w:p w14:paraId="0053346C" w14:textId="77777777" w:rsidR="00DF0DFE" w:rsidRDefault="00DF0DFE" w:rsidP="00DF0DFE"/>
    <w:p w14:paraId="130EC1C5" w14:textId="77777777" w:rsidR="00DF0DFE" w:rsidRDefault="00DF0DFE" w:rsidP="00DF0DFE">
      <w:r>
        <w:t>From:</w:t>
      </w:r>
    </w:p>
    <w:p w14:paraId="382C4E54" w14:textId="77777777" w:rsidR="00DF0DFE" w:rsidRDefault="00DF0DFE" w:rsidP="009140C4">
      <w:pPr>
        <w:pStyle w:val="Code"/>
      </w:pPr>
      <w:r w:rsidRPr="00BC7714">
        <w:t>def sign_</w:t>
      </w:r>
      <w:r>
        <w:t>in</w:t>
      </w:r>
    </w:p>
    <w:p w14:paraId="16C5B15C" w14:textId="77777777" w:rsidR="00DF0DFE" w:rsidRPr="00BC7714" w:rsidRDefault="00DF0DFE" w:rsidP="009140C4">
      <w:pPr>
        <w:pStyle w:val="Code"/>
      </w:pPr>
      <w:r>
        <w:t xml:space="preserve">  @name = params[:visitor_name]</w:t>
      </w:r>
    </w:p>
    <w:p w14:paraId="3931CEFE" w14:textId="77777777" w:rsidR="00DF0DFE" w:rsidRPr="00BC7714" w:rsidRDefault="00DF0DFE" w:rsidP="009140C4">
      <w:pPr>
        <w:pStyle w:val="Code"/>
      </w:pPr>
      <w:r w:rsidRPr="00BC7714">
        <w:t>end</w:t>
      </w:r>
    </w:p>
    <w:p w14:paraId="46DEC56F" w14:textId="77777777" w:rsidR="00DF0DFE" w:rsidRDefault="00DF0DFE" w:rsidP="00DF0DFE"/>
    <w:p w14:paraId="6B490106" w14:textId="77777777" w:rsidR="00DF0DFE" w:rsidRDefault="00DF0DFE" w:rsidP="00DF0DFE">
      <w:r>
        <w:t>To:</w:t>
      </w:r>
    </w:p>
    <w:p w14:paraId="6AB92AE1" w14:textId="77777777" w:rsidR="00DF0DFE" w:rsidRDefault="00DF0DFE" w:rsidP="00DF0DFE"/>
    <w:p w14:paraId="5CAEE290" w14:textId="77777777" w:rsidR="00DF0DFE" w:rsidRDefault="00DF0DFE" w:rsidP="009140C4">
      <w:pPr>
        <w:pStyle w:val="Code"/>
      </w:pPr>
      <w:r w:rsidRPr="00BC7714">
        <w:t>def sign_</w:t>
      </w:r>
      <w:r>
        <w:t>in</w:t>
      </w:r>
    </w:p>
    <w:p w14:paraId="3C368C93" w14:textId="77777777" w:rsidR="00DF0DFE" w:rsidRDefault="00DF0DFE" w:rsidP="009140C4">
      <w:pPr>
        <w:pStyle w:val="Code"/>
      </w:pPr>
      <w:r>
        <w:t xml:space="preserve">  @name = params[:visitor_name]</w:t>
      </w:r>
    </w:p>
    <w:p w14:paraId="13BBAA36" w14:textId="77777777" w:rsidR="00DF0DFE" w:rsidRPr="00BC7714" w:rsidRDefault="00DF0DFE" w:rsidP="009140C4">
      <w:pPr>
        <w:pStyle w:val="Code"/>
      </w:pPr>
      <w:r>
        <w:t xml:space="preserve">  @entry = Entry.create({:name =&gt; @name})</w:t>
      </w:r>
    </w:p>
    <w:p w14:paraId="217DA60C" w14:textId="77777777" w:rsidR="00DF0DFE" w:rsidRPr="00BC7714" w:rsidRDefault="00DF0DFE" w:rsidP="009140C4">
      <w:pPr>
        <w:pStyle w:val="Code"/>
      </w:pPr>
      <w:r w:rsidRPr="00BC7714">
        <w:t>end</w:t>
      </w:r>
    </w:p>
    <w:p w14:paraId="6C57D853" w14:textId="77777777" w:rsidR="00DF0DFE" w:rsidRDefault="00DF0DFE" w:rsidP="00DF0DFE"/>
    <w:p w14:paraId="0112CA50" w14:textId="77777777" w:rsidR="00DF0DFE" w:rsidRDefault="00DF0DFE" w:rsidP="00DF0DFE"/>
    <w:p w14:paraId="48E810BD" w14:textId="77777777" w:rsidR="009140C4" w:rsidRDefault="00DF0DFE" w:rsidP="00DF0DFE">
      <w:r>
        <w:t xml:space="preserve">You may want to avoid blank names going into the table if someone just hits the submit without entering a name.  </w:t>
      </w:r>
    </w:p>
    <w:p w14:paraId="09D70CEA" w14:textId="77777777" w:rsidR="006A29DC" w:rsidRDefault="006A29DC" w:rsidP="00DF0DFE"/>
    <w:p w14:paraId="1A171B51" w14:textId="77777777" w:rsidR="00DF0DFE" w:rsidRDefault="00DF0DFE" w:rsidP="00DF0DFE">
      <w:r>
        <w:lastRenderedPageBreak/>
        <w:t xml:space="preserve">Just modify the </w:t>
      </w:r>
      <w:r w:rsidR="009140C4">
        <w:t xml:space="preserve">view </w:t>
      </w:r>
      <w:r>
        <w:t>code to add simple testing, ideally this is something the model should do not the controller.</w:t>
      </w:r>
    </w:p>
    <w:p w14:paraId="037FAFA5" w14:textId="77777777" w:rsidR="00DF0DFE" w:rsidRDefault="00DF0DFE" w:rsidP="009140C4">
      <w:pPr>
        <w:pStyle w:val="Code"/>
      </w:pPr>
      <w:r w:rsidRPr="00BC7714">
        <w:t>def sign_</w:t>
      </w:r>
      <w:r>
        <w:t>in</w:t>
      </w:r>
    </w:p>
    <w:p w14:paraId="54820FC7" w14:textId="77777777" w:rsidR="00DF0DFE" w:rsidRDefault="00DF0DFE" w:rsidP="009140C4">
      <w:pPr>
        <w:pStyle w:val="Code"/>
      </w:pPr>
      <w:r>
        <w:t xml:space="preserve">  @name = params[:visitor_name]</w:t>
      </w:r>
    </w:p>
    <w:p w14:paraId="1CA42009" w14:textId="77777777" w:rsidR="00DF0DFE" w:rsidRDefault="00DF0DFE" w:rsidP="009140C4">
      <w:pPr>
        <w:pStyle w:val="Code"/>
      </w:pPr>
      <w:r>
        <w:t xml:space="preserve">  unless @name.blank?</w:t>
      </w:r>
    </w:p>
    <w:p w14:paraId="5F6DAB78" w14:textId="77777777" w:rsidR="00DF0DFE" w:rsidRDefault="00DF0DFE" w:rsidP="009140C4">
      <w:pPr>
        <w:pStyle w:val="Code"/>
      </w:pPr>
      <w:r>
        <w:t xml:space="preserve">    @entry = Entry.create({:name =&gt; @name})</w:t>
      </w:r>
    </w:p>
    <w:p w14:paraId="0D580F43" w14:textId="77777777" w:rsidR="00DF0DFE" w:rsidRPr="00BC7714" w:rsidRDefault="00DF0DFE" w:rsidP="009140C4">
      <w:pPr>
        <w:pStyle w:val="Code"/>
      </w:pPr>
      <w:r>
        <w:t xml:space="preserve">  end</w:t>
      </w:r>
    </w:p>
    <w:p w14:paraId="064E29B4" w14:textId="77777777" w:rsidR="00DF0DFE" w:rsidRPr="00BC7714" w:rsidRDefault="00DF0DFE" w:rsidP="009140C4">
      <w:pPr>
        <w:pStyle w:val="Code"/>
      </w:pPr>
      <w:r w:rsidRPr="00BC7714">
        <w:t>end</w:t>
      </w:r>
    </w:p>
    <w:p w14:paraId="7FA27FE1" w14:textId="77777777" w:rsidR="00DF0DFE" w:rsidRDefault="00DF0DFE" w:rsidP="00DF0DFE"/>
    <w:p w14:paraId="1810E25C" w14:textId="4B2096ED" w:rsidR="006A29DC" w:rsidRDefault="006A29DC" w:rsidP="00DF0DFE">
      <w:r>
        <w:t xml:space="preserve">We also have to add a route so that rails knows how to deal with the post request generated when the submit button is pressed.  We are going to call the same </w:t>
      </w:r>
      <w:r w:rsidR="0069586B">
        <w:t>view,</w:t>
      </w:r>
      <w:r>
        <w:t xml:space="preserve"> so we need to add a post route in the config/routes.rb file as follows:</w:t>
      </w:r>
    </w:p>
    <w:p w14:paraId="5AC8B491" w14:textId="77777777" w:rsidR="006A29DC" w:rsidRDefault="006A29DC" w:rsidP="00DF0DFE"/>
    <w:p w14:paraId="60C41403" w14:textId="77777777" w:rsidR="006A29DC" w:rsidRPr="006A29DC" w:rsidRDefault="006A29DC" w:rsidP="006A29DC">
      <w:pPr>
        <w:pStyle w:val="Code"/>
      </w:pPr>
      <w:r w:rsidRPr="006A29DC">
        <w:t>Rails.application.routes.draw do</w:t>
      </w:r>
    </w:p>
    <w:p w14:paraId="5D40A229" w14:textId="77777777" w:rsidR="006A29DC" w:rsidRPr="006A29DC" w:rsidRDefault="006A29DC" w:rsidP="006A29DC">
      <w:pPr>
        <w:pStyle w:val="Code"/>
      </w:pPr>
      <w:r w:rsidRPr="006A29DC">
        <w:t xml:space="preserve">  get 'entries/sign_in'</w:t>
      </w:r>
    </w:p>
    <w:p w14:paraId="1399EE64" w14:textId="77777777" w:rsidR="006A29DC" w:rsidRPr="006A29DC" w:rsidRDefault="006A29DC" w:rsidP="006A29DC">
      <w:pPr>
        <w:pStyle w:val="Code"/>
        <w:rPr>
          <w:b/>
        </w:rPr>
      </w:pPr>
      <w:r w:rsidRPr="006A29DC">
        <w:t xml:space="preserve">  </w:t>
      </w:r>
      <w:r w:rsidRPr="006A29DC">
        <w:rPr>
          <w:b/>
        </w:rPr>
        <w:t>post 'entries/sign_in'</w:t>
      </w:r>
    </w:p>
    <w:p w14:paraId="135B3099" w14:textId="77777777" w:rsidR="006A29DC" w:rsidRPr="006A29DC" w:rsidRDefault="006A29DC" w:rsidP="006A29DC">
      <w:pPr>
        <w:pStyle w:val="Code"/>
      </w:pPr>
    </w:p>
    <w:p w14:paraId="2C640EE3" w14:textId="77777777" w:rsidR="006A29DC" w:rsidRPr="006A29DC" w:rsidRDefault="006A29DC" w:rsidP="006A29DC">
      <w:pPr>
        <w:pStyle w:val="Code"/>
      </w:pPr>
      <w:r w:rsidRPr="006A29DC">
        <w:t xml:space="preserve">  # For details on the DSL available within this file, see http://guides.rubyonrails.org/routing.html</w:t>
      </w:r>
    </w:p>
    <w:p w14:paraId="159BE1E0" w14:textId="77777777" w:rsidR="006A29DC" w:rsidRDefault="006A29DC" w:rsidP="006A29DC">
      <w:pPr>
        <w:pStyle w:val="Code"/>
      </w:pPr>
      <w:r w:rsidRPr="006A29DC">
        <w:t>End</w:t>
      </w:r>
    </w:p>
    <w:p w14:paraId="183505D3" w14:textId="77777777" w:rsidR="006A29DC" w:rsidRDefault="006A29DC" w:rsidP="006A29DC">
      <w:r>
        <w:t>Running:</w:t>
      </w:r>
    </w:p>
    <w:p w14:paraId="452D3303" w14:textId="6EF2F382" w:rsidR="006A29DC" w:rsidRDefault="004F147A" w:rsidP="006A29DC">
      <w:pPr>
        <w:pStyle w:val="Code"/>
      </w:pPr>
      <w:r>
        <w:t>rails</w:t>
      </w:r>
      <w:r w:rsidR="006A29DC">
        <w:t xml:space="preserve"> routes</w:t>
      </w:r>
    </w:p>
    <w:p w14:paraId="720ADF3E" w14:textId="77777777" w:rsidR="006A29DC" w:rsidRDefault="006A29DC" w:rsidP="006A29DC">
      <w:r>
        <w:t>Now gives us:</w:t>
      </w:r>
    </w:p>
    <w:p w14:paraId="26232F9B" w14:textId="77777777" w:rsidR="006A29DC" w:rsidRDefault="006A29DC" w:rsidP="006A29DC">
      <w:pPr>
        <w:pStyle w:val="Code"/>
      </w:pPr>
      <w:r>
        <w:t>Prefix         Verb  URI Pattern                Controller#Action</w:t>
      </w:r>
    </w:p>
    <w:p w14:paraId="2EE61E4F" w14:textId="77777777" w:rsidR="006A29DC" w:rsidRDefault="006A29DC" w:rsidP="006A29DC">
      <w:pPr>
        <w:pStyle w:val="Code"/>
      </w:pPr>
      <w:r>
        <w:t>entries_sign_in GET  /entries/sign_in(.:format) entries#sign_in</w:t>
      </w:r>
    </w:p>
    <w:p w14:paraId="4D257DBD" w14:textId="77777777" w:rsidR="006A29DC" w:rsidRDefault="006A29DC" w:rsidP="006A29DC">
      <w:pPr>
        <w:pStyle w:val="Code"/>
      </w:pPr>
      <w:r>
        <w:t xml:space="preserve">                POST /entries/sign_in(.:format) entries#sign_in</w:t>
      </w:r>
    </w:p>
    <w:p w14:paraId="3255889D" w14:textId="77777777" w:rsidR="006A29DC" w:rsidRDefault="006A29DC" w:rsidP="006A29DC"/>
    <w:p w14:paraId="1666B76B" w14:textId="77777777" w:rsidR="00DF0DFE" w:rsidRDefault="00DF0DFE" w:rsidP="00DF0DFE">
      <w:r>
        <w:t xml:space="preserve">That is the input side dealt with.  </w:t>
      </w:r>
    </w:p>
    <w:p w14:paraId="7D97492D" w14:textId="77777777" w:rsidR="00DF0DFE" w:rsidRDefault="00DF0DFE" w:rsidP="00DF0DFE"/>
    <w:p w14:paraId="2FDF443A" w14:textId="77777777" w:rsidR="006A29DC" w:rsidRDefault="006A29DC">
      <w:pPr>
        <w:spacing w:before="0" w:after="160" w:line="259" w:lineRule="auto"/>
      </w:pPr>
      <w:r>
        <w:br w:type="page"/>
      </w:r>
    </w:p>
    <w:p w14:paraId="234928BC" w14:textId="77777777" w:rsidR="00DF0DFE" w:rsidRDefault="00DF0DFE" w:rsidP="00DF0DFE">
      <w:r>
        <w:lastRenderedPageBreak/>
        <w:t>Now we need to add some further functionality to get our data back from our table.</w:t>
      </w:r>
    </w:p>
    <w:p w14:paraId="48AC6899" w14:textId="77777777" w:rsidR="00DF0DFE" w:rsidRDefault="00DF0DFE" w:rsidP="00DF0DFE">
      <w:r>
        <w:t>The first part is to modify the controller to do this by modifying the method as follows:</w:t>
      </w:r>
    </w:p>
    <w:p w14:paraId="1935872E" w14:textId="77777777" w:rsidR="00DF0DFE" w:rsidRDefault="00DF0DFE" w:rsidP="009140C4">
      <w:pPr>
        <w:pStyle w:val="Code"/>
      </w:pPr>
      <w:r w:rsidRPr="00BC7714">
        <w:t>def sign_</w:t>
      </w:r>
      <w:r>
        <w:t>in</w:t>
      </w:r>
    </w:p>
    <w:p w14:paraId="358FC222" w14:textId="77777777" w:rsidR="00DF0DFE" w:rsidRDefault="00DF0DFE" w:rsidP="009140C4">
      <w:pPr>
        <w:pStyle w:val="Code"/>
      </w:pPr>
      <w:r>
        <w:t xml:space="preserve">  @name = params[:visitor_name]</w:t>
      </w:r>
    </w:p>
    <w:p w14:paraId="671764B2" w14:textId="77777777" w:rsidR="00DF0DFE" w:rsidRDefault="00DF0DFE" w:rsidP="009140C4">
      <w:pPr>
        <w:pStyle w:val="Code"/>
      </w:pPr>
      <w:r>
        <w:t xml:space="preserve">  unless @name.blank?</w:t>
      </w:r>
    </w:p>
    <w:p w14:paraId="077EF269" w14:textId="77777777" w:rsidR="00DF0DFE" w:rsidRDefault="00DF0DFE" w:rsidP="009140C4">
      <w:pPr>
        <w:pStyle w:val="Code"/>
      </w:pPr>
      <w:r>
        <w:t xml:space="preserve">    @entry = Entry.create({:name =&gt; @name})</w:t>
      </w:r>
    </w:p>
    <w:p w14:paraId="2C264F48" w14:textId="77777777" w:rsidR="00DF0DFE" w:rsidRDefault="00DF0DFE" w:rsidP="009140C4">
      <w:pPr>
        <w:pStyle w:val="Code"/>
      </w:pPr>
      <w:r>
        <w:t xml:space="preserve">  end</w:t>
      </w:r>
    </w:p>
    <w:p w14:paraId="54BC4C48" w14:textId="77777777" w:rsidR="00DF0DFE" w:rsidRDefault="00DF0DFE" w:rsidP="009140C4">
      <w:pPr>
        <w:pStyle w:val="Code"/>
      </w:pPr>
    </w:p>
    <w:p w14:paraId="56C738CD" w14:textId="77777777" w:rsidR="00DF0DFE" w:rsidRDefault="00DF0DFE" w:rsidP="009140C4">
      <w:pPr>
        <w:pStyle w:val="Code"/>
      </w:pPr>
      <w:r>
        <w:t xml:space="preserve">  @entries = Entry.all</w:t>
      </w:r>
    </w:p>
    <w:p w14:paraId="33DAF7BA" w14:textId="77777777" w:rsidR="00DF0DFE" w:rsidRPr="00BC7714" w:rsidRDefault="00DF0DFE" w:rsidP="009140C4">
      <w:pPr>
        <w:pStyle w:val="Code"/>
      </w:pPr>
    </w:p>
    <w:p w14:paraId="725E5995" w14:textId="77777777" w:rsidR="00DF0DFE" w:rsidRPr="00BC7714" w:rsidRDefault="00DF0DFE" w:rsidP="009140C4">
      <w:pPr>
        <w:pStyle w:val="Code"/>
      </w:pPr>
      <w:r w:rsidRPr="00BC7714">
        <w:t>end</w:t>
      </w:r>
    </w:p>
    <w:p w14:paraId="289FA01E" w14:textId="77777777" w:rsidR="00DF0DFE" w:rsidRDefault="00DF0DFE" w:rsidP="00DF0DFE">
      <w:r>
        <w:t>Now we have to modify the view to display the information.</w:t>
      </w:r>
    </w:p>
    <w:p w14:paraId="0ECE6376" w14:textId="77777777" w:rsidR="00DF0DFE" w:rsidRDefault="00DF0DFE" w:rsidP="00DF0DFE">
      <w:r>
        <w:t>Currently:</w:t>
      </w:r>
    </w:p>
    <w:p w14:paraId="1ECA6110" w14:textId="77777777" w:rsidR="00DF0DFE" w:rsidRPr="00640945" w:rsidRDefault="00DF0DFE" w:rsidP="009140C4">
      <w:pPr>
        <w:pStyle w:val="Code"/>
      </w:pPr>
      <w:r w:rsidRPr="00640945">
        <w:t>&lt;h1&gt; Hello &lt;%= @name %&gt; &lt;/h1&gt;</w:t>
      </w:r>
    </w:p>
    <w:p w14:paraId="54FA6952" w14:textId="77777777" w:rsidR="00DF0DFE" w:rsidRPr="00640945" w:rsidRDefault="00DF0DFE" w:rsidP="009140C4">
      <w:pPr>
        <w:pStyle w:val="Code"/>
      </w:pPr>
    </w:p>
    <w:p w14:paraId="25A745B5" w14:textId="77777777" w:rsidR="00DF0DFE" w:rsidRPr="00640945" w:rsidRDefault="00DF0DFE" w:rsidP="009140C4">
      <w:pPr>
        <w:pStyle w:val="Code"/>
      </w:pPr>
      <w:r w:rsidRPr="00640945">
        <w:t>&lt;%= form_tag :action =&gt; 'sign_in' do %&gt;</w:t>
      </w:r>
    </w:p>
    <w:p w14:paraId="1D29FF35" w14:textId="77777777" w:rsidR="00DF0DFE" w:rsidRPr="00640945" w:rsidRDefault="00DF0DFE" w:rsidP="009140C4">
      <w:pPr>
        <w:pStyle w:val="Code"/>
      </w:pPr>
      <w:r w:rsidRPr="00640945">
        <w:t xml:space="preserve">  &lt;p&gt; Enter your name:</w:t>
      </w:r>
    </w:p>
    <w:p w14:paraId="6F304E8C" w14:textId="77777777" w:rsidR="00DF0DFE" w:rsidRPr="00640945" w:rsidRDefault="00DF0DFE" w:rsidP="009140C4">
      <w:pPr>
        <w:pStyle w:val="Code"/>
      </w:pPr>
      <w:r w:rsidRPr="00640945">
        <w:t xml:space="preserve">  &lt;%= text_field_tag 'visitor_name' , @name %&gt; &lt;/p&gt;</w:t>
      </w:r>
    </w:p>
    <w:p w14:paraId="2B4236D7" w14:textId="77777777" w:rsidR="00DF0DFE" w:rsidRPr="00640945" w:rsidRDefault="00DF0DFE" w:rsidP="009140C4">
      <w:pPr>
        <w:pStyle w:val="Code"/>
      </w:pPr>
    </w:p>
    <w:p w14:paraId="263E91D3" w14:textId="77777777" w:rsidR="00DF0DFE" w:rsidRDefault="00DF0DFE" w:rsidP="009140C4">
      <w:pPr>
        <w:pStyle w:val="Code"/>
      </w:pPr>
      <w:r w:rsidRPr="00640945">
        <w:t xml:space="preserve">  &lt;%= submit_tag 'Sign In' %&gt;</w:t>
      </w:r>
    </w:p>
    <w:p w14:paraId="496D1C93" w14:textId="77777777" w:rsidR="009140C4" w:rsidRPr="009140C4" w:rsidRDefault="009140C4" w:rsidP="009140C4">
      <w:pPr>
        <w:pStyle w:val="Code"/>
      </w:pPr>
    </w:p>
    <w:p w14:paraId="79EE13D5" w14:textId="77777777" w:rsidR="00DF0DFE" w:rsidRPr="00640945" w:rsidRDefault="00DF0DFE" w:rsidP="009140C4">
      <w:pPr>
        <w:pStyle w:val="Code"/>
      </w:pPr>
      <w:r w:rsidRPr="00640945">
        <w:t>&lt;% end %&gt;</w:t>
      </w:r>
    </w:p>
    <w:p w14:paraId="3D7BC9D1" w14:textId="77777777" w:rsidR="00DF0DFE" w:rsidRDefault="00DF0DFE" w:rsidP="00DF0DFE"/>
    <w:p w14:paraId="50FA1F15" w14:textId="77777777" w:rsidR="00DF0DFE" w:rsidRDefault="00DF0DFE" w:rsidP="00DF0DFE">
      <w:r>
        <w:t>To:</w:t>
      </w:r>
    </w:p>
    <w:p w14:paraId="26873F66" w14:textId="77777777" w:rsidR="00DF0DFE" w:rsidRPr="00640945" w:rsidRDefault="00DF0DFE" w:rsidP="009140C4">
      <w:pPr>
        <w:pStyle w:val="Code"/>
      </w:pPr>
      <w:r w:rsidRPr="00640945">
        <w:t>&lt;h1&gt; Hello &lt;%= @name %&gt; &lt;/h1&gt;</w:t>
      </w:r>
    </w:p>
    <w:p w14:paraId="2D97EC92" w14:textId="77777777" w:rsidR="00DF0DFE" w:rsidRPr="00640945" w:rsidRDefault="00DF0DFE" w:rsidP="009140C4">
      <w:pPr>
        <w:pStyle w:val="Code"/>
      </w:pPr>
    </w:p>
    <w:p w14:paraId="385B5F94" w14:textId="77777777" w:rsidR="00DF0DFE" w:rsidRPr="00640945" w:rsidRDefault="00DF0DFE" w:rsidP="009140C4">
      <w:pPr>
        <w:pStyle w:val="Code"/>
      </w:pPr>
      <w:r w:rsidRPr="00640945">
        <w:t>&lt;%= form_tag :action =&gt; 'sign_in' do %&gt;</w:t>
      </w:r>
    </w:p>
    <w:p w14:paraId="246E6FA2" w14:textId="77777777" w:rsidR="00DF0DFE" w:rsidRPr="00640945" w:rsidRDefault="00DF0DFE" w:rsidP="009140C4">
      <w:pPr>
        <w:pStyle w:val="Code"/>
      </w:pPr>
      <w:r w:rsidRPr="00640945">
        <w:t xml:space="preserve">  &lt;p&gt; Enter your name:</w:t>
      </w:r>
    </w:p>
    <w:p w14:paraId="3BBD5C8A" w14:textId="77777777" w:rsidR="00DF0DFE" w:rsidRPr="00640945" w:rsidRDefault="00DF0DFE" w:rsidP="009140C4">
      <w:pPr>
        <w:pStyle w:val="Code"/>
      </w:pPr>
      <w:r w:rsidRPr="00640945">
        <w:t xml:space="preserve">  &lt;%= text_field_tag 'visitor_name' , @name %&gt; &lt;/p&gt;</w:t>
      </w:r>
    </w:p>
    <w:p w14:paraId="6A93E6EF" w14:textId="77777777" w:rsidR="00DF0DFE" w:rsidRPr="00640945" w:rsidRDefault="00DF0DFE" w:rsidP="009140C4">
      <w:pPr>
        <w:pStyle w:val="Code"/>
      </w:pPr>
    </w:p>
    <w:p w14:paraId="470F3FA2" w14:textId="77777777" w:rsidR="00DF0DFE" w:rsidRPr="00640945" w:rsidRDefault="00DF0DFE" w:rsidP="009140C4">
      <w:pPr>
        <w:pStyle w:val="Code"/>
      </w:pPr>
      <w:r w:rsidRPr="00640945">
        <w:t xml:space="preserve">  &lt;%= submit_tag 'Sign In' %&gt;</w:t>
      </w:r>
    </w:p>
    <w:p w14:paraId="2F08F767" w14:textId="77777777" w:rsidR="00DF0DFE" w:rsidRPr="00640945" w:rsidRDefault="00DF0DFE" w:rsidP="009140C4">
      <w:pPr>
        <w:pStyle w:val="Code"/>
      </w:pPr>
    </w:p>
    <w:p w14:paraId="06080430" w14:textId="77777777" w:rsidR="00DF0DFE" w:rsidRPr="00640945" w:rsidRDefault="00DF0DFE" w:rsidP="009140C4">
      <w:pPr>
        <w:pStyle w:val="Code"/>
      </w:pPr>
      <w:r w:rsidRPr="00640945">
        <w:t>&lt;% end %&gt;</w:t>
      </w:r>
    </w:p>
    <w:p w14:paraId="7C9549C6" w14:textId="77777777" w:rsidR="00DF0DFE" w:rsidRPr="00640945" w:rsidRDefault="00DF0DFE" w:rsidP="009140C4">
      <w:pPr>
        <w:pStyle w:val="Code"/>
      </w:pPr>
    </w:p>
    <w:p w14:paraId="063C34CF" w14:textId="77777777" w:rsidR="00DF0DFE" w:rsidRPr="00640945" w:rsidRDefault="00DF0DFE" w:rsidP="009140C4">
      <w:pPr>
        <w:pStyle w:val="Code"/>
      </w:pPr>
      <w:r w:rsidRPr="00640945">
        <w:t>&lt;p&gt;Previous Visitors:&lt;/p&gt;</w:t>
      </w:r>
    </w:p>
    <w:p w14:paraId="4EC290B0" w14:textId="77777777" w:rsidR="00DF0DFE" w:rsidRPr="00640945" w:rsidRDefault="00DF0DFE" w:rsidP="009140C4">
      <w:pPr>
        <w:pStyle w:val="Code"/>
      </w:pPr>
      <w:r w:rsidRPr="00640945">
        <w:t>&lt;ul&gt;</w:t>
      </w:r>
    </w:p>
    <w:p w14:paraId="19357F37" w14:textId="77777777" w:rsidR="00DF0DFE" w:rsidRPr="00640945" w:rsidRDefault="00DF0DFE" w:rsidP="009140C4">
      <w:pPr>
        <w:pStyle w:val="Code"/>
      </w:pPr>
      <w:r w:rsidRPr="00640945">
        <w:t>&lt;% @entries.each do |entry| %&gt;</w:t>
      </w:r>
    </w:p>
    <w:p w14:paraId="345E1B33" w14:textId="77777777" w:rsidR="00DF0DFE" w:rsidRPr="00640945" w:rsidRDefault="00DF0DFE" w:rsidP="009140C4">
      <w:pPr>
        <w:pStyle w:val="Code"/>
      </w:pPr>
      <w:r w:rsidRPr="00640945">
        <w:t>&lt;li&gt;&lt;%= entry.name %&gt; &lt;/li&gt;</w:t>
      </w:r>
    </w:p>
    <w:p w14:paraId="1946528A" w14:textId="77777777" w:rsidR="00DF0DFE" w:rsidRPr="00640945" w:rsidRDefault="00DF0DFE" w:rsidP="009140C4">
      <w:pPr>
        <w:pStyle w:val="Code"/>
      </w:pPr>
      <w:r w:rsidRPr="00640945">
        <w:t>&lt;% end %&gt;</w:t>
      </w:r>
    </w:p>
    <w:p w14:paraId="39D937E6" w14:textId="77777777" w:rsidR="00DF0DFE" w:rsidRPr="00640945" w:rsidRDefault="00DF0DFE" w:rsidP="009140C4">
      <w:pPr>
        <w:pStyle w:val="Code"/>
      </w:pPr>
    </w:p>
    <w:p w14:paraId="5D423C22" w14:textId="77777777" w:rsidR="00DF0DFE" w:rsidRPr="00640945" w:rsidRDefault="00DF0DFE" w:rsidP="009140C4">
      <w:pPr>
        <w:pStyle w:val="Code"/>
      </w:pPr>
      <w:r w:rsidRPr="00640945">
        <w:t>&lt;/ul&gt;</w:t>
      </w:r>
    </w:p>
    <w:p w14:paraId="5109CC6D" w14:textId="77777777" w:rsidR="00DF0DFE" w:rsidRDefault="00DF0DFE" w:rsidP="00DF0DFE"/>
    <w:p w14:paraId="7FF456E6" w14:textId="77777777" w:rsidR="00DF0DFE" w:rsidRDefault="00DF0DFE" w:rsidP="00DF0DFE">
      <w:r>
        <w:t>Congratulations your first rails application is now complete – enjoy!!!!</w:t>
      </w:r>
    </w:p>
    <w:p w14:paraId="5BB6A592" w14:textId="77777777" w:rsidR="00DF0DFE" w:rsidRDefault="00DF0DFE" w:rsidP="00DF0DFE"/>
    <w:p w14:paraId="08FAC129" w14:textId="77777777" w:rsidR="00DF0DFE" w:rsidRDefault="00DF0DFE" w:rsidP="00DF0DFE"/>
    <w:p w14:paraId="16D103AF" w14:textId="77777777" w:rsidR="003444BF" w:rsidRDefault="003444BF" w:rsidP="003444BF">
      <w:pPr>
        <w:pStyle w:val="Heading2"/>
      </w:pPr>
      <w:r>
        <w:lastRenderedPageBreak/>
        <w:t xml:space="preserve">Workshop </w:t>
      </w:r>
      <w:r w:rsidR="00FB4FBF">
        <w:t>1</w:t>
      </w:r>
    </w:p>
    <w:p w14:paraId="6B87167B" w14:textId="77777777" w:rsidR="003444BF" w:rsidRDefault="003444BF" w:rsidP="003444BF">
      <w:r>
        <w:t>Cary out the following steps:</w:t>
      </w:r>
    </w:p>
    <w:p w14:paraId="38765895" w14:textId="77777777" w:rsidR="003444BF" w:rsidRDefault="003444BF" w:rsidP="003444BF"/>
    <w:p w14:paraId="2F31152F" w14:textId="14D9785B" w:rsidR="003444BF" w:rsidRDefault="003444BF" w:rsidP="003444BF">
      <w:pPr>
        <w:numPr>
          <w:ilvl w:val="0"/>
          <w:numId w:val="13"/>
        </w:numPr>
        <w:spacing w:before="0"/>
        <w:jc w:val="both"/>
      </w:pPr>
      <w:r>
        <w:t xml:space="preserve">In </w:t>
      </w:r>
      <w:r w:rsidR="00EA4690">
        <w:t>the /</w:t>
      </w:r>
      <w:r w:rsidR="003368E9">
        <w:t>sites</w:t>
      </w:r>
      <w:r>
        <w:t xml:space="preserve"> directory run the </w:t>
      </w:r>
      <w:r w:rsidRPr="00A54FF9">
        <w:rPr>
          <w:b/>
        </w:rPr>
        <w:t>rails new</w:t>
      </w:r>
      <w:r>
        <w:t xml:space="preserve"> command to create a basic rails application called </w:t>
      </w:r>
      <w:r w:rsidRPr="009915BF">
        <w:rPr>
          <w:b/>
        </w:rPr>
        <w:t>company</w:t>
      </w:r>
    </w:p>
    <w:p w14:paraId="090689BD" w14:textId="77777777" w:rsidR="003444BF" w:rsidRDefault="003444BF" w:rsidP="003444BF"/>
    <w:p w14:paraId="5ADECD15" w14:textId="77777777" w:rsidR="003444BF" w:rsidRDefault="003444BF" w:rsidP="003444BF">
      <w:pPr>
        <w:numPr>
          <w:ilvl w:val="0"/>
          <w:numId w:val="13"/>
        </w:numPr>
        <w:spacing w:before="0"/>
        <w:jc w:val="both"/>
      </w:pPr>
      <w:r>
        <w:t xml:space="preserve">Using the rails generator create a model </w:t>
      </w:r>
      <w:r w:rsidR="00987BAC">
        <w:t xml:space="preserve">named employee </w:t>
      </w:r>
      <w:r>
        <w:t>and a controller called employee</w:t>
      </w:r>
      <w:r w:rsidR="00987BAC">
        <w:t>s</w:t>
      </w:r>
      <w:r>
        <w:br/>
      </w:r>
    </w:p>
    <w:p w14:paraId="306E8C07" w14:textId="77777777" w:rsidR="003444BF" w:rsidRDefault="003444BF" w:rsidP="003444BF">
      <w:pPr>
        <w:pStyle w:val="ListParagraph"/>
        <w:rPr>
          <w:b/>
        </w:rPr>
      </w:pPr>
    </w:p>
    <w:p w14:paraId="1BFEA384" w14:textId="77777777" w:rsidR="003444BF" w:rsidRDefault="003444BF" w:rsidP="003444BF">
      <w:pPr>
        <w:numPr>
          <w:ilvl w:val="0"/>
          <w:numId w:val="13"/>
        </w:numPr>
        <w:spacing w:before="0"/>
      </w:pPr>
      <w:r>
        <w:t>Edit the generated index page to allow the user to enter and store the following details for each employee:</w:t>
      </w:r>
    </w:p>
    <w:p w14:paraId="12D3B08F" w14:textId="77777777" w:rsidR="003444BF" w:rsidRDefault="003444BF" w:rsidP="003444BF">
      <w:pPr>
        <w:pStyle w:val="ListParagraph"/>
      </w:pPr>
    </w:p>
    <w:p w14:paraId="5E291ADD" w14:textId="77777777" w:rsidR="003444BF" w:rsidRDefault="003444BF" w:rsidP="003444BF">
      <w:pPr>
        <w:numPr>
          <w:ilvl w:val="1"/>
          <w:numId w:val="13"/>
        </w:numPr>
        <w:spacing w:before="0"/>
      </w:pPr>
      <w:r>
        <w:t>First Name</w:t>
      </w:r>
    </w:p>
    <w:p w14:paraId="69F883F9" w14:textId="77777777" w:rsidR="003444BF" w:rsidRDefault="003444BF" w:rsidP="003444BF">
      <w:pPr>
        <w:numPr>
          <w:ilvl w:val="1"/>
          <w:numId w:val="13"/>
        </w:numPr>
        <w:spacing w:before="0"/>
      </w:pPr>
      <w:r>
        <w:t>Surname</w:t>
      </w:r>
    </w:p>
    <w:p w14:paraId="7DEBD2AD" w14:textId="77777777" w:rsidR="003444BF" w:rsidRDefault="003444BF" w:rsidP="003444BF">
      <w:pPr>
        <w:numPr>
          <w:ilvl w:val="1"/>
          <w:numId w:val="13"/>
        </w:numPr>
        <w:spacing w:before="0"/>
      </w:pPr>
      <w:r>
        <w:t>Job Title</w:t>
      </w:r>
    </w:p>
    <w:p w14:paraId="5199E642" w14:textId="77777777" w:rsidR="003368E9" w:rsidRDefault="003444BF" w:rsidP="003444BF">
      <w:pPr>
        <w:numPr>
          <w:ilvl w:val="1"/>
          <w:numId w:val="13"/>
        </w:numPr>
        <w:spacing w:before="0"/>
      </w:pPr>
      <w:r>
        <w:t>Extension</w:t>
      </w:r>
    </w:p>
    <w:p w14:paraId="5AFE3447" w14:textId="30429E7A" w:rsidR="003444BF" w:rsidRDefault="003444BF" w:rsidP="00C5690C">
      <w:pPr>
        <w:spacing w:before="0"/>
      </w:pPr>
      <w:r>
        <w:br/>
      </w:r>
    </w:p>
    <w:p w14:paraId="65286454" w14:textId="77777777" w:rsidR="003444BF" w:rsidRDefault="003444BF" w:rsidP="003444BF">
      <w:pPr>
        <w:numPr>
          <w:ilvl w:val="0"/>
          <w:numId w:val="13"/>
        </w:numPr>
        <w:spacing w:before="0"/>
      </w:pPr>
      <w:r>
        <w:t>Use the create view to:</w:t>
      </w:r>
      <w:r>
        <w:br/>
      </w:r>
    </w:p>
    <w:p w14:paraId="599DD0DE" w14:textId="77777777" w:rsidR="003444BF" w:rsidRDefault="003444BF" w:rsidP="003444BF">
      <w:pPr>
        <w:numPr>
          <w:ilvl w:val="1"/>
          <w:numId w:val="13"/>
        </w:numPr>
        <w:spacing w:before="0"/>
      </w:pPr>
      <w:r>
        <w:t>Display whether the new record was added or not</w:t>
      </w:r>
      <w:r>
        <w:br/>
      </w:r>
    </w:p>
    <w:p w14:paraId="1662B323" w14:textId="77777777" w:rsidR="00DF0DFE" w:rsidRPr="00D3326E" w:rsidRDefault="003444BF" w:rsidP="003444BF">
      <w:pPr>
        <w:numPr>
          <w:ilvl w:val="0"/>
          <w:numId w:val="13"/>
        </w:numPr>
        <w:spacing w:before="0"/>
      </w:pPr>
      <w:r>
        <w:t>Show all the current employees</w:t>
      </w:r>
      <w:r>
        <w:br/>
      </w:r>
      <w:r>
        <w:br/>
      </w:r>
    </w:p>
    <w:p w14:paraId="637EFB10" w14:textId="02A3708F" w:rsidR="000873FC" w:rsidRDefault="000873FC" w:rsidP="00DF0DFE"/>
    <w:p w14:paraId="5321D984" w14:textId="77777777" w:rsidR="000873FC" w:rsidRDefault="000873FC">
      <w:pPr>
        <w:spacing w:before="0" w:after="160" w:line="259" w:lineRule="auto"/>
      </w:pPr>
      <w:r>
        <w:br w:type="page"/>
      </w:r>
    </w:p>
    <w:p w14:paraId="18E74E8D" w14:textId="77777777" w:rsidR="000873FC" w:rsidRDefault="000873FC" w:rsidP="000873FC">
      <w:pPr>
        <w:pStyle w:val="Heading1"/>
      </w:pPr>
      <w:r>
        <w:lastRenderedPageBreak/>
        <w:t>Workshop 1 Solution</w:t>
      </w:r>
    </w:p>
    <w:p w14:paraId="7CBD3B8E" w14:textId="77777777" w:rsidR="000873FC" w:rsidRDefault="000873FC" w:rsidP="000873FC"/>
    <w:p w14:paraId="02A2A99B" w14:textId="77777777" w:rsidR="000873FC" w:rsidRDefault="000873FC" w:rsidP="000873FC">
      <w:r>
        <w:t>Cary out the following steps:</w:t>
      </w:r>
    </w:p>
    <w:p w14:paraId="35514BE4" w14:textId="77777777" w:rsidR="000873FC" w:rsidRDefault="000873FC" w:rsidP="000873FC"/>
    <w:p w14:paraId="0AD94698" w14:textId="77777777" w:rsidR="000873FC" w:rsidRDefault="000873FC" w:rsidP="000873FC">
      <w:pPr>
        <w:numPr>
          <w:ilvl w:val="0"/>
          <w:numId w:val="17"/>
        </w:numPr>
        <w:spacing w:before="0"/>
        <w:jc w:val="both"/>
      </w:pPr>
      <w:r>
        <w:t xml:space="preserve">In the /home/user1/bin directory run the </w:t>
      </w:r>
      <w:r w:rsidRPr="00A54FF9">
        <w:rPr>
          <w:b/>
        </w:rPr>
        <w:t>rails new</w:t>
      </w:r>
      <w:r>
        <w:t xml:space="preserve"> command to create a basic rails application called </w:t>
      </w:r>
      <w:r w:rsidRPr="009915BF">
        <w:rPr>
          <w:b/>
        </w:rPr>
        <w:t>company</w:t>
      </w:r>
    </w:p>
    <w:p w14:paraId="4C75FAC0" w14:textId="77777777" w:rsidR="000873FC" w:rsidRDefault="000873FC" w:rsidP="000873FC"/>
    <w:p w14:paraId="6521872B" w14:textId="77777777" w:rsidR="000873FC" w:rsidRDefault="000873FC" w:rsidP="000873FC">
      <w:pPr>
        <w:numPr>
          <w:ilvl w:val="0"/>
          <w:numId w:val="17"/>
        </w:numPr>
        <w:spacing w:before="0"/>
        <w:jc w:val="both"/>
      </w:pPr>
      <w:r>
        <w:t>Using the rails generator create a model and a controller called employee</w:t>
      </w:r>
      <w:r>
        <w:br/>
      </w:r>
    </w:p>
    <w:p w14:paraId="524B5A48" w14:textId="77777777" w:rsidR="000873FC" w:rsidRDefault="000873FC" w:rsidP="000873FC">
      <w:pPr>
        <w:pStyle w:val="ListParagraph"/>
        <w:rPr>
          <w:b/>
        </w:rPr>
      </w:pPr>
    </w:p>
    <w:p w14:paraId="2FD357F2" w14:textId="77777777" w:rsidR="000873FC" w:rsidRDefault="000873FC" w:rsidP="000873FC">
      <w:pPr>
        <w:numPr>
          <w:ilvl w:val="0"/>
          <w:numId w:val="17"/>
        </w:numPr>
        <w:spacing w:before="0"/>
      </w:pPr>
      <w:r>
        <w:t>Edit the generated index page to allow the user to enter and store the following details for each employee:</w:t>
      </w:r>
    </w:p>
    <w:p w14:paraId="59E1A5F2" w14:textId="77777777" w:rsidR="000873FC" w:rsidRDefault="000873FC" w:rsidP="000873FC"/>
    <w:p w14:paraId="40A8163F" w14:textId="77777777" w:rsidR="000873FC" w:rsidRDefault="000873FC" w:rsidP="000873FC">
      <w:pPr>
        <w:numPr>
          <w:ilvl w:val="1"/>
          <w:numId w:val="17"/>
        </w:numPr>
        <w:spacing w:before="0"/>
      </w:pPr>
      <w:r>
        <w:t>First Name</w:t>
      </w:r>
    </w:p>
    <w:p w14:paraId="0B6A46DB" w14:textId="77777777" w:rsidR="000873FC" w:rsidRDefault="000873FC" w:rsidP="000873FC">
      <w:pPr>
        <w:numPr>
          <w:ilvl w:val="1"/>
          <w:numId w:val="17"/>
        </w:numPr>
        <w:spacing w:before="0"/>
      </w:pPr>
      <w:r>
        <w:t>Surname</w:t>
      </w:r>
    </w:p>
    <w:p w14:paraId="072CFC7B" w14:textId="77777777" w:rsidR="000873FC" w:rsidRDefault="000873FC" w:rsidP="000873FC">
      <w:pPr>
        <w:numPr>
          <w:ilvl w:val="1"/>
          <w:numId w:val="17"/>
        </w:numPr>
        <w:spacing w:before="0"/>
      </w:pPr>
      <w:r>
        <w:t>Job Title</w:t>
      </w:r>
    </w:p>
    <w:p w14:paraId="63DEA1A5" w14:textId="77777777" w:rsidR="000873FC" w:rsidRDefault="000873FC" w:rsidP="000873FC">
      <w:pPr>
        <w:numPr>
          <w:ilvl w:val="1"/>
          <w:numId w:val="17"/>
        </w:numPr>
        <w:spacing w:before="0"/>
      </w:pPr>
      <w:r>
        <w:t>Extension</w:t>
      </w:r>
      <w:r>
        <w:br/>
      </w:r>
    </w:p>
    <w:p w14:paraId="6EEC2229" w14:textId="77777777" w:rsidR="000873FC" w:rsidRPr="005E61A1" w:rsidRDefault="000873FC" w:rsidP="000873FC">
      <w:pPr>
        <w:pStyle w:val="ListParagraph"/>
        <w:numPr>
          <w:ilvl w:val="0"/>
          <w:numId w:val="17"/>
        </w:numPr>
        <w:jc w:val="left"/>
        <w:rPr>
          <w:rFonts w:ascii="Garamond" w:hAnsi="Garamond"/>
          <w:sz w:val="26"/>
          <w:szCs w:val="26"/>
        </w:rPr>
      </w:pPr>
      <w:r w:rsidRPr="005E61A1">
        <w:rPr>
          <w:rFonts w:ascii="Garamond" w:hAnsi="Garamond"/>
          <w:sz w:val="26"/>
          <w:szCs w:val="26"/>
        </w:rPr>
        <w:t>Display whether the new record was added or not</w:t>
      </w:r>
      <w:r w:rsidRPr="005E61A1">
        <w:rPr>
          <w:rFonts w:ascii="Garamond" w:hAnsi="Garamond"/>
          <w:sz w:val="26"/>
          <w:szCs w:val="26"/>
        </w:rPr>
        <w:br/>
      </w:r>
    </w:p>
    <w:p w14:paraId="73E77C52" w14:textId="77777777" w:rsidR="000873FC" w:rsidRPr="005E61A1" w:rsidRDefault="000873FC" w:rsidP="000873FC">
      <w:pPr>
        <w:pStyle w:val="ListParagraph"/>
        <w:numPr>
          <w:ilvl w:val="0"/>
          <w:numId w:val="17"/>
        </w:numPr>
        <w:jc w:val="left"/>
        <w:rPr>
          <w:rFonts w:ascii="Garamond" w:hAnsi="Garamond"/>
          <w:sz w:val="26"/>
          <w:szCs w:val="26"/>
        </w:rPr>
      </w:pPr>
      <w:r w:rsidRPr="005E61A1">
        <w:rPr>
          <w:rFonts w:ascii="Garamond" w:hAnsi="Garamond"/>
          <w:sz w:val="26"/>
          <w:szCs w:val="26"/>
        </w:rPr>
        <w:t>Show all the current employees</w:t>
      </w:r>
    </w:p>
    <w:p w14:paraId="129958B1" w14:textId="77777777" w:rsidR="000873FC" w:rsidRDefault="000873FC" w:rsidP="000873FC"/>
    <w:p w14:paraId="1FEC3E5E" w14:textId="77777777" w:rsidR="000873FC" w:rsidRDefault="000873FC" w:rsidP="000873FC">
      <w:pPr>
        <w:spacing w:before="0" w:after="160" w:line="259" w:lineRule="auto"/>
      </w:pPr>
      <w:r>
        <w:br w:type="page"/>
      </w:r>
    </w:p>
    <w:p w14:paraId="45215B3D" w14:textId="77777777" w:rsidR="000873FC" w:rsidRDefault="000873FC" w:rsidP="000873FC">
      <w:r>
        <w:lastRenderedPageBreak/>
        <w:t xml:space="preserve">Assuming project home of </w:t>
      </w:r>
      <w:r w:rsidRPr="006B2002">
        <w:rPr>
          <w:b/>
        </w:rPr>
        <w:t>/</w:t>
      </w:r>
      <w:r>
        <w:rPr>
          <w:b/>
        </w:rPr>
        <w:t>sites</w:t>
      </w:r>
    </w:p>
    <w:p w14:paraId="2BB60AC1" w14:textId="77777777" w:rsidR="000873FC" w:rsidRDefault="000873FC" w:rsidP="000873FC"/>
    <w:p w14:paraId="01C74E8E" w14:textId="77777777" w:rsidR="000873FC" w:rsidRDefault="000873FC" w:rsidP="000873FC">
      <w:r>
        <w:t>Create the rails project:</w:t>
      </w:r>
    </w:p>
    <w:p w14:paraId="561D5927" w14:textId="77777777" w:rsidR="000873FC" w:rsidRDefault="000873FC" w:rsidP="000873FC">
      <w:pPr>
        <w:pStyle w:val="Code"/>
      </w:pPr>
      <w:r>
        <w:t>rails new company</w:t>
      </w:r>
    </w:p>
    <w:p w14:paraId="3EF21685" w14:textId="77777777" w:rsidR="000873FC" w:rsidRDefault="000873FC" w:rsidP="000873FC">
      <w:pPr>
        <w:pStyle w:val="Code"/>
      </w:pPr>
      <w:r>
        <w:t>cd into company</w:t>
      </w:r>
    </w:p>
    <w:p w14:paraId="6856C5A1" w14:textId="77777777" w:rsidR="000873FC" w:rsidRDefault="000873FC" w:rsidP="000873FC">
      <w:r>
        <w:t>Create the model and controller:</w:t>
      </w:r>
    </w:p>
    <w:p w14:paraId="63E89F1B" w14:textId="77777777" w:rsidR="000873FC" w:rsidRDefault="000873FC" w:rsidP="000873FC">
      <w:pPr>
        <w:pStyle w:val="Code"/>
      </w:pPr>
      <w:r w:rsidRPr="006B2002">
        <w:t>rails g model employee</w:t>
      </w:r>
      <w:r>
        <w:t>s</w:t>
      </w:r>
      <w:r w:rsidRPr="006B2002">
        <w:t xml:space="preserve"> fname:text sname:text title:text extn:text</w:t>
      </w:r>
    </w:p>
    <w:p w14:paraId="6E2CC50B" w14:textId="77777777" w:rsidR="000873FC" w:rsidRDefault="000873FC" w:rsidP="000873FC">
      <w:pPr>
        <w:pStyle w:val="Code"/>
      </w:pPr>
      <w:r w:rsidRPr="006B2002">
        <w:t>rails g controller employee</w:t>
      </w:r>
      <w:r>
        <w:t>s</w:t>
      </w:r>
      <w:r w:rsidRPr="006B2002">
        <w:t xml:space="preserve"> index</w:t>
      </w:r>
    </w:p>
    <w:p w14:paraId="469028F6" w14:textId="77777777" w:rsidR="000873FC" w:rsidRDefault="000873FC" w:rsidP="000873FC">
      <w:r>
        <w:t>Create database and table:</w:t>
      </w:r>
    </w:p>
    <w:p w14:paraId="238049D9" w14:textId="77777777" w:rsidR="000873FC" w:rsidRDefault="000873FC" w:rsidP="000873FC">
      <w:pPr>
        <w:pStyle w:val="Code"/>
      </w:pPr>
      <w:r>
        <w:t>rake db:create</w:t>
      </w:r>
    </w:p>
    <w:p w14:paraId="0B9DD391" w14:textId="77777777" w:rsidR="000873FC" w:rsidRDefault="000873FC" w:rsidP="000873FC">
      <w:pPr>
        <w:pStyle w:val="Code"/>
      </w:pPr>
      <w:r>
        <w:t>rake db:migrate</w:t>
      </w:r>
    </w:p>
    <w:p w14:paraId="40CA0AF6" w14:textId="77777777" w:rsidR="000873FC" w:rsidRDefault="000873FC" w:rsidP="000873FC"/>
    <w:p w14:paraId="22135C6E" w14:textId="77777777" w:rsidR="000873FC" w:rsidRDefault="000873FC" w:rsidP="000873FC">
      <w:r>
        <w:t>Modify routes to automate route creation</w:t>
      </w:r>
    </w:p>
    <w:p w14:paraId="5BCDB25D" w14:textId="77777777" w:rsidR="000873FC" w:rsidRDefault="000873FC" w:rsidP="000873FC">
      <w:pPr>
        <w:pStyle w:val="Code"/>
      </w:pPr>
      <w:r>
        <w:t>vi config/routes.rb</w:t>
      </w:r>
    </w:p>
    <w:p w14:paraId="7D4081C8" w14:textId="77777777" w:rsidR="000873FC" w:rsidRDefault="000873FC" w:rsidP="000873FC">
      <w:pPr>
        <w:pStyle w:val="Code"/>
      </w:pPr>
    </w:p>
    <w:p w14:paraId="2EBFDA5B" w14:textId="77777777" w:rsidR="000873FC" w:rsidRDefault="000873FC" w:rsidP="000873FC">
      <w:pPr>
        <w:pStyle w:val="Code"/>
      </w:pPr>
      <w:r>
        <w:t>replace get entry with:</w:t>
      </w:r>
      <w:r>
        <w:br/>
      </w:r>
    </w:p>
    <w:p w14:paraId="1128A2EA" w14:textId="77777777" w:rsidR="000873FC" w:rsidRDefault="000873FC" w:rsidP="000873FC">
      <w:pPr>
        <w:pStyle w:val="Code"/>
      </w:pPr>
      <w:r>
        <w:t xml:space="preserve">  resources :employees</w:t>
      </w:r>
      <w:r>
        <w:br/>
      </w:r>
    </w:p>
    <w:p w14:paraId="5EFE93EB" w14:textId="77777777" w:rsidR="000873FC" w:rsidRDefault="000873FC" w:rsidP="000873FC">
      <w:pPr>
        <w:pStyle w:val="Code"/>
      </w:pPr>
      <w:r>
        <w:t>Test routes with:</w:t>
      </w:r>
    </w:p>
    <w:p w14:paraId="677D7EF4" w14:textId="77777777" w:rsidR="000873FC" w:rsidRDefault="000873FC" w:rsidP="000873FC">
      <w:pPr>
        <w:pStyle w:val="Code"/>
      </w:pPr>
    </w:p>
    <w:p w14:paraId="547C35A6" w14:textId="77777777" w:rsidR="000873FC" w:rsidRDefault="000873FC" w:rsidP="000873FC">
      <w:pPr>
        <w:pStyle w:val="Code"/>
      </w:pPr>
      <w:r>
        <w:t xml:space="preserve">  rake routes</w:t>
      </w:r>
    </w:p>
    <w:p w14:paraId="3C23076F" w14:textId="77777777" w:rsidR="000873FC" w:rsidRDefault="000873FC" w:rsidP="000873FC">
      <w:r>
        <w:t xml:space="preserve"> </w:t>
      </w:r>
    </w:p>
    <w:p w14:paraId="26E0F6E8" w14:textId="77777777" w:rsidR="000873FC" w:rsidRDefault="000873FC" w:rsidP="000873FC">
      <w:pPr>
        <w:spacing w:before="0" w:after="160" w:line="259" w:lineRule="auto"/>
      </w:pPr>
      <w:r>
        <w:br w:type="page"/>
      </w:r>
    </w:p>
    <w:p w14:paraId="1F6CE3FF" w14:textId="77777777" w:rsidR="000873FC" w:rsidRDefault="000873FC" w:rsidP="000873FC">
      <w:pPr>
        <w:pStyle w:val="Heading2"/>
      </w:pPr>
      <w:r>
        <w:lastRenderedPageBreak/>
        <w:t>Controller</w:t>
      </w:r>
    </w:p>
    <w:p w14:paraId="2F736C94" w14:textId="77777777" w:rsidR="000873FC" w:rsidRDefault="000873FC" w:rsidP="000873FC">
      <w:r>
        <w:t>Create the entries for index, new, show and create actions.</w:t>
      </w:r>
    </w:p>
    <w:p w14:paraId="7A19336B" w14:textId="77777777" w:rsidR="000873FC" w:rsidRDefault="000873FC" w:rsidP="000873FC">
      <w:r>
        <w:t>Include white list and validation for user data</w:t>
      </w:r>
    </w:p>
    <w:p w14:paraId="33D67EEA" w14:textId="77777777" w:rsidR="000873FC" w:rsidRDefault="000873FC" w:rsidP="000873FC">
      <w:r>
        <w:t xml:space="preserve">vi   </w:t>
      </w:r>
      <w:r w:rsidRPr="00D41E29">
        <w:t>app/controllers</w:t>
      </w:r>
      <w:r>
        <w:t>/</w:t>
      </w:r>
      <w:r w:rsidRPr="00D41E29">
        <w:t>employees_controller.rb</w:t>
      </w:r>
    </w:p>
    <w:p w14:paraId="46CFB857" w14:textId="77777777" w:rsidR="000873FC" w:rsidRDefault="000873FC" w:rsidP="000873FC">
      <w:pPr>
        <w:pStyle w:val="Code"/>
      </w:pPr>
      <w:r>
        <w:br/>
        <w:t>class EmployeesController &lt; ApplicationController</w:t>
      </w:r>
    </w:p>
    <w:p w14:paraId="29DFB993" w14:textId="77777777" w:rsidR="000873FC" w:rsidRDefault="000873FC" w:rsidP="000873FC">
      <w:pPr>
        <w:pStyle w:val="Code"/>
      </w:pPr>
    </w:p>
    <w:p w14:paraId="06DEF953" w14:textId="77777777" w:rsidR="000873FC" w:rsidRDefault="000873FC" w:rsidP="000873FC">
      <w:pPr>
        <w:pStyle w:val="Code"/>
      </w:pPr>
      <w:r>
        <w:t xml:space="preserve"> before_action :set_employee, only: [:show ]</w:t>
      </w:r>
    </w:p>
    <w:p w14:paraId="330F8C1E" w14:textId="77777777" w:rsidR="000873FC" w:rsidRDefault="000873FC" w:rsidP="000873FC">
      <w:pPr>
        <w:pStyle w:val="Code"/>
      </w:pPr>
    </w:p>
    <w:p w14:paraId="767F1FC1" w14:textId="77777777" w:rsidR="000873FC" w:rsidRDefault="000873FC" w:rsidP="000873FC">
      <w:pPr>
        <w:pStyle w:val="Code"/>
      </w:pPr>
      <w:r>
        <w:t xml:space="preserve">  def index</w:t>
      </w:r>
    </w:p>
    <w:p w14:paraId="05F22C8C" w14:textId="77777777" w:rsidR="000873FC" w:rsidRDefault="000873FC" w:rsidP="000873FC">
      <w:pPr>
        <w:pStyle w:val="Code"/>
      </w:pPr>
      <w:r>
        <w:t xml:space="preserve">   @employees = Employee.all</w:t>
      </w:r>
    </w:p>
    <w:p w14:paraId="36A3AD09" w14:textId="77777777" w:rsidR="000873FC" w:rsidRDefault="000873FC" w:rsidP="000873FC">
      <w:pPr>
        <w:pStyle w:val="Code"/>
      </w:pPr>
      <w:r>
        <w:t xml:space="preserve">  end</w:t>
      </w:r>
    </w:p>
    <w:p w14:paraId="4031F242" w14:textId="77777777" w:rsidR="000873FC" w:rsidRDefault="000873FC" w:rsidP="000873FC">
      <w:pPr>
        <w:pStyle w:val="Code"/>
      </w:pPr>
    </w:p>
    <w:p w14:paraId="5727AC76" w14:textId="77777777" w:rsidR="000873FC" w:rsidRDefault="000873FC" w:rsidP="000873FC">
      <w:pPr>
        <w:pStyle w:val="Code"/>
      </w:pPr>
      <w:r>
        <w:t xml:space="preserve">  def new</w:t>
      </w:r>
    </w:p>
    <w:p w14:paraId="28100695" w14:textId="77777777" w:rsidR="000873FC" w:rsidRDefault="000873FC" w:rsidP="000873FC">
      <w:pPr>
        <w:pStyle w:val="Code"/>
      </w:pPr>
      <w:r>
        <w:t xml:space="preserve">   @employee = Employee.new</w:t>
      </w:r>
    </w:p>
    <w:p w14:paraId="09D94232" w14:textId="77777777" w:rsidR="000873FC" w:rsidRDefault="000873FC" w:rsidP="000873FC">
      <w:pPr>
        <w:pStyle w:val="Code"/>
      </w:pPr>
      <w:r>
        <w:t xml:space="preserve">  end</w:t>
      </w:r>
    </w:p>
    <w:p w14:paraId="6ECD3740" w14:textId="77777777" w:rsidR="000873FC" w:rsidRDefault="000873FC" w:rsidP="000873FC">
      <w:pPr>
        <w:pStyle w:val="Code"/>
      </w:pPr>
    </w:p>
    <w:p w14:paraId="51CD9034" w14:textId="77777777" w:rsidR="000873FC" w:rsidRDefault="000873FC" w:rsidP="000873FC">
      <w:pPr>
        <w:pStyle w:val="Code"/>
      </w:pPr>
      <w:r>
        <w:t xml:space="preserve">  def show</w:t>
      </w:r>
    </w:p>
    <w:p w14:paraId="562201C4" w14:textId="77777777" w:rsidR="000873FC" w:rsidRDefault="000873FC" w:rsidP="000873FC">
      <w:pPr>
        <w:pStyle w:val="Code"/>
      </w:pPr>
    </w:p>
    <w:p w14:paraId="71AAA51A" w14:textId="77777777" w:rsidR="000873FC" w:rsidRDefault="000873FC" w:rsidP="000873FC">
      <w:pPr>
        <w:pStyle w:val="Code"/>
      </w:pPr>
      <w:r>
        <w:t xml:space="preserve">  end</w:t>
      </w:r>
    </w:p>
    <w:p w14:paraId="3A8CBBAD" w14:textId="77777777" w:rsidR="000873FC" w:rsidRDefault="000873FC" w:rsidP="000873FC">
      <w:pPr>
        <w:pStyle w:val="Code"/>
      </w:pPr>
    </w:p>
    <w:p w14:paraId="44089E9C" w14:textId="77777777" w:rsidR="000873FC" w:rsidRDefault="000873FC" w:rsidP="000873FC">
      <w:pPr>
        <w:pStyle w:val="Code"/>
      </w:pPr>
      <w:r>
        <w:t xml:space="preserve"> def create</w:t>
      </w:r>
    </w:p>
    <w:p w14:paraId="19B99A72" w14:textId="77777777" w:rsidR="000873FC" w:rsidRDefault="000873FC" w:rsidP="000873FC">
      <w:pPr>
        <w:pStyle w:val="Code"/>
      </w:pPr>
      <w:r>
        <w:t xml:space="preserve">    @employee = Employee.new(employee_params)</w:t>
      </w:r>
    </w:p>
    <w:p w14:paraId="0066BDBE" w14:textId="77777777" w:rsidR="000873FC" w:rsidRDefault="000873FC" w:rsidP="000873FC">
      <w:pPr>
        <w:pStyle w:val="Code"/>
      </w:pPr>
    </w:p>
    <w:p w14:paraId="0089C997" w14:textId="77777777" w:rsidR="000873FC" w:rsidRDefault="000873FC" w:rsidP="000873FC">
      <w:pPr>
        <w:pStyle w:val="Code"/>
      </w:pPr>
      <w:r>
        <w:t xml:space="preserve">    respond_to do |format|</w:t>
      </w:r>
    </w:p>
    <w:p w14:paraId="410755BD" w14:textId="77777777" w:rsidR="000873FC" w:rsidRDefault="000873FC" w:rsidP="000873FC">
      <w:pPr>
        <w:pStyle w:val="Code"/>
      </w:pPr>
      <w:r>
        <w:t xml:space="preserve">      if @employee.save</w:t>
      </w:r>
    </w:p>
    <w:p w14:paraId="5170F822" w14:textId="77777777" w:rsidR="000873FC" w:rsidRDefault="000873FC" w:rsidP="000873FC">
      <w:pPr>
        <w:pStyle w:val="Code"/>
      </w:pPr>
      <w:r>
        <w:t xml:space="preserve">        format.html { redirect_to @employee, notice: 'Employee was successfully created.' }</w:t>
      </w:r>
    </w:p>
    <w:p w14:paraId="75EBFF8C" w14:textId="77777777" w:rsidR="000873FC" w:rsidRDefault="000873FC" w:rsidP="000873FC">
      <w:pPr>
        <w:pStyle w:val="Code"/>
      </w:pPr>
      <w:r>
        <w:t xml:space="preserve">              else</w:t>
      </w:r>
    </w:p>
    <w:p w14:paraId="79B79DD5" w14:textId="77777777" w:rsidR="000873FC" w:rsidRDefault="000873FC" w:rsidP="000873FC">
      <w:pPr>
        <w:pStyle w:val="Code"/>
      </w:pPr>
      <w:r>
        <w:t xml:space="preserve">        format.html { render :new }</w:t>
      </w:r>
    </w:p>
    <w:p w14:paraId="142EFDE0" w14:textId="77777777" w:rsidR="000873FC" w:rsidRDefault="000873FC" w:rsidP="000873FC">
      <w:pPr>
        <w:pStyle w:val="Code"/>
      </w:pPr>
      <w:r>
        <w:t xml:space="preserve">              end</w:t>
      </w:r>
    </w:p>
    <w:p w14:paraId="69CE39D6" w14:textId="77777777" w:rsidR="000873FC" w:rsidRDefault="000873FC" w:rsidP="000873FC">
      <w:pPr>
        <w:pStyle w:val="Code"/>
      </w:pPr>
      <w:r>
        <w:t xml:space="preserve">    end</w:t>
      </w:r>
    </w:p>
    <w:p w14:paraId="278DC12D" w14:textId="77777777" w:rsidR="000873FC" w:rsidRDefault="000873FC" w:rsidP="000873FC">
      <w:pPr>
        <w:pStyle w:val="Code"/>
      </w:pPr>
      <w:r>
        <w:t xml:space="preserve">  end</w:t>
      </w:r>
    </w:p>
    <w:p w14:paraId="0438AD8C" w14:textId="77777777" w:rsidR="000873FC" w:rsidRDefault="000873FC" w:rsidP="000873FC">
      <w:pPr>
        <w:pStyle w:val="Code"/>
      </w:pPr>
    </w:p>
    <w:p w14:paraId="0D66914E" w14:textId="77777777" w:rsidR="000873FC" w:rsidRDefault="000873FC" w:rsidP="000873FC">
      <w:pPr>
        <w:pStyle w:val="Code"/>
      </w:pPr>
      <w:r>
        <w:t>private</w:t>
      </w:r>
    </w:p>
    <w:p w14:paraId="32E10EB7" w14:textId="77777777" w:rsidR="000873FC" w:rsidRDefault="000873FC" w:rsidP="000873FC">
      <w:pPr>
        <w:pStyle w:val="Code"/>
      </w:pPr>
    </w:p>
    <w:p w14:paraId="7EFE50DA" w14:textId="77777777" w:rsidR="000873FC" w:rsidRDefault="000873FC" w:rsidP="000873FC">
      <w:pPr>
        <w:pStyle w:val="Code"/>
      </w:pPr>
      <w:r>
        <w:t xml:space="preserve"> def employee_params</w:t>
      </w:r>
    </w:p>
    <w:p w14:paraId="7D70BB3F" w14:textId="77777777" w:rsidR="000873FC" w:rsidRDefault="000873FC" w:rsidP="000873FC">
      <w:pPr>
        <w:pStyle w:val="Code"/>
      </w:pPr>
      <w:r>
        <w:t xml:space="preserve">    params.require(:employee).permit(:fname, :sname, :title, :extn)</w:t>
      </w:r>
    </w:p>
    <w:p w14:paraId="68CC4A0F" w14:textId="77777777" w:rsidR="000873FC" w:rsidRDefault="000873FC" w:rsidP="000873FC">
      <w:pPr>
        <w:pStyle w:val="Code"/>
      </w:pPr>
      <w:r>
        <w:t xml:space="preserve"> end</w:t>
      </w:r>
    </w:p>
    <w:p w14:paraId="00420A21" w14:textId="77777777" w:rsidR="000873FC" w:rsidRDefault="000873FC" w:rsidP="000873FC">
      <w:pPr>
        <w:pStyle w:val="Code"/>
      </w:pPr>
    </w:p>
    <w:p w14:paraId="008B3DF4" w14:textId="77777777" w:rsidR="000873FC" w:rsidRDefault="000873FC" w:rsidP="000873FC">
      <w:pPr>
        <w:pStyle w:val="Code"/>
      </w:pPr>
      <w:r>
        <w:t xml:space="preserve">  def set_employee</w:t>
      </w:r>
    </w:p>
    <w:p w14:paraId="78D46253" w14:textId="77777777" w:rsidR="000873FC" w:rsidRDefault="000873FC" w:rsidP="000873FC">
      <w:pPr>
        <w:pStyle w:val="Code"/>
      </w:pPr>
      <w:r>
        <w:t xml:space="preserve">    @employee = Employee.find(params[:id])</w:t>
      </w:r>
    </w:p>
    <w:p w14:paraId="06CD0A92" w14:textId="77777777" w:rsidR="000873FC" w:rsidRDefault="000873FC" w:rsidP="000873FC">
      <w:pPr>
        <w:pStyle w:val="Code"/>
      </w:pPr>
      <w:r>
        <w:t xml:space="preserve">  end</w:t>
      </w:r>
    </w:p>
    <w:p w14:paraId="031B3804" w14:textId="77777777" w:rsidR="000873FC" w:rsidRDefault="000873FC" w:rsidP="000873FC">
      <w:pPr>
        <w:pStyle w:val="Code"/>
      </w:pPr>
    </w:p>
    <w:p w14:paraId="4640B50A" w14:textId="77777777" w:rsidR="000873FC" w:rsidRDefault="000873FC" w:rsidP="000873FC">
      <w:pPr>
        <w:pStyle w:val="Code"/>
      </w:pPr>
      <w:r>
        <w:t>end</w:t>
      </w:r>
    </w:p>
    <w:p w14:paraId="3B6E1455" w14:textId="77777777" w:rsidR="000873FC" w:rsidRDefault="000873FC" w:rsidP="000873FC">
      <w:pPr>
        <w:pStyle w:val="Code"/>
      </w:pPr>
    </w:p>
    <w:p w14:paraId="090EC73E" w14:textId="77777777" w:rsidR="000873FC" w:rsidRDefault="000873FC" w:rsidP="000873FC">
      <w:pPr>
        <w:spacing w:before="0" w:after="160" w:line="259" w:lineRule="auto"/>
        <w:rPr>
          <w:rFonts w:ascii="Lucida Console" w:hAnsi="Lucida Console" w:cs="Courier New"/>
          <w:noProof/>
          <w:color w:val="000000"/>
          <w:sz w:val="20"/>
          <w:szCs w:val="24"/>
          <w:shd w:val="clear" w:color="auto" w:fill="FFFFFF"/>
        </w:rPr>
      </w:pPr>
      <w:r>
        <w:br w:type="page"/>
      </w:r>
    </w:p>
    <w:p w14:paraId="16FE3825" w14:textId="77777777" w:rsidR="000873FC" w:rsidRDefault="000873FC" w:rsidP="000873FC">
      <w:pPr>
        <w:pStyle w:val="Heading2"/>
      </w:pPr>
      <w:r>
        <w:lastRenderedPageBreak/>
        <w:t>Views</w:t>
      </w:r>
    </w:p>
    <w:p w14:paraId="31BC93C5" w14:textId="77777777" w:rsidR="000873FC" w:rsidRDefault="000873FC" w:rsidP="000873FC">
      <w:r>
        <w:t>Create the views for the index, new and show actions, to support the 'DRY' concept the solution includes a _form.html.erb file as an example.</w:t>
      </w:r>
    </w:p>
    <w:p w14:paraId="2A7DCC7A" w14:textId="77777777" w:rsidR="000873FC" w:rsidRDefault="000873FC" w:rsidP="000873FC"/>
    <w:p w14:paraId="371A2AFB" w14:textId="77777777" w:rsidR="000873FC" w:rsidRDefault="000873FC" w:rsidP="000873FC">
      <w:pPr>
        <w:pStyle w:val="Heading3"/>
      </w:pPr>
      <w:r>
        <w:t>index.html.erb</w:t>
      </w:r>
    </w:p>
    <w:p w14:paraId="01EF9DAE" w14:textId="77777777" w:rsidR="000873FC" w:rsidRDefault="000873FC" w:rsidP="000873FC">
      <w:pPr>
        <w:pStyle w:val="Code"/>
      </w:pPr>
      <w:r>
        <w:t>&lt;h1&gt;Employees&lt;/h1&gt;</w:t>
      </w:r>
    </w:p>
    <w:p w14:paraId="6080BC0E" w14:textId="77777777" w:rsidR="000873FC" w:rsidRDefault="000873FC" w:rsidP="000873FC">
      <w:pPr>
        <w:pStyle w:val="Code"/>
      </w:pPr>
    </w:p>
    <w:p w14:paraId="45BB467F" w14:textId="77777777" w:rsidR="000873FC" w:rsidRDefault="000873FC" w:rsidP="000873FC">
      <w:pPr>
        <w:pStyle w:val="Code"/>
      </w:pPr>
      <w:r>
        <w:t>&lt;table&gt;</w:t>
      </w:r>
    </w:p>
    <w:p w14:paraId="3C8C45B6" w14:textId="77777777" w:rsidR="000873FC" w:rsidRDefault="000873FC" w:rsidP="000873FC">
      <w:pPr>
        <w:pStyle w:val="Code"/>
      </w:pPr>
      <w:r>
        <w:t xml:space="preserve">  &lt;thead&gt;</w:t>
      </w:r>
    </w:p>
    <w:p w14:paraId="6C5B2D35" w14:textId="77777777" w:rsidR="000873FC" w:rsidRDefault="000873FC" w:rsidP="000873FC">
      <w:pPr>
        <w:pStyle w:val="Code"/>
      </w:pPr>
      <w:r>
        <w:t xml:space="preserve">    &lt;tr&gt;</w:t>
      </w:r>
    </w:p>
    <w:p w14:paraId="00E23F25" w14:textId="77777777" w:rsidR="000873FC" w:rsidRDefault="000873FC" w:rsidP="000873FC">
      <w:pPr>
        <w:pStyle w:val="Code"/>
      </w:pPr>
      <w:r>
        <w:t xml:space="preserve">      &lt;th&gt;First Name&lt;/th&gt;</w:t>
      </w:r>
    </w:p>
    <w:p w14:paraId="029D2FB5" w14:textId="77777777" w:rsidR="000873FC" w:rsidRDefault="000873FC" w:rsidP="000873FC">
      <w:pPr>
        <w:pStyle w:val="Code"/>
      </w:pPr>
      <w:r>
        <w:t xml:space="preserve">      &lt;th&gt;Surname&lt;/th&gt;</w:t>
      </w:r>
    </w:p>
    <w:p w14:paraId="633BEE3F" w14:textId="77777777" w:rsidR="000873FC" w:rsidRDefault="000873FC" w:rsidP="000873FC">
      <w:pPr>
        <w:pStyle w:val="Code"/>
      </w:pPr>
      <w:r>
        <w:t xml:space="preserve">      &lt;th&gt;Title&lt;/th&gt;</w:t>
      </w:r>
    </w:p>
    <w:p w14:paraId="0D2FD4C5" w14:textId="77777777" w:rsidR="000873FC" w:rsidRDefault="000873FC" w:rsidP="000873FC">
      <w:pPr>
        <w:pStyle w:val="Code"/>
      </w:pPr>
      <w:r>
        <w:t xml:space="preserve">      &lt;th&gt;Extension&lt;/th&gt;</w:t>
      </w:r>
    </w:p>
    <w:p w14:paraId="7F0247AE" w14:textId="77777777" w:rsidR="000873FC" w:rsidRDefault="000873FC" w:rsidP="000873FC">
      <w:pPr>
        <w:pStyle w:val="Code"/>
      </w:pPr>
      <w:r>
        <w:t xml:space="preserve">      &lt;th colspan="4"&gt;&lt;/th&gt;</w:t>
      </w:r>
    </w:p>
    <w:p w14:paraId="1584CE4E" w14:textId="77777777" w:rsidR="000873FC" w:rsidRDefault="000873FC" w:rsidP="000873FC">
      <w:pPr>
        <w:pStyle w:val="Code"/>
      </w:pPr>
      <w:r>
        <w:t xml:space="preserve">    &lt;/tr&gt;</w:t>
      </w:r>
    </w:p>
    <w:p w14:paraId="22EB55FD" w14:textId="77777777" w:rsidR="000873FC" w:rsidRDefault="000873FC" w:rsidP="000873FC">
      <w:pPr>
        <w:pStyle w:val="Code"/>
      </w:pPr>
      <w:r>
        <w:t xml:space="preserve">  &lt;/thead&gt;</w:t>
      </w:r>
    </w:p>
    <w:p w14:paraId="394E819C" w14:textId="77777777" w:rsidR="000873FC" w:rsidRDefault="000873FC" w:rsidP="000873FC">
      <w:pPr>
        <w:pStyle w:val="Code"/>
      </w:pPr>
    </w:p>
    <w:p w14:paraId="13CF0814" w14:textId="77777777" w:rsidR="000873FC" w:rsidRDefault="000873FC" w:rsidP="000873FC">
      <w:pPr>
        <w:pStyle w:val="Code"/>
      </w:pPr>
      <w:r>
        <w:t xml:space="preserve">  &lt;tbody&gt;</w:t>
      </w:r>
    </w:p>
    <w:p w14:paraId="0875A8E8" w14:textId="77777777" w:rsidR="000873FC" w:rsidRDefault="000873FC" w:rsidP="000873FC">
      <w:pPr>
        <w:pStyle w:val="Code"/>
      </w:pPr>
      <w:r>
        <w:t xml:space="preserve">    &lt;% @employees.each do |e| %&gt;</w:t>
      </w:r>
    </w:p>
    <w:p w14:paraId="24DD8441" w14:textId="77777777" w:rsidR="000873FC" w:rsidRDefault="000873FC" w:rsidP="000873FC">
      <w:pPr>
        <w:pStyle w:val="Code"/>
      </w:pPr>
      <w:r>
        <w:t xml:space="preserve">      &lt;tr&gt;</w:t>
      </w:r>
    </w:p>
    <w:p w14:paraId="61277F63" w14:textId="77777777" w:rsidR="000873FC" w:rsidRDefault="000873FC" w:rsidP="000873FC">
      <w:pPr>
        <w:pStyle w:val="Code"/>
      </w:pPr>
      <w:r>
        <w:t xml:space="preserve">        &lt;td&gt;&lt;%= e.fname %&gt;&lt;/td&gt;</w:t>
      </w:r>
    </w:p>
    <w:p w14:paraId="434EE7A2" w14:textId="77777777" w:rsidR="000873FC" w:rsidRDefault="000873FC" w:rsidP="000873FC">
      <w:pPr>
        <w:pStyle w:val="Code"/>
      </w:pPr>
      <w:r>
        <w:t xml:space="preserve">        &lt;td&gt;&lt;%= e.sname %&gt;&lt;/td&gt;</w:t>
      </w:r>
    </w:p>
    <w:p w14:paraId="4519168E" w14:textId="77777777" w:rsidR="000873FC" w:rsidRDefault="000873FC" w:rsidP="000873FC">
      <w:pPr>
        <w:pStyle w:val="Code"/>
      </w:pPr>
      <w:r>
        <w:t xml:space="preserve">        &lt;td&gt;&lt;%= e.title %&gt;&lt;/td&gt;</w:t>
      </w:r>
    </w:p>
    <w:p w14:paraId="6E832438" w14:textId="77777777" w:rsidR="000873FC" w:rsidRDefault="000873FC" w:rsidP="000873FC">
      <w:pPr>
        <w:pStyle w:val="Code"/>
      </w:pPr>
      <w:r>
        <w:t xml:space="preserve">        &lt;td&gt;&lt;%= e.extn %&gt;&lt;/td&gt;</w:t>
      </w:r>
    </w:p>
    <w:p w14:paraId="381161FE" w14:textId="77777777" w:rsidR="000873FC" w:rsidRDefault="000873FC" w:rsidP="000873FC">
      <w:pPr>
        <w:pStyle w:val="Code"/>
      </w:pPr>
      <w:r>
        <w:t xml:space="preserve">      &lt;/tr&gt;</w:t>
      </w:r>
    </w:p>
    <w:p w14:paraId="0DE92B9D" w14:textId="77777777" w:rsidR="000873FC" w:rsidRDefault="000873FC" w:rsidP="000873FC">
      <w:pPr>
        <w:pStyle w:val="Code"/>
      </w:pPr>
      <w:r>
        <w:t xml:space="preserve">    &lt;% end %&gt;</w:t>
      </w:r>
    </w:p>
    <w:p w14:paraId="453ACD73" w14:textId="77777777" w:rsidR="000873FC" w:rsidRDefault="000873FC" w:rsidP="000873FC">
      <w:pPr>
        <w:pStyle w:val="Code"/>
      </w:pPr>
      <w:r>
        <w:t xml:space="preserve">  &lt;/tbody&gt;</w:t>
      </w:r>
    </w:p>
    <w:p w14:paraId="7BE87D14" w14:textId="77777777" w:rsidR="000873FC" w:rsidRDefault="000873FC" w:rsidP="000873FC">
      <w:pPr>
        <w:pStyle w:val="Code"/>
      </w:pPr>
      <w:r>
        <w:t>&lt;/table&gt;</w:t>
      </w:r>
    </w:p>
    <w:p w14:paraId="21137356" w14:textId="77777777" w:rsidR="000873FC" w:rsidRDefault="000873FC" w:rsidP="000873FC">
      <w:pPr>
        <w:pStyle w:val="Code"/>
      </w:pPr>
    </w:p>
    <w:p w14:paraId="023C6284" w14:textId="77777777" w:rsidR="000873FC" w:rsidRDefault="000873FC" w:rsidP="000873FC">
      <w:pPr>
        <w:pStyle w:val="Code"/>
      </w:pPr>
      <w:r>
        <w:t>&lt;br&gt;</w:t>
      </w:r>
    </w:p>
    <w:p w14:paraId="619C253D" w14:textId="77777777" w:rsidR="000873FC" w:rsidRDefault="000873FC" w:rsidP="000873FC">
      <w:pPr>
        <w:pStyle w:val="Code"/>
      </w:pPr>
    </w:p>
    <w:p w14:paraId="3E4D7359" w14:textId="77777777" w:rsidR="000873FC" w:rsidRPr="000D24DB" w:rsidRDefault="000873FC" w:rsidP="000873FC">
      <w:pPr>
        <w:pStyle w:val="Code"/>
      </w:pPr>
      <w:r>
        <w:t>&lt;%= link_to 'New Employee', new_employee_path %&gt;</w:t>
      </w:r>
    </w:p>
    <w:p w14:paraId="3C4EF42D" w14:textId="77777777" w:rsidR="000873FC" w:rsidRDefault="000873FC" w:rsidP="000873FC">
      <w:pPr>
        <w:pStyle w:val="Code"/>
      </w:pPr>
    </w:p>
    <w:p w14:paraId="3BFA29D4" w14:textId="77777777" w:rsidR="000873FC" w:rsidRDefault="000873FC" w:rsidP="000873FC">
      <w:pPr>
        <w:spacing w:before="0" w:after="160" w:line="259" w:lineRule="auto"/>
        <w:rPr>
          <w:rFonts w:ascii="Lucida Console" w:hAnsi="Lucida Console" w:cs="Courier New"/>
          <w:noProof/>
          <w:color w:val="000000"/>
          <w:sz w:val="20"/>
          <w:szCs w:val="24"/>
          <w:shd w:val="clear" w:color="auto" w:fill="FFFFFF"/>
        </w:rPr>
      </w:pPr>
      <w:r>
        <w:br w:type="page"/>
      </w:r>
    </w:p>
    <w:p w14:paraId="07238ECC" w14:textId="77777777" w:rsidR="000873FC" w:rsidRDefault="000873FC" w:rsidP="000873FC">
      <w:pPr>
        <w:pStyle w:val="Heading3"/>
      </w:pPr>
      <w:r>
        <w:lastRenderedPageBreak/>
        <w:t>new.html.erb</w:t>
      </w:r>
    </w:p>
    <w:p w14:paraId="7A29E758" w14:textId="77777777" w:rsidR="000873FC" w:rsidRDefault="000873FC" w:rsidP="000873FC">
      <w:pPr>
        <w:pStyle w:val="Code"/>
      </w:pPr>
    </w:p>
    <w:p w14:paraId="349D26DC" w14:textId="77777777" w:rsidR="000873FC" w:rsidRPr="00172C89" w:rsidRDefault="000873FC" w:rsidP="000873FC">
      <w:pPr>
        <w:pStyle w:val="Code"/>
      </w:pPr>
      <w:r w:rsidRPr="00172C89">
        <w:t>&lt;h1&gt;New Employee&lt;/h1&gt;</w:t>
      </w:r>
    </w:p>
    <w:p w14:paraId="0BE8A48F" w14:textId="77777777" w:rsidR="000873FC" w:rsidRPr="00172C89" w:rsidRDefault="000873FC" w:rsidP="000873FC">
      <w:pPr>
        <w:pStyle w:val="Code"/>
      </w:pPr>
    </w:p>
    <w:p w14:paraId="76FDC53B" w14:textId="77777777" w:rsidR="000873FC" w:rsidRPr="00172C89" w:rsidRDefault="000873FC" w:rsidP="000873FC">
      <w:pPr>
        <w:pStyle w:val="Code"/>
      </w:pPr>
      <w:r w:rsidRPr="00172C89">
        <w:t>&lt;%= render 'form', employee: @employee %&gt;</w:t>
      </w:r>
    </w:p>
    <w:p w14:paraId="00846CFC" w14:textId="77777777" w:rsidR="000873FC" w:rsidRPr="00172C89" w:rsidRDefault="000873FC" w:rsidP="000873FC">
      <w:pPr>
        <w:pStyle w:val="Code"/>
      </w:pPr>
    </w:p>
    <w:p w14:paraId="7355BF75" w14:textId="77777777" w:rsidR="000873FC" w:rsidRPr="00172C89" w:rsidRDefault="000873FC" w:rsidP="000873FC">
      <w:pPr>
        <w:pStyle w:val="Code"/>
      </w:pPr>
      <w:r w:rsidRPr="00172C89">
        <w:t>&lt;%= link_to 'Back', employees_path %&gt;</w:t>
      </w:r>
    </w:p>
    <w:p w14:paraId="3B9EE963" w14:textId="77777777" w:rsidR="000873FC" w:rsidRDefault="000873FC" w:rsidP="000873FC"/>
    <w:p w14:paraId="5A6C3FF9" w14:textId="77777777" w:rsidR="000873FC" w:rsidRDefault="000873FC" w:rsidP="000873FC">
      <w:pPr>
        <w:pStyle w:val="Heading3"/>
      </w:pPr>
      <w:r>
        <w:t>_form.html.erb</w:t>
      </w:r>
    </w:p>
    <w:p w14:paraId="05DF1877" w14:textId="77777777" w:rsidR="000873FC" w:rsidRDefault="000873FC" w:rsidP="000873FC">
      <w:pPr>
        <w:pStyle w:val="Code"/>
      </w:pPr>
    </w:p>
    <w:p w14:paraId="5ABA3B03" w14:textId="77777777" w:rsidR="000873FC" w:rsidRDefault="000873FC" w:rsidP="000873FC">
      <w:pPr>
        <w:pStyle w:val="Code"/>
      </w:pPr>
      <w:r>
        <w:t>&lt;%= form_for(employee) do |f| %&gt;</w:t>
      </w:r>
    </w:p>
    <w:p w14:paraId="3576BB41" w14:textId="77777777" w:rsidR="000873FC" w:rsidRDefault="000873FC" w:rsidP="000873FC">
      <w:pPr>
        <w:pStyle w:val="Code"/>
      </w:pPr>
      <w:r>
        <w:t xml:space="preserve">  &lt;% if employee.errors.any? %&gt;</w:t>
      </w:r>
    </w:p>
    <w:p w14:paraId="26FA8C4C" w14:textId="77777777" w:rsidR="000873FC" w:rsidRDefault="000873FC" w:rsidP="000873FC">
      <w:pPr>
        <w:pStyle w:val="Code"/>
      </w:pPr>
      <w:r>
        <w:t xml:space="preserve">    &lt;div id="error_explanation"&gt;</w:t>
      </w:r>
    </w:p>
    <w:p w14:paraId="74E517B9" w14:textId="77777777" w:rsidR="000873FC" w:rsidRDefault="000873FC" w:rsidP="000873FC">
      <w:pPr>
        <w:pStyle w:val="Code"/>
      </w:pPr>
      <w:r>
        <w:t xml:space="preserve">      &lt;h2&gt;&lt;%= pluralize(employee.errors.count, "error") %&gt; prohibited this employee from being saved:&lt;/h2&gt;</w:t>
      </w:r>
    </w:p>
    <w:p w14:paraId="13CC056D" w14:textId="77777777" w:rsidR="000873FC" w:rsidRDefault="000873FC" w:rsidP="000873FC">
      <w:pPr>
        <w:pStyle w:val="Code"/>
      </w:pPr>
    </w:p>
    <w:p w14:paraId="14F8EBC2" w14:textId="77777777" w:rsidR="000873FC" w:rsidRDefault="000873FC" w:rsidP="000873FC">
      <w:pPr>
        <w:pStyle w:val="Code"/>
      </w:pPr>
      <w:r>
        <w:t xml:space="preserve">      &lt;ul&gt;</w:t>
      </w:r>
    </w:p>
    <w:p w14:paraId="2C793E0E" w14:textId="77777777" w:rsidR="000873FC" w:rsidRDefault="000873FC" w:rsidP="000873FC">
      <w:pPr>
        <w:pStyle w:val="Code"/>
      </w:pPr>
      <w:r>
        <w:t xml:space="preserve">      &lt;% employee.errors.full_messages.each do |message| %&gt;</w:t>
      </w:r>
    </w:p>
    <w:p w14:paraId="424E6AFD" w14:textId="77777777" w:rsidR="000873FC" w:rsidRDefault="000873FC" w:rsidP="000873FC">
      <w:pPr>
        <w:pStyle w:val="Code"/>
      </w:pPr>
      <w:r>
        <w:t xml:space="preserve">        &lt;li&gt;&lt;%= message %&gt;&lt;/li&gt;</w:t>
      </w:r>
    </w:p>
    <w:p w14:paraId="556B45D3" w14:textId="77777777" w:rsidR="000873FC" w:rsidRDefault="000873FC" w:rsidP="000873FC">
      <w:pPr>
        <w:pStyle w:val="Code"/>
      </w:pPr>
      <w:r>
        <w:t xml:space="preserve">      &lt;% end %&gt;</w:t>
      </w:r>
    </w:p>
    <w:p w14:paraId="0F62884C" w14:textId="77777777" w:rsidR="000873FC" w:rsidRDefault="000873FC" w:rsidP="000873FC">
      <w:pPr>
        <w:pStyle w:val="Code"/>
      </w:pPr>
      <w:r>
        <w:t xml:space="preserve">      &lt;/ul&gt;</w:t>
      </w:r>
    </w:p>
    <w:p w14:paraId="52137A84" w14:textId="77777777" w:rsidR="000873FC" w:rsidRDefault="000873FC" w:rsidP="000873FC">
      <w:pPr>
        <w:pStyle w:val="Code"/>
      </w:pPr>
      <w:r>
        <w:t xml:space="preserve">    &lt;/div&gt;</w:t>
      </w:r>
    </w:p>
    <w:p w14:paraId="504FE88D" w14:textId="77777777" w:rsidR="000873FC" w:rsidRDefault="000873FC" w:rsidP="000873FC">
      <w:pPr>
        <w:pStyle w:val="Code"/>
      </w:pPr>
      <w:r>
        <w:t xml:space="preserve">  &lt;% end %&gt;</w:t>
      </w:r>
    </w:p>
    <w:p w14:paraId="249957D2" w14:textId="77777777" w:rsidR="000873FC" w:rsidRDefault="000873FC" w:rsidP="000873FC">
      <w:pPr>
        <w:pStyle w:val="Code"/>
      </w:pPr>
    </w:p>
    <w:p w14:paraId="29CACAAA" w14:textId="77777777" w:rsidR="000873FC" w:rsidRDefault="000873FC" w:rsidP="000873FC">
      <w:pPr>
        <w:pStyle w:val="Code"/>
      </w:pPr>
      <w:r>
        <w:t xml:space="preserve">  &lt;div class="field"&gt;</w:t>
      </w:r>
    </w:p>
    <w:p w14:paraId="63CD9826" w14:textId="77777777" w:rsidR="000873FC" w:rsidRDefault="000873FC" w:rsidP="000873FC">
      <w:pPr>
        <w:pStyle w:val="Code"/>
      </w:pPr>
      <w:r>
        <w:t xml:space="preserve">    &lt;%= f.label :fname %&gt;</w:t>
      </w:r>
    </w:p>
    <w:p w14:paraId="6152D314" w14:textId="77777777" w:rsidR="000873FC" w:rsidRDefault="000873FC" w:rsidP="000873FC">
      <w:pPr>
        <w:pStyle w:val="Code"/>
      </w:pPr>
      <w:r>
        <w:t xml:space="preserve">    &lt;%= f.text_area :fname, :required =&gt; true %&gt;</w:t>
      </w:r>
    </w:p>
    <w:p w14:paraId="417887F9" w14:textId="77777777" w:rsidR="000873FC" w:rsidRDefault="000873FC" w:rsidP="000873FC">
      <w:pPr>
        <w:pStyle w:val="Code"/>
      </w:pPr>
      <w:r>
        <w:t xml:space="preserve">  &lt;/div&gt;</w:t>
      </w:r>
    </w:p>
    <w:p w14:paraId="48052FE7" w14:textId="77777777" w:rsidR="000873FC" w:rsidRDefault="000873FC" w:rsidP="000873FC">
      <w:pPr>
        <w:pStyle w:val="Code"/>
      </w:pPr>
    </w:p>
    <w:p w14:paraId="0A0B7F99" w14:textId="77777777" w:rsidR="000873FC" w:rsidRDefault="000873FC" w:rsidP="000873FC">
      <w:pPr>
        <w:pStyle w:val="Code"/>
      </w:pPr>
      <w:r>
        <w:t xml:space="preserve">  &lt;div class="field"&gt;</w:t>
      </w:r>
    </w:p>
    <w:p w14:paraId="762AB96A" w14:textId="77777777" w:rsidR="000873FC" w:rsidRDefault="000873FC" w:rsidP="000873FC">
      <w:pPr>
        <w:pStyle w:val="Code"/>
      </w:pPr>
      <w:r>
        <w:t xml:space="preserve">    &lt;%= f.label :sname %&gt;</w:t>
      </w:r>
    </w:p>
    <w:p w14:paraId="6018177C" w14:textId="77777777" w:rsidR="000873FC" w:rsidRDefault="000873FC" w:rsidP="000873FC">
      <w:pPr>
        <w:pStyle w:val="Code"/>
      </w:pPr>
      <w:r>
        <w:t xml:space="preserve">    &lt;%= f.text_area :sname, :required =&gt; true %&gt;</w:t>
      </w:r>
    </w:p>
    <w:p w14:paraId="1749D32E" w14:textId="77777777" w:rsidR="000873FC" w:rsidRDefault="000873FC" w:rsidP="000873FC">
      <w:pPr>
        <w:pStyle w:val="Code"/>
      </w:pPr>
      <w:r>
        <w:t xml:space="preserve">  &lt;/div&gt;</w:t>
      </w:r>
    </w:p>
    <w:p w14:paraId="06374B1B" w14:textId="77777777" w:rsidR="000873FC" w:rsidRDefault="000873FC" w:rsidP="000873FC">
      <w:pPr>
        <w:pStyle w:val="Code"/>
      </w:pPr>
    </w:p>
    <w:p w14:paraId="1248F18D" w14:textId="77777777" w:rsidR="000873FC" w:rsidRDefault="000873FC" w:rsidP="000873FC">
      <w:pPr>
        <w:pStyle w:val="Code"/>
      </w:pPr>
      <w:r>
        <w:t xml:space="preserve">  &lt;div class="field"&gt;</w:t>
      </w:r>
    </w:p>
    <w:p w14:paraId="13675E2E" w14:textId="77777777" w:rsidR="000873FC" w:rsidRDefault="000873FC" w:rsidP="000873FC">
      <w:pPr>
        <w:pStyle w:val="Code"/>
      </w:pPr>
      <w:r>
        <w:t xml:space="preserve">    &lt;%= f.label :title %&gt;</w:t>
      </w:r>
    </w:p>
    <w:p w14:paraId="7F94C7C6" w14:textId="77777777" w:rsidR="000873FC" w:rsidRDefault="000873FC" w:rsidP="000873FC">
      <w:pPr>
        <w:pStyle w:val="Code"/>
      </w:pPr>
      <w:r>
        <w:t xml:space="preserve">    &lt;%= f.text_area :title, :required =&gt; true %&gt;</w:t>
      </w:r>
    </w:p>
    <w:p w14:paraId="09C0F88F" w14:textId="77777777" w:rsidR="000873FC" w:rsidRDefault="000873FC" w:rsidP="000873FC">
      <w:pPr>
        <w:pStyle w:val="Code"/>
      </w:pPr>
      <w:r>
        <w:t xml:space="preserve">  &lt;/div&gt;</w:t>
      </w:r>
    </w:p>
    <w:p w14:paraId="4B0C42B7" w14:textId="77777777" w:rsidR="000873FC" w:rsidRDefault="000873FC" w:rsidP="000873FC">
      <w:pPr>
        <w:pStyle w:val="Code"/>
      </w:pPr>
    </w:p>
    <w:p w14:paraId="30684C3C" w14:textId="77777777" w:rsidR="000873FC" w:rsidRDefault="000873FC" w:rsidP="000873FC">
      <w:pPr>
        <w:pStyle w:val="Code"/>
      </w:pPr>
      <w:r>
        <w:t xml:space="preserve">  &lt;div class="field"&gt;</w:t>
      </w:r>
    </w:p>
    <w:p w14:paraId="2C4166E6" w14:textId="77777777" w:rsidR="000873FC" w:rsidRDefault="000873FC" w:rsidP="000873FC">
      <w:pPr>
        <w:pStyle w:val="Code"/>
      </w:pPr>
      <w:r>
        <w:t xml:space="preserve">    &lt;%= f.label :entn %&gt;</w:t>
      </w:r>
    </w:p>
    <w:p w14:paraId="64155BDF" w14:textId="77777777" w:rsidR="000873FC" w:rsidRDefault="000873FC" w:rsidP="000873FC">
      <w:pPr>
        <w:pStyle w:val="Code"/>
      </w:pPr>
      <w:r>
        <w:t xml:space="preserve">    &lt;%= f.text_area :extn, :required =&gt; true %&gt;</w:t>
      </w:r>
    </w:p>
    <w:p w14:paraId="22725D72" w14:textId="77777777" w:rsidR="000873FC" w:rsidRDefault="000873FC" w:rsidP="000873FC">
      <w:pPr>
        <w:pStyle w:val="Code"/>
      </w:pPr>
      <w:r>
        <w:t xml:space="preserve">  &lt;/div&gt;</w:t>
      </w:r>
    </w:p>
    <w:p w14:paraId="18779351" w14:textId="77777777" w:rsidR="000873FC" w:rsidRDefault="000873FC" w:rsidP="000873FC">
      <w:pPr>
        <w:pStyle w:val="Code"/>
      </w:pPr>
    </w:p>
    <w:p w14:paraId="3E5B470B" w14:textId="77777777" w:rsidR="000873FC" w:rsidRDefault="000873FC" w:rsidP="000873FC">
      <w:pPr>
        <w:pStyle w:val="Code"/>
      </w:pPr>
      <w:r>
        <w:t xml:space="preserve">  &lt;div class="actions"&gt;</w:t>
      </w:r>
    </w:p>
    <w:p w14:paraId="4EC148D0" w14:textId="77777777" w:rsidR="000873FC" w:rsidRDefault="000873FC" w:rsidP="000873FC">
      <w:pPr>
        <w:pStyle w:val="Code"/>
      </w:pPr>
      <w:r>
        <w:t xml:space="preserve">    &lt;%= f.submit %&gt;</w:t>
      </w:r>
    </w:p>
    <w:p w14:paraId="681328E7" w14:textId="77777777" w:rsidR="000873FC" w:rsidRDefault="000873FC" w:rsidP="000873FC">
      <w:pPr>
        <w:pStyle w:val="Code"/>
      </w:pPr>
      <w:r>
        <w:t xml:space="preserve">  &lt;/div&gt;</w:t>
      </w:r>
    </w:p>
    <w:p w14:paraId="421521D9" w14:textId="77777777" w:rsidR="000873FC" w:rsidRDefault="000873FC" w:rsidP="000873FC">
      <w:pPr>
        <w:pStyle w:val="Code"/>
      </w:pPr>
      <w:r>
        <w:t>&lt;% end %&gt;</w:t>
      </w:r>
    </w:p>
    <w:p w14:paraId="3FC06C4E" w14:textId="77777777" w:rsidR="000873FC" w:rsidRDefault="000873FC" w:rsidP="000873FC">
      <w:pPr>
        <w:pStyle w:val="Heading3"/>
      </w:pPr>
      <w:r>
        <w:br w:type="page"/>
      </w:r>
      <w:r>
        <w:lastRenderedPageBreak/>
        <w:t>show.html.erb</w:t>
      </w:r>
    </w:p>
    <w:p w14:paraId="5407CA72" w14:textId="77777777" w:rsidR="000873FC" w:rsidRDefault="000873FC" w:rsidP="000873FC"/>
    <w:p w14:paraId="49EE56A6" w14:textId="77777777" w:rsidR="000873FC" w:rsidRDefault="000873FC" w:rsidP="000873FC">
      <w:pPr>
        <w:pStyle w:val="Code"/>
      </w:pPr>
      <w:r>
        <w:t>&lt;p id="notice"&gt;&lt;%= notice %&gt;&lt;/p&gt;</w:t>
      </w:r>
    </w:p>
    <w:p w14:paraId="577EF2F9" w14:textId="77777777" w:rsidR="000873FC" w:rsidRDefault="000873FC" w:rsidP="000873FC">
      <w:pPr>
        <w:pStyle w:val="Code"/>
      </w:pPr>
    </w:p>
    <w:p w14:paraId="3C3C1E0A" w14:textId="77777777" w:rsidR="000873FC" w:rsidRDefault="000873FC" w:rsidP="000873FC">
      <w:pPr>
        <w:pStyle w:val="Code"/>
      </w:pPr>
      <w:r>
        <w:t>&lt;p&gt;</w:t>
      </w:r>
    </w:p>
    <w:p w14:paraId="69592877" w14:textId="77777777" w:rsidR="000873FC" w:rsidRDefault="000873FC" w:rsidP="000873FC">
      <w:pPr>
        <w:pStyle w:val="Code"/>
      </w:pPr>
      <w:r>
        <w:t xml:space="preserve">  &lt;strong&gt;First Name:&lt;/strong&gt;</w:t>
      </w:r>
    </w:p>
    <w:p w14:paraId="1C725E56" w14:textId="77777777" w:rsidR="000873FC" w:rsidRDefault="000873FC" w:rsidP="000873FC">
      <w:pPr>
        <w:pStyle w:val="Code"/>
      </w:pPr>
      <w:r>
        <w:t xml:space="preserve">  &lt;%= @employee.fname %&gt;</w:t>
      </w:r>
    </w:p>
    <w:p w14:paraId="6A99BB71" w14:textId="77777777" w:rsidR="000873FC" w:rsidRDefault="000873FC" w:rsidP="000873FC">
      <w:pPr>
        <w:pStyle w:val="Code"/>
      </w:pPr>
      <w:r>
        <w:t>&lt;/p&gt;</w:t>
      </w:r>
    </w:p>
    <w:p w14:paraId="26B8D2B7" w14:textId="77777777" w:rsidR="000873FC" w:rsidRDefault="000873FC" w:rsidP="000873FC">
      <w:pPr>
        <w:pStyle w:val="Code"/>
      </w:pPr>
    </w:p>
    <w:p w14:paraId="1B788934" w14:textId="77777777" w:rsidR="000873FC" w:rsidRDefault="000873FC" w:rsidP="000873FC">
      <w:pPr>
        <w:pStyle w:val="Code"/>
      </w:pPr>
      <w:r>
        <w:t>&lt;p&gt;</w:t>
      </w:r>
    </w:p>
    <w:p w14:paraId="7A3457BE" w14:textId="77777777" w:rsidR="000873FC" w:rsidRDefault="000873FC" w:rsidP="000873FC">
      <w:pPr>
        <w:pStyle w:val="Code"/>
      </w:pPr>
      <w:r>
        <w:t xml:space="preserve">  &lt;strong&gt;Surname:&lt;/strong&gt;</w:t>
      </w:r>
    </w:p>
    <w:p w14:paraId="45171BA5" w14:textId="77777777" w:rsidR="000873FC" w:rsidRDefault="000873FC" w:rsidP="000873FC">
      <w:pPr>
        <w:pStyle w:val="Code"/>
      </w:pPr>
      <w:r>
        <w:t xml:space="preserve">  &lt;%= @employee.sname %&gt;</w:t>
      </w:r>
    </w:p>
    <w:p w14:paraId="228C5A17" w14:textId="77777777" w:rsidR="000873FC" w:rsidRDefault="000873FC" w:rsidP="000873FC">
      <w:pPr>
        <w:pStyle w:val="Code"/>
      </w:pPr>
      <w:r>
        <w:t>&lt;/p&gt;</w:t>
      </w:r>
    </w:p>
    <w:p w14:paraId="7D68F354" w14:textId="77777777" w:rsidR="000873FC" w:rsidRDefault="000873FC" w:rsidP="000873FC">
      <w:pPr>
        <w:pStyle w:val="Code"/>
      </w:pPr>
    </w:p>
    <w:p w14:paraId="3E4BC897" w14:textId="77777777" w:rsidR="000873FC" w:rsidRDefault="000873FC" w:rsidP="000873FC">
      <w:pPr>
        <w:pStyle w:val="Code"/>
      </w:pPr>
      <w:r>
        <w:t>&lt;p&gt;</w:t>
      </w:r>
    </w:p>
    <w:p w14:paraId="7C5B120F" w14:textId="77777777" w:rsidR="000873FC" w:rsidRDefault="000873FC" w:rsidP="000873FC">
      <w:pPr>
        <w:pStyle w:val="Code"/>
      </w:pPr>
      <w:r>
        <w:t xml:space="preserve">  &lt;strong&gt;Title:&lt;/strong&gt;</w:t>
      </w:r>
    </w:p>
    <w:p w14:paraId="4CD0B50C" w14:textId="77777777" w:rsidR="000873FC" w:rsidRDefault="000873FC" w:rsidP="000873FC">
      <w:pPr>
        <w:pStyle w:val="Code"/>
      </w:pPr>
      <w:r>
        <w:t xml:space="preserve">  &lt;%= @employee.title %&gt;</w:t>
      </w:r>
    </w:p>
    <w:p w14:paraId="7DBE60E7" w14:textId="77777777" w:rsidR="000873FC" w:rsidRDefault="000873FC" w:rsidP="000873FC">
      <w:pPr>
        <w:pStyle w:val="Code"/>
      </w:pPr>
      <w:r>
        <w:t>&lt;/p&gt;</w:t>
      </w:r>
    </w:p>
    <w:p w14:paraId="0B986C11" w14:textId="77777777" w:rsidR="000873FC" w:rsidRDefault="000873FC" w:rsidP="000873FC">
      <w:pPr>
        <w:pStyle w:val="Code"/>
      </w:pPr>
    </w:p>
    <w:p w14:paraId="71767C40" w14:textId="77777777" w:rsidR="000873FC" w:rsidRDefault="000873FC" w:rsidP="000873FC">
      <w:pPr>
        <w:pStyle w:val="Code"/>
      </w:pPr>
      <w:r>
        <w:t>&lt;p&gt;</w:t>
      </w:r>
    </w:p>
    <w:p w14:paraId="6989864E" w14:textId="77777777" w:rsidR="000873FC" w:rsidRDefault="000873FC" w:rsidP="000873FC">
      <w:pPr>
        <w:pStyle w:val="Code"/>
      </w:pPr>
      <w:r>
        <w:t xml:space="preserve">  &lt;strong&gt;Extn:&lt;/strong&gt;</w:t>
      </w:r>
    </w:p>
    <w:p w14:paraId="5BF23D45" w14:textId="77777777" w:rsidR="000873FC" w:rsidRDefault="000873FC" w:rsidP="000873FC">
      <w:pPr>
        <w:pStyle w:val="Code"/>
      </w:pPr>
      <w:r>
        <w:t xml:space="preserve">  &lt;%= @employee.extn %&gt;</w:t>
      </w:r>
    </w:p>
    <w:p w14:paraId="77255F39" w14:textId="77777777" w:rsidR="000873FC" w:rsidRDefault="000873FC" w:rsidP="000873FC">
      <w:pPr>
        <w:pStyle w:val="Code"/>
      </w:pPr>
      <w:r>
        <w:t>&lt;/p&gt;</w:t>
      </w:r>
    </w:p>
    <w:p w14:paraId="6FC301C5" w14:textId="77777777" w:rsidR="000873FC" w:rsidRDefault="000873FC" w:rsidP="000873FC">
      <w:pPr>
        <w:pStyle w:val="Code"/>
      </w:pPr>
    </w:p>
    <w:p w14:paraId="2727CA58" w14:textId="77777777" w:rsidR="000873FC" w:rsidRPr="00172C89" w:rsidRDefault="000873FC" w:rsidP="000873FC">
      <w:pPr>
        <w:pStyle w:val="Code"/>
      </w:pPr>
      <w:r w:rsidRPr="00172C89">
        <w:t>&lt;%= link_to 'Back', employees_path %&gt;</w:t>
      </w:r>
    </w:p>
    <w:p w14:paraId="3C8A5B79" w14:textId="77777777" w:rsidR="000873FC" w:rsidRDefault="000873FC" w:rsidP="000873FC"/>
    <w:p w14:paraId="3D9E72B5" w14:textId="77777777" w:rsidR="00DF0DFE" w:rsidRDefault="00DF0DFE" w:rsidP="00DF0DFE"/>
    <w:sectPr w:rsidR="00DF0DFE" w:rsidSect="00E029D3">
      <w:headerReference w:type="default" r:id="rId13"/>
      <w:footerReference w:type="default" r:id="rId14"/>
      <w:type w:val="oddPage"/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D26682" w14:textId="77777777" w:rsidR="00145065" w:rsidRDefault="00145065" w:rsidP="00476F85">
      <w:r>
        <w:separator/>
      </w:r>
    </w:p>
    <w:p w14:paraId="51B37918" w14:textId="77777777" w:rsidR="00145065" w:rsidRDefault="00145065"/>
    <w:p w14:paraId="6D396EE6" w14:textId="77777777" w:rsidR="00145065" w:rsidRDefault="00145065" w:rsidP="00BE2342"/>
  </w:endnote>
  <w:endnote w:type="continuationSeparator" w:id="0">
    <w:p w14:paraId="3F00F870" w14:textId="77777777" w:rsidR="00145065" w:rsidRDefault="00145065" w:rsidP="00476F85">
      <w:r>
        <w:continuationSeparator/>
      </w:r>
    </w:p>
    <w:p w14:paraId="2347AD44" w14:textId="77777777" w:rsidR="00145065" w:rsidRDefault="00145065"/>
    <w:p w14:paraId="0FCED59C" w14:textId="77777777" w:rsidR="00145065" w:rsidRDefault="00145065" w:rsidP="00BE234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E37AF5" w14:textId="77777777" w:rsidR="00476F85" w:rsidRPr="00734B0C" w:rsidRDefault="00DF0DFE" w:rsidP="00734B0C">
    <w:pPr>
      <w:pStyle w:val="Footer"/>
      <w:tabs>
        <w:tab w:val="clear" w:pos="4513"/>
      </w:tabs>
    </w:pPr>
    <w:r>
      <w:t>6</w:t>
    </w:r>
    <w:r w:rsidR="00FD3464">
      <w:t>-</w:t>
    </w:r>
    <w:r w:rsidR="00633A1A" w:rsidRPr="00734B0C">
      <w:fldChar w:fldCharType="begin"/>
    </w:r>
    <w:r w:rsidR="0092592E" w:rsidRPr="00734B0C">
      <w:instrText xml:space="preserve"> PAGE</w:instrText>
    </w:r>
    <w:r w:rsidR="00844214" w:rsidRPr="00734B0C">
      <w:instrText xml:space="preserve"> </w:instrText>
    </w:r>
    <w:r w:rsidR="00633A1A" w:rsidRPr="00734B0C">
      <w:fldChar w:fldCharType="separate"/>
    </w:r>
    <w:r w:rsidR="00040962">
      <w:rPr>
        <w:noProof/>
      </w:rPr>
      <w:t>2</w:t>
    </w:r>
    <w:r w:rsidR="00633A1A" w:rsidRPr="00734B0C">
      <w:fldChar w:fldCharType="end"/>
    </w:r>
    <w:r w:rsidR="003D180C" w:rsidRPr="00734B0C">
      <w:tab/>
    </w:r>
    <w:r w:rsidR="0092592E" w:rsidRPr="00734B0C">
      <w:t>© StayAhead Training Limited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558000" w14:textId="77777777" w:rsidR="00844214" w:rsidRDefault="00844214" w:rsidP="00844214">
    <w:pPr>
      <w:pStyle w:val="Footer"/>
      <w:pBdr>
        <w:top w:val="none" w:sz="0" w:space="0" w:color="auto"/>
      </w:pBd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426BC8" w14:textId="77777777" w:rsidR="00476F85" w:rsidRPr="00D86E1E" w:rsidRDefault="0092592E" w:rsidP="00D86E1E">
    <w:pPr>
      <w:pStyle w:val="Footer"/>
      <w:tabs>
        <w:tab w:val="clear" w:pos="4513"/>
      </w:tabs>
    </w:pPr>
    <w:r w:rsidRPr="00D86E1E">
      <w:t>© StayAhead Training Limited</w:t>
    </w:r>
    <w:r w:rsidR="003D180C" w:rsidRPr="00D86E1E">
      <w:tab/>
    </w:r>
    <w:r w:rsidR="00690962">
      <w:t>6</w:t>
    </w:r>
    <w:r w:rsidR="00FD3464">
      <w:t>-</w:t>
    </w:r>
    <w:r w:rsidR="00633A1A" w:rsidRPr="00D86E1E">
      <w:fldChar w:fldCharType="begin"/>
    </w:r>
    <w:r w:rsidR="00844214" w:rsidRPr="00D86E1E">
      <w:instrText xml:space="preserve"> PAGE </w:instrText>
    </w:r>
    <w:r w:rsidR="00633A1A" w:rsidRPr="00D86E1E">
      <w:fldChar w:fldCharType="separate"/>
    </w:r>
    <w:r w:rsidR="00040962">
      <w:rPr>
        <w:noProof/>
      </w:rPr>
      <w:t>3</w:t>
    </w:r>
    <w:r w:rsidR="00633A1A" w:rsidRPr="00D86E1E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C37DE3" w14:textId="77777777" w:rsidR="00145065" w:rsidRDefault="00145065" w:rsidP="00476F85">
      <w:r>
        <w:separator/>
      </w:r>
    </w:p>
    <w:p w14:paraId="67C17130" w14:textId="77777777" w:rsidR="00145065" w:rsidRDefault="00145065"/>
    <w:p w14:paraId="032024DE" w14:textId="77777777" w:rsidR="00145065" w:rsidRDefault="00145065" w:rsidP="00BE2342"/>
  </w:footnote>
  <w:footnote w:type="continuationSeparator" w:id="0">
    <w:p w14:paraId="5A228541" w14:textId="77777777" w:rsidR="00145065" w:rsidRDefault="00145065" w:rsidP="00476F85">
      <w:r>
        <w:continuationSeparator/>
      </w:r>
    </w:p>
    <w:p w14:paraId="795EE60C" w14:textId="77777777" w:rsidR="00145065" w:rsidRDefault="00145065"/>
    <w:p w14:paraId="48AC51F2" w14:textId="77777777" w:rsidR="00145065" w:rsidRDefault="00145065" w:rsidP="00BE234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36752C" w14:textId="77777777" w:rsidR="00476F85" w:rsidRPr="0092592E" w:rsidRDefault="00DF0DFE" w:rsidP="00734B0C">
    <w:pPr>
      <w:pStyle w:val="Header"/>
      <w:tabs>
        <w:tab w:val="clear" w:pos="4513"/>
      </w:tabs>
    </w:pPr>
    <w:r>
      <w:t>Rails Project</w:t>
    </w:r>
    <w:r w:rsidR="003D180C">
      <w:tab/>
    </w:r>
    <w:r>
      <w:rPr>
        <w:caps/>
      </w:rPr>
      <w:t>ruby on rails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3A2775" w14:textId="77777777" w:rsidR="00C162C1" w:rsidRDefault="00C162C1" w:rsidP="00844214">
    <w:pPr>
      <w:pStyle w:val="Header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C1778D" w14:textId="77777777" w:rsidR="00476F85" w:rsidRPr="00E029D3" w:rsidRDefault="00690962" w:rsidP="00E029D3">
    <w:pPr>
      <w:pStyle w:val="Header"/>
      <w:tabs>
        <w:tab w:val="clear" w:pos="4513"/>
      </w:tabs>
    </w:pPr>
    <w:r>
      <w:rPr>
        <w:caps/>
      </w:rPr>
      <w:t>ruby on rails</w:t>
    </w:r>
    <w:r w:rsidR="00E029D3">
      <w:tab/>
    </w:r>
    <w:r>
      <w:t>Rails Project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06075"/>
    <w:multiLevelType w:val="hybridMultilevel"/>
    <w:tmpl w:val="C4EC4E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5B40E6"/>
    <w:multiLevelType w:val="hybridMultilevel"/>
    <w:tmpl w:val="06C6276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8245F7"/>
    <w:multiLevelType w:val="hybridMultilevel"/>
    <w:tmpl w:val="FCC01314"/>
    <w:lvl w:ilvl="0" w:tplc="4DAE66B8">
      <w:start w:val="1"/>
      <w:numFmt w:val="decimal"/>
      <w:pStyle w:val="OrderedList"/>
      <w:lvlText w:val="%1."/>
      <w:lvlJc w:val="left"/>
      <w:pPr>
        <w:ind w:left="717" w:hanging="360"/>
      </w:pPr>
    </w:lvl>
    <w:lvl w:ilvl="1" w:tplc="08090019" w:tentative="1">
      <w:start w:val="1"/>
      <w:numFmt w:val="lowerLetter"/>
      <w:lvlText w:val="%2."/>
      <w:lvlJc w:val="left"/>
      <w:pPr>
        <w:ind w:left="1797" w:hanging="360"/>
      </w:pPr>
    </w:lvl>
    <w:lvl w:ilvl="2" w:tplc="0809001B" w:tentative="1">
      <w:start w:val="1"/>
      <w:numFmt w:val="lowerRoman"/>
      <w:lvlText w:val="%3."/>
      <w:lvlJc w:val="right"/>
      <w:pPr>
        <w:ind w:left="2517" w:hanging="180"/>
      </w:pPr>
    </w:lvl>
    <w:lvl w:ilvl="3" w:tplc="0809000F" w:tentative="1">
      <w:start w:val="1"/>
      <w:numFmt w:val="decimal"/>
      <w:lvlText w:val="%4."/>
      <w:lvlJc w:val="left"/>
      <w:pPr>
        <w:ind w:left="3237" w:hanging="360"/>
      </w:pPr>
    </w:lvl>
    <w:lvl w:ilvl="4" w:tplc="08090019" w:tentative="1">
      <w:start w:val="1"/>
      <w:numFmt w:val="lowerLetter"/>
      <w:lvlText w:val="%5."/>
      <w:lvlJc w:val="left"/>
      <w:pPr>
        <w:ind w:left="3957" w:hanging="360"/>
      </w:pPr>
    </w:lvl>
    <w:lvl w:ilvl="5" w:tplc="0809001B" w:tentative="1">
      <w:start w:val="1"/>
      <w:numFmt w:val="lowerRoman"/>
      <w:lvlText w:val="%6."/>
      <w:lvlJc w:val="right"/>
      <w:pPr>
        <w:ind w:left="4677" w:hanging="180"/>
      </w:pPr>
    </w:lvl>
    <w:lvl w:ilvl="6" w:tplc="0809000F" w:tentative="1">
      <w:start w:val="1"/>
      <w:numFmt w:val="decimal"/>
      <w:lvlText w:val="%7."/>
      <w:lvlJc w:val="left"/>
      <w:pPr>
        <w:ind w:left="5397" w:hanging="360"/>
      </w:pPr>
    </w:lvl>
    <w:lvl w:ilvl="7" w:tplc="08090019" w:tentative="1">
      <w:start w:val="1"/>
      <w:numFmt w:val="lowerLetter"/>
      <w:lvlText w:val="%8."/>
      <w:lvlJc w:val="left"/>
      <w:pPr>
        <w:ind w:left="6117" w:hanging="360"/>
      </w:pPr>
    </w:lvl>
    <w:lvl w:ilvl="8" w:tplc="08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" w15:restartNumberingAfterBreak="0">
    <w:nsid w:val="3F6A1800"/>
    <w:multiLevelType w:val="hybridMultilevel"/>
    <w:tmpl w:val="C4EC4E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A25C38"/>
    <w:multiLevelType w:val="hybridMultilevel"/>
    <w:tmpl w:val="C1C402D0"/>
    <w:lvl w:ilvl="0" w:tplc="08AA9D22">
      <w:start w:val="1"/>
      <w:numFmt w:val="decimal"/>
      <w:lvlText w:val="%1."/>
      <w:lvlJc w:val="left"/>
      <w:pPr>
        <w:ind w:left="717" w:hanging="360"/>
      </w:pPr>
    </w:lvl>
    <w:lvl w:ilvl="1" w:tplc="08090019" w:tentative="1">
      <w:start w:val="1"/>
      <w:numFmt w:val="lowerLetter"/>
      <w:lvlText w:val="%2."/>
      <w:lvlJc w:val="left"/>
      <w:pPr>
        <w:ind w:left="2574" w:hanging="360"/>
      </w:pPr>
    </w:lvl>
    <w:lvl w:ilvl="2" w:tplc="0809001B" w:tentative="1">
      <w:start w:val="1"/>
      <w:numFmt w:val="lowerRoman"/>
      <w:lvlText w:val="%3."/>
      <w:lvlJc w:val="right"/>
      <w:pPr>
        <w:ind w:left="3294" w:hanging="180"/>
      </w:pPr>
    </w:lvl>
    <w:lvl w:ilvl="3" w:tplc="0809000F" w:tentative="1">
      <w:start w:val="1"/>
      <w:numFmt w:val="decimal"/>
      <w:lvlText w:val="%4."/>
      <w:lvlJc w:val="left"/>
      <w:pPr>
        <w:ind w:left="4014" w:hanging="360"/>
      </w:pPr>
    </w:lvl>
    <w:lvl w:ilvl="4" w:tplc="08090019" w:tentative="1">
      <w:start w:val="1"/>
      <w:numFmt w:val="lowerLetter"/>
      <w:lvlText w:val="%5."/>
      <w:lvlJc w:val="left"/>
      <w:pPr>
        <w:ind w:left="4734" w:hanging="360"/>
      </w:pPr>
    </w:lvl>
    <w:lvl w:ilvl="5" w:tplc="0809001B" w:tentative="1">
      <w:start w:val="1"/>
      <w:numFmt w:val="lowerRoman"/>
      <w:lvlText w:val="%6."/>
      <w:lvlJc w:val="right"/>
      <w:pPr>
        <w:ind w:left="5454" w:hanging="180"/>
      </w:pPr>
    </w:lvl>
    <w:lvl w:ilvl="6" w:tplc="0809000F" w:tentative="1">
      <w:start w:val="1"/>
      <w:numFmt w:val="decimal"/>
      <w:lvlText w:val="%7."/>
      <w:lvlJc w:val="left"/>
      <w:pPr>
        <w:ind w:left="6174" w:hanging="360"/>
      </w:pPr>
    </w:lvl>
    <w:lvl w:ilvl="7" w:tplc="08090019" w:tentative="1">
      <w:start w:val="1"/>
      <w:numFmt w:val="lowerLetter"/>
      <w:lvlText w:val="%8."/>
      <w:lvlJc w:val="left"/>
      <w:pPr>
        <w:ind w:left="6894" w:hanging="360"/>
      </w:pPr>
    </w:lvl>
    <w:lvl w:ilvl="8" w:tplc="0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5" w15:restartNumberingAfterBreak="0">
    <w:nsid w:val="42381E12"/>
    <w:multiLevelType w:val="hybridMultilevel"/>
    <w:tmpl w:val="C85878D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BA536A"/>
    <w:multiLevelType w:val="hybridMultilevel"/>
    <w:tmpl w:val="B5086A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BA631E"/>
    <w:multiLevelType w:val="hybridMultilevel"/>
    <w:tmpl w:val="C4EC4E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A04D4A"/>
    <w:multiLevelType w:val="hybridMultilevel"/>
    <w:tmpl w:val="5F64DEAE"/>
    <w:lvl w:ilvl="0" w:tplc="4DEA7810">
      <w:start w:val="1"/>
      <w:numFmt w:val="bullet"/>
      <w:pStyle w:val="Unordered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494A18"/>
    <w:multiLevelType w:val="hybridMultilevel"/>
    <w:tmpl w:val="6E4828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4"/>
    <w:lvlOverride w:ilvl="0">
      <w:startOverride w:val="1"/>
    </w:lvlOverride>
  </w:num>
  <w:num w:numId="4">
    <w:abstractNumId w:val="4"/>
    <w:lvlOverride w:ilvl="0">
      <w:startOverride w:val="1"/>
    </w:lvlOverride>
  </w:num>
  <w:num w:numId="5">
    <w:abstractNumId w:val="4"/>
    <w:lvlOverride w:ilvl="0">
      <w:startOverride w:val="1"/>
    </w:lvlOverride>
  </w:num>
  <w:num w:numId="6">
    <w:abstractNumId w:val="4"/>
    <w:lvlOverride w:ilvl="0">
      <w:startOverride w:val="1"/>
    </w:lvlOverride>
  </w:num>
  <w:num w:numId="7">
    <w:abstractNumId w:val="2"/>
  </w:num>
  <w:num w:numId="8">
    <w:abstractNumId w:val="2"/>
    <w:lvlOverride w:ilvl="0">
      <w:startOverride w:val="1"/>
    </w:lvlOverride>
  </w:num>
  <w:num w:numId="9">
    <w:abstractNumId w:val="2"/>
    <w:lvlOverride w:ilvl="0">
      <w:startOverride w:val="1"/>
    </w:lvlOverride>
  </w:num>
  <w:num w:numId="10">
    <w:abstractNumId w:val="2"/>
    <w:lvlOverride w:ilvl="0">
      <w:startOverride w:val="1"/>
    </w:lvlOverride>
  </w:num>
  <w:num w:numId="11">
    <w:abstractNumId w:val="6"/>
  </w:num>
  <w:num w:numId="12">
    <w:abstractNumId w:val="9"/>
  </w:num>
  <w:num w:numId="13">
    <w:abstractNumId w:val="3"/>
  </w:num>
  <w:num w:numId="14">
    <w:abstractNumId w:val="1"/>
  </w:num>
  <w:num w:numId="15">
    <w:abstractNumId w:val="5"/>
  </w:num>
  <w:num w:numId="16">
    <w:abstractNumId w:val="0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357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C7FB0"/>
    <w:rsid w:val="0000227D"/>
    <w:rsid w:val="000208A1"/>
    <w:rsid w:val="0002411E"/>
    <w:rsid w:val="00040564"/>
    <w:rsid w:val="00040962"/>
    <w:rsid w:val="000465D3"/>
    <w:rsid w:val="000873FC"/>
    <w:rsid w:val="0009309A"/>
    <w:rsid w:val="000A23F6"/>
    <w:rsid w:val="000A62F3"/>
    <w:rsid w:val="000B222E"/>
    <w:rsid w:val="000B2D8B"/>
    <w:rsid w:val="000B4A94"/>
    <w:rsid w:val="000C49FB"/>
    <w:rsid w:val="000D20CE"/>
    <w:rsid w:val="000D5926"/>
    <w:rsid w:val="000E549D"/>
    <w:rsid w:val="000F1FCB"/>
    <w:rsid w:val="00104F65"/>
    <w:rsid w:val="00115FAF"/>
    <w:rsid w:val="00120EC5"/>
    <w:rsid w:val="00124FA2"/>
    <w:rsid w:val="00134528"/>
    <w:rsid w:val="00145065"/>
    <w:rsid w:val="00151893"/>
    <w:rsid w:val="00152F94"/>
    <w:rsid w:val="00163689"/>
    <w:rsid w:val="001705DE"/>
    <w:rsid w:val="001A1659"/>
    <w:rsid w:val="001A76EA"/>
    <w:rsid w:val="001C1034"/>
    <w:rsid w:val="001D21DC"/>
    <w:rsid w:val="001D3FC2"/>
    <w:rsid w:val="001F5F2D"/>
    <w:rsid w:val="0021202B"/>
    <w:rsid w:val="0021299C"/>
    <w:rsid w:val="00224593"/>
    <w:rsid w:val="00231439"/>
    <w:rsid w:val="00234966"/>
    <w:rsid w:val="0024090D"/>
    <w:rsid w:val="002501AC"/>
    <w:rsid w:val="002576D6"/>
    <w:rsid w:val="002649A3"/>
    <w:rsid w:val="002710F0"/>
    <w:rsid w:val="00280595"/>
    <w:rsid w:val="00283DE0"/>
    <w:rsid w:val="002A55A6"/>
    <w:rsid w:val="002E0518"/>
    <w:rsid w:val="002E2F96"/>
    <w:rsid w:val="00305428"/>
    <w:rsid w:val="003143CB"/>
    <w:rsid w:val="00331DB5"/>
    <w:rsid w:val="003368E9"/>
    <w:rsid w:val="003444BF"/>
    <w:rsid w:val="003524BB"/>
    <w:rsid w:val="003604E2"/>
    <w:rsid w:val="003807E9"/>
    <w:rsid w:val="003A5631"/>
    <w:rsid w:val="003A6511"/>
    <w:rsid w:val="003B126A"/>
    <w:rsid w:val="003C13CB"/>
    <w:rsid w:val="003D180C"/>
    <w:rsid w:val="003E0FB6"/>
    <w:rsid w:val="003F1BAE"/>
    <w:rsid w:val="00402FC5"/>
    <w:rsid w:val="00407997"/>
    <w:rsid w:val="00407FD0"/>
    <w:rsid w:val="004163E4"/>
    <w:rsid w:val="00421970"/>
    <w:rsid w:val="00426CA6"/>
    <w:rsid w:val="00427114"/>
    <w:rsid w:val="00452435"/>
    <w:rsid w:val="00475647"/>
    <w:rsid w:val="00476F85"/>
    <w:rsid w:val="00484DA1"/>
    <w:rsid w:val="004914E8"/>
    <w:rsid w:val="004A3C9B"/>
    <w:rsid w:val="004A5735"/>
    <w:rsid w:val="004B1432"/>
    <w:rsid w:val="004B4B3A"/>
    <w:rsid w:val="004C2ED4"/>
    <w:rsid w:val="004C560E"/>
    <w:rsid w:val="004D3A66"/>
    <w:rsid w:val="004F147A"/>
    <w:rsid w:val="005012B9"/>
    <w:rsid w:val="005158AC"/>
    <w:rsid w:val="00523529"/>
    <w:rsid w:val="00534742"/>
    <w:rsid w:val="005375EE"/>
    <w:rsid w:val="005506F8"/>
    <w:rsid w:val="00555915"/>
    <w:rsid w:val="00582E21"/>
    <w:rsid w:val="00586E31"/>
    <w:rsid w:val="0059265B"/>
    <w:rsid w:val="005B7D5B"/>
    <w:rsid w:val="005B7DAC"/>
    <w:rsid w:val="005C7FB0"/>
    <w:rsid w:val="005D064A"/>
    <w:rsid w:val="005F2C1F"/>
    <w:rsid w:val="005F54E8"/>
    <w:rsid w:val="00606161"/>
    <w:rsid w:val="00633A1A"/>
    <w:rsid w:val="006363B7"/>
    <w:rsid w:val="00637552"/>
    <w:rsid w:val="00656597"/>
    <w:rsid w:val="006642DE"/>
    <w:rsid w:val="00664D8C"/>
    <w:rsid w:val="00672FAB"/>
    <w:rsid w:val="00690962"/>
    <w:rsid w:val="00693AF2"/>
    <w:rsid w:val="0069586B"/>
    <w:rsid w:val="006A29DC"/>
    <w:rsid w:val="006B1C20"/>
    <w:rsid w:val="006D2163"/>
    <w:rsid w:val="006D5409"/>
    <w:rsid w:val="006D65DB"/>
    <w:rsid w:val="006E7962"/>
    <w:rsid w:val="006F188B"/>
    <w:rsid w:val="00710EF4"/>
    <w:rsid w:val="00714246"/>
    <w:rsid w:val="00734B0C"/>
    <w:rsid w:val="00741A43"/>
    <w:rsid w:val="00747800"/>
    <w:rsid w:val="00777BBD"/>
    <w:rsid w:val="00782981"/>
    <w:rsid w:val="00783086"/>
    <w:rsid w:val="007959B8"/>
    <w:rsid w:val="007B2ACB"/>
    <w:rsid w:val="007C2E01"/>
    <w:rsid w:val="007F0AA3"/>
    <w:rsid w:val="00802A0A"/>
    <w:rsid w:val="00802D50"/>
    <w:rsid w:val="0082164E"/>
    <w:rsid w:val="00824746"/>
    <w:rsid w:val="0084367D"/>
    <w:rsid w:val="00844214"/>
    <w:rsid w:val="0087084B"/>
    <w:rsid w:val="00876AAD"/>
    <w:rsid w:val="00881583"/>
    <w:rsid w:val="008A4B83"/>
    <w:rsid w:val="008B3EA7"/>
    <w:rsid w:val="008C3311"/>
    <w:rsid w:val="008C4184"/>
    <w:rsid w:val="008E42AC"/>
    <w:rsid w:val="008E5AA7"/>
    <w:rsid w:val="008F2659"/>
    <w:rsid w:val="00907DC3"/>
    <w:rsid w:val="009140C4"/>
    <w:rsid w:val="00923C69"/>
    <w:rsid w:val="0092592E"/>
    <w:rsid w:val="009569CA"/>
    <w:rsid w:val="00974914"/>
    <w:rsid w:val="009815F7"/>
    <w:rsid w:val="0098659E"/>
    <w:rsid w:val="00987BAC"/>
    <w:rsid w:val="009A0B03"/>
    <w:rsid w:val="009B05D5"/>
    <w:rsid w:val="009B530B"/>
    <w:rsid w:val="009B7708"/>
    <w:rsid w:val="009D3BC8"/>
    <w:rsid w:val="009E678D"/>
    <w:rsid w:val="009F3F91"/>
    <w:rsid w:val="00A26324"/>
    <w:rsid w:val="00A2695D"/>
    <w:rsid w:val="00A41EA3"/>
    <w:rsid w:val="00A61CA5"/>
    <w:rsid w:val="00A66E3F"/>
    <w:rsid w:val="00A7790B"/>
    <w:rsid w:val="00A9469B"/>
    <w:rsid w:val="00AB54EF"/>
    <w:rsid w:val="00AC3D35"/>
    <w:rsid w:val="00AE07FE"/>
    <w:rsid w:val="00AE7313"/>
    <w:rsid w:val="00AF2FEC"/>
    <w:rsid w:val="00B03843"/>
    <w:rsid w:val="00B066EA"/>
    <w:rsid w:val="00B14BA0"/>
    <w:rsid w:val="00B47E60"/>
    <w:rsid w:val="00B73312"/>
    <w:rsid w:val="00B81F45"/>
    <w:rsid w:val="00BA3F9D"/>
    <w:rsid w:val="00BB7C70"/>
    <w:rsid w:val="00BD1F0C"/>
    <w:rsid w:val="00BE2342"/>
    <w:rsid w:val="00C1060F"/>
    <w:rsid w:val="00C162C1"/>
    <w:rsid w:val="00C37A2D"/>
    <w:rsid w:val="00C5690C"/>
    <w:rsid w:val="00C60E07"/>
    <w:rsid w:val="00CA027E"/>
    <w:rsid w:val="00CA4BC7"/>
    <w:rsid w:val="00CE1A83"/>
    <w:rsid w:val="00CE50F1"/>
    <w:rsid w:val="00CF1111"/>
    <w:rsid w:val="00CF343D"/>
    <w:rsid w:val="00CF5B3C"/>
    <w:rsid w:val="00D45F53"/>
    <w:rsid w:val="00D46E8C"/>
    <w:rsid w:val="00D6780C"/>
    <w:rsid w:val="00D719BA"/>
    <w:rsid w:val="00D86E1E"/>
    <w:rsid w:val="00D90079"/>
    <w:rsid w:val="00D96C58"/>
    <w:rsid w:val="00DA105A"/>
    <w:rsid w:val="00DA31F5"/>
    <w:rsid w:val="00DA41F1"/>
    <w:rsid w:val="00DA4DB2"/>
    <w:rsid w:val="00DB05E8"/>
    <w:rsid w:val="00DB7315"/>
    <w:rsid w:val="00DC51B7"/>
    <w:rsid w:val="00DD519E"/>
    <w:rsid w:val="00DF026A"/>
    <w:rsid w:val="00DF0DFE"/>
    <w:rsid w:val="00DF1647"/>
    <w:rsid w:val="00E029D3"/>
    <w:rsid w:val="00E21B7B"/>
    <w:rsid w:val="00E33C84"/>
    <w:rsid w:val="00E66041"/>
    <w:rsid w:val="00E96077"/>
    <w:rsid w:val="00E97159"/>
    <w:rsid w:val="00EA0CDB"/>
    <w:rsid w:val="00EA4690"/>
    <w:rsid w:val="00ED6A41"/>
    <w:rsid w:val="00EE1AC8"/>
    <w:rsid w:val="00EF4F6C"/>
    <w:rsid w:val="00F12375"/>
    <w:rsid w:val="00F16C17"/>
    <w:rsid w:val="00F33817"/>
    <w:rsid w:val="00F46DB4"/>
    <w:rsid w:val="00F87A64"/>
    <w:rsid w:val="00FA2063"/>
    <w:rsid w:val="00FA6197"/>
    <w:rsid w:val="00FB4FBF"/>
    <w:rsid w:val="00FC24F5"/>
    <w:rsid w:val="00FD3464"/>
    <w:rsid w:val="00FE2509"/>
    <w:rsid w:val="00FE64CB"/>
    <w:rsid w:val="00FF5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9B5BCD"/>
  <w15:docId w15:val="{A6D72357-72F3-4A2A-8D55-0544C3FB9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1202B"/>
    <w:pPr>
      <w:spacing w:before="120" w:after="0" w:line="240" w:lineRule="auto"/>
    </w:pPr>
    <w:rPr>
      <w:rFonts w:ascii="Garamond" w:hAnsi="Garamond"/>
      <w:sz w:val="26"/>
    </w:rPr>
  </w:style>
  <w:style w:type="paragraph" w:styleId="Heading1">
    <w:name w:val="heading 1"/>
    <w:basedOn w:val="Normal"/>
    <w:next w:val="Heading2"/>
    <w:link w:val="Heading1Char"/>
    <w:uiPriority w:val="9"/>
    <w:qFormat/>
    <w:rsid w:val="00EF4F6C"/>
    <w:pPr>
      <w:spacing w:before="0"/>
      <w:outlineLvl w:val="0"/>
    </w:pPr>
    <w:rPr>
      <w:rFonts w:ascii="Arial Narrow" w:hAnsi="Arial Narrow"/>
      <w:b/>
      <w:sz w:val="80"/>
      <w:szCs w:val="9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EF4F6C"/>
    <w:pPr>
      <w:keepNext/>
      <w:pageBreakBefore/>
      <w:spacing w:after="360"/>
      <w:outlineLvl w:val="1"/>
    </w:pPr>
    <w:rPr>
      <w:sz w:val="60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AB54EF"/>
    <w:pPr>
      <w:pageBreakBefore w:val="0"/>
      <w:spacing w:before="360" w:after="180"/>
      <w:outlineLvl w:val="2"/>
    </w:pPr>
    <w:rPr>
      <w:sz w:val="40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D86E1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rderedList">
    <w:name w:val="Ordered List"/>
    <w:basedOn w:val="Normal"/>
    <w:qFormat/>
    <w:rsid w:val="004C2ED4"/>
    <w:pPr>
      <w:numPr>
        <w:numId w:val="7"/>
      </w:numPr>
      <w:spacing w:before="0"/>
      <w:contextualSpacing/>
    </w:pPr>
    <w:rPr>
      <w:rFonts w:cs="Courier New"/>
      <w:color w:val="000000"/>
      <w:szCs w:val="28"/>
      <w:shd w:val="clear" w:color="auto" w:fill="FFFFFF"/>
    </w:rPr>
  </w:style>
  <w:style w:type="paragraph" w:customStyle="1" w:styleId="Code">
    <w:name w:val="Code"/>
    <w:basedOn w:val="Normal"/>
    <w:qFormat/>
    <w:rsid w:val="00040564"/>
    <w:pPr>
      <w:spacing w:before="180" w:after="180" w:line="260" w:lineRule="exact"/>
      <w:ind w:left="357"/>
      <w:contextualSpacing/>
    </w:pPr>
    <w:rPr>
      <w:rFonts w:ascii="Lucida Console" w:hAnsi="Lucida Console" w:cs="Courier New"/>
      <w:noProof/>
      <w:color w:val="000000"/>
      <w:sz w:val="20"/>
      <w:szCs w:val="24"/>
      <w:shd w:val="clear" w:color="auto" w:fill="FFFFFF"/>
    </w:rPr>
  </w:style>
  <w:style w:type="paragraph" w:customStyle="1" w:styleId="ChapterNumber">
    <w:name w:val="Chapter Number"/>
    <w:basedOn w:val="Normal"/>
    <w:next w:val="Heading1"/>
    <w:qFormat/>
    <w:rsid w:val="00EF4F6C"/>
    <w:pPr>
      <w:spacing w:before="6000"/>
    </w:pPr>
    <w:rPr>
      <w:rFonts w:ascii="Arial" w:hAnsi="Arial"/>
      <w:spacing w:val="80"/>
      <w:szCs w:val="36"/>
    </w:rPr>
  </w:style>
  <w:style w:type="paragraph" w:styleId="Header">
    <w:name w:val="header"/>
    <w:basedOn w:val="Normal"/>
    <w:link w:val="HeaderChar"/>
    <w:uiPriority w:val="99"/>
    <w:unhideWhenUsed/>
    <w:rsid w:val="00E029D3"/>
    <w:pPr>
      <w:pBdr>
        <w:bottom w:val="single" w:sz="4" w:space="1" w:color="auto"/>
      </w:pBdr>
      <w:tabs>
        <w:tab w:val="center" w:pos="4513"/>
        <w:tab w:val="right" w:pos="9026"/>
      </w:tabs>
      <w:spacing w:before="0"/>
    </w:pPr>
    <w:rPr>
      <w:rFonts w:asciiTheme="majorHAnsi" w:hAnsiTheme="majorHAnsi"/>
      <w:spacing w:val="20"/>
      <w:sz w:val="22"/>
    </w:rPr>
  </w:style>
  <w:style w:type="character" w:customStyle="1" w:styleId="HeaderChar">
    <w:name w:val="Header Char"/>
    <w:basedOn w:val="DefaultParagraphFont"/>
    <w:link w:val="Header"/>
    <w:uiPriority w:val="99"/>
    <w:rsid w:val="00E029D3"/>
    <w:rPr>
      <w:rFonts w:asciiTheme="majorHAnsi" w:hAnsiTheme="majorHAnsi"/>
      <w:spacing w:val="20"/>
    </w:rPr>
  </w:style>
  <w:style w:type="paragraph" w:styleId="Footer">
    <w:name w:val="footer"/>
    <w:basedOn w:val="Normal"/>
    <w:link w:val="FooterChar"/>
    <w:uiPriority w:val="99"/>
    <w:unhideWhenUsed/>
    <w:rsid w:val="00824746"/>
    <w:pPr>
      <w:pBdr>
        <w:top w:val="single" w:sz="4" w:space="1" w:color="auto"/>
      </w:pBdr>
      <w:tabs>
        <w:tab w:val="center" w:pos="4513"/>
        <w:tab w:val="right" w:pos="9026"/>
      </w:tabs>
      <w:spacing w:before="0"/>
    </w:pPr>
    <w:rPr>
      <w:rFonts w:asciiTheme="majorHAnsi" w:hAnsiTheme="majorHAnsi"/>
      <w:spacing w:val="20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824746"/>
    <w:rPr>
      <w:rFonts w:asciiTheme="majorHAnsi" w:hAnsiTheme="majorHAnsi"/>
      <w:spacing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F4F6C"/>
    <w:rPr>
      <w:rFonts w:ascii="Arial Narrow" w:hAnsi="Arial Narrow"/>
      <w:b/>
      <w:sz w:val="80"/>
      <w:szCs w:val="96"/>
    </w:rPr>
  </w:style>
  <w:style w:type="character" w:customStyle="1" w:styleId="Heading2Char">
    <w:name w:val="Heading 2 Char"/>
    <w:basedOn w:val="DefaultParagraphFont"/>
    <w:link w:val="Heading2"/>
    <w:uiPriority w:val="9"/>
    <w:rsid w:val="00EF4F6C"/>
    <w:rPr>
      <w:rFonts w:ascii="Arial Narrow" w:hAnsi="Arial Narrow"/>
      <w:b/>
      <w:sz w:val="60"/>
      <w:szCs w:val="96"/>
    </w:rPr>
  </w:style>
  <w:style w:type="character" w:customStyle="1" w:styleId="Heading3Char">
    <w:name w:val="Heading 3 Char"/>
    <w:basedOn w:val="DefaultParagraphFont"/>
    <w:link w:val="Heading3"/>
    <w:uiPriority w:val="9"/>
    <w:rsid w:val="00AB54EF"/>
    <w:rPr>
      <w:rFonts w:ascii="Arial Narrow" w:hAnsi="Arial Narrow"/>
      <w:b/>
      <w:sz w:val="40"/>
      <w:szCs w:val="96"/>
    </w:rPr>
  </w:style>
  <w:style w:type="paragraph" w:customStyle="1" w:styleId="TableText">
    <w:name w:val="Table Text"/>
    <w:basedOn w:val="Normal"/>
    <w:qFormat/>
    <w:rsid w:val="008E5AA7"/>
    <w:pPr>
      <w:spacing w:before="60" w:after="60"/>
    </w:pPr>
    <w:rPr>
      <w:rFonts w:asciiTheme="minorHAnsi" w:hAnsiTheme="minorHAnsi"/>
      <w:sz w:val="24"/>
      <w:szCs w:val="24"/>
    </w:rPr>
  </w:style>
  <w:style w:type="paragraph" w:customStyle="1" w:styleId="Note">
    <w:name w:val="Note"/>
    <w:basedOn w:val="Normal"/>
    <w:qFormat/>
    <w:rsid w:val="003F1BAE"/>
    <w:pPr>
      <w:pBdr>
        <w:top w:val="single" w:sz="8" w:space="6" w:color="auto" w:shadow="1"/>
        <w:left w:val="single" w:sz="8" w:space="6" w:color="auto" w:shadow="1"/>
        <w:bottom w:val="single" w:sz="8" w:space="6" w:color="auto" w:shadow="1"/>
        <w:right w:val="single" w:sz="8" w:space="6" w:color="auto" w:shadow="1"/>
      </w:pBdr>
      <w:shd w:val="clear" w:color="auto" w:fill="F2F2F2" w:themeFill="background1" w:themeFillShade="F2"/>
      <w:ind w:left="170" w:right="170"/>
    </w:pPr>
    <w:rPr>
      <w:rFonts w:ascii="Calibri" w:hAnsi="Calibri"/>
      <w:b/>
      <w:sz w:val="24"/>
    </w:rPr>
  </w:style>
  <w:style w:type="paragraph" w:customStyle="1" w:styleId="NoteCode">
    <w:name w:val="Note Code"/>
    <w:basedOn w:val="Note"/>
    <w:qFormat/>
    <w:rsid w:val="005F54E8"/>
    <w:pPr>
      <w:tabs>
        <w:tab w:val="left" w:pos="527"/>
        <w:tab w:val="left" w:pos="885"/>
        <w:tab w:val="left" w:pos="1242"/>
        <w:tab w:val="left" w:pos="1599"/>
        <w:tab w:val="left" w:pos="1956"/>
        <w:tab w:val="left" w:pos="2313"/>
      </w:tabs>
      <w:spacing w:before="180" w:after="180" w:line="260" w:lineRule="exact"/>
      <w:contextualSpacing/>
    </w:pPr>
    <w:rPr>
      <w:rFonts w:ascii="Lucida Console" w:hAnsi="Lucida Console" w:cs="Courier New"/>
      <w:b w:val="0"/>
      <w:szCs w:val="24"/>
    </w:rPr>
  </w:style>
  <w:style w:type="paragraph" w:customStyle="1" w:styleId="UnorderedList">
    <w:name w:val="Unordered List"/>
    <w:basedOn w:val="Normal"/>
    <w:qFormat/>
    <w:rsid w:val="004C2ED4"/>
    <w:pPr>
      <w:numPr>
        <w:numId w:val="1"/>
      </w:numPr>
      <w:spacing w:before="0"/>
      <w:ind w:left="714" w:hanging="357"/>
      <w:contextualSpacing/>
    </w:pPr>
    <w:rPr>
      <w:rFonts w:cs="Courier New"/>
      <w:color w:val="000000"/>
      <w:szCs w:val="28"/>
      <w:shd w:val="clear" w:color="auto" w:fill="FFFFFF"/>
    </w:rPr>
  </w:style>
  <w:style w:type="table" w:customStyle="1" w:styleId="Table">
    <w:name w:val="Table"/>
    <w:basedOn w:val="TableNormal"/>
    <w:uiPriority w:val="99"/>
    <w:rsid w:val="0021299C"/>
    <w:pPr>
      <w:spacing w:after="24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rPr>
        <w:b/>
      </w:rPr>
      <w:tblPr/>
      <w:tcPr>
        <w:tcBorders>
          <w:top w:val="single" w:sz="8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nil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NoteHeader">
    <w:name w:val="Note Header"/>
    <w:basedOn w:val="Note"/>
    <w:next w:val="Note"/>
    <w:qFormat/>
    <w:rsid w:val="003F1BAE"/>
    <w:pPr>
      <w:shd w:val="clear" w:color="auto" w:fill="000000" w:themeFill="text1"/>
      <w:spacing w:after="120"/>
    </w:pPr>
    <w:rPr>
      <w:caps/>
      <w:spacing w:val="40"/>
    </w:rPr>
  </w:style>
  <w:style w:type="character" w:customStyle="1" w:styleId="Heading4Char">
    <w:name w:val="Heading 4 Char"/>
    <w:basedOn w:val="DefaultParagraphFont"/>
    <w:link w:val="Heading4"/>
    <w:uiPriority w:val="9"/>
    <w:rsid w:val="00D86E1E"/>
    <w:rPr>
      <w:rFonts w:asciiTheme="majorHAnsi" w:eastAsiaTheme="majorEastAsia" w:hAnsiTheme="majorHAnsi" w:cstheme="majorBidi"/>
      <w:i/>
      <w:iCs/>
      <w:color w:val="2E74B5" w:themeColor="accent1" w:themeShade="BF"/>
      <w:sz w:val="26"/>
    </w:rPr>
  </w:style>
  <w:style w:type="paragraph" w:customStyle="1" w:styleId="Figure">
    <w:name w:val="Figure"/>
    <w:basedOn w:val="Normal"/>
    <w:next w:val="Normal"/>
    <w:qFormat/>
    <w:rsid w:val="00E66041"/>
    <w:pPr>
      <w:spacing w:before="240" w:after="240"/>
    </w:pPr>
  </w:style>
  <w:style w:type="paragraph" w:styleId="Caption">
    <w:name w:val="caption"/>
    <w:basedOn w:val="Normal"/>
    <w:next w:val="Normal"/>
    <w:uiPriority w:val="35"/>
    <w:semiHidden/>
    <w:unhideWhenUsed/>
    <w:rsid w:val="0021202B"/>
    <w:rPr>
      <w:i/>
      <w:iCs/>
      <w:sz w:val="18"/>
      <w:szCs w:val="18"/>
    </w:rPr>
  </w:style>
  <w:style w:type="character" w:styleId="HTMLCite">
    <w:name w:val="HTML Cite"/>
    <w:uiPriority w:val="99"/>
    <w:semiHidden/>
    <w:unhideWhenUsed/>
    <w:rsid w:val="00DF0DFE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0DFE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DF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444BF"/>
    <w:pPr>
      <w:spacing w:before="0"/>
      <w:ind w:left="720"/>
      <w:jc w:val="both"/>
    </w:pPr>
    <w:rPr>
      <w:rFonts w:ascii="Arial" w:eastAsia="Times New Roman" w:hAnsi="Arial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ny.TONY-SUPER\Documents\00.Ruby%20Programming%20&amp;%20Rails%20-%20Update%201\Ruby%20Rails%20-%20Version%202\Chapte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55BA0A-BC95-4800-8007-705A5B91C2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Chapter.dotx</Template>
  <TotalTime>0</TotalTime>
  <Pages>19</Pages>
  <Words>1730</Words>
  <Characters>9864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</dc:creator>
  <cp:lastModifiedBy>tony</cp:lastModifiedBy>
  <cp:revision>2</cp:revision>
  <dcterms:created xsi:type="dcterms:W3CDTF">2020-01-15T13:36:00Z</dcterms:created>
  <dcterms:modified xsi:type="dcterms:W3CDTF">2020-01-15T13:36:00Z</dcterms:modified>
</cp:coreProperties>
</file>