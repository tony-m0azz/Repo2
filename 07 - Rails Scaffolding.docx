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21741" w14:textId="77777777" w:rsidR="00407997" w:rsidRPr="00710EF4" w:rsidRDefault="002649A3" w:rsidP="00002BDC">
      <w:pPr>
        <w:pStyle w:val="ChapterNumber"/>
        <w:jc w:val="center"/>
      </w:pPr>
      <w:r w:rsidRPr="00710EF4">
        <w:t xml:space="preserve">CHAPTER </w:t>
      </w:r>
      <w:r w:rsidR="0083316C">
        <w:t>7</w:t>
      </w:r>
    </w:p>
    <w:p w14:paraId="1032CCFE" w14:textId="77777777" w:rsidR="005012B9" w:rsidRDefault="0083316C" w:rsidP="00002BDC">
      <w:pPr>
        <w:pStyle w:val="Heading1"/>
        <w:jc w:val="center"/>
      </w:pPr>
      <w:r>
        <w:t>Rails Scaffolding</w:t>
      </w:r>
    </w:p>
    <w:p w14:paraId="07EEDE7B" w14:textId="77777777" w:rsidR="00476F85" w:rsidRDefault="00476F85" w:rsidP="003B126A">
      <w:pPr>
        <w:spacing w:before="480"/>
        <w:ind w:right="1134"/>
        <w:rPr>
          <w:rFonts w:ascii="Arial Narrow" w:hAnsi="Arial Narrow"/>
          <w:b/>
          <w:sz w:val="72"/>
          <w:szCs w:val="72"/>
        </w:rPr>
        <w:sectPr w:rsidR="00476F85" w:rsidSect="00002BDC">
          <w:headerReference w:type="even" r:id="rId8"/>
          <w:headerReference w:type="default" r:id="rId9"/>
          <w:footerReference w:type="even" r:id="rId10"/>
          <w:footerReference w:type="default" r:id="rId11"/>
          <w:pgSz w:w="11906" w:h="16838"/>
          <w:pgMar w:top="1440" w:right="1440" w:bottom="1440" w:left="1440" w:header="708" w:footer="708" w:gutter="0"/>
          <w:pgBorders w:display="firstPage" w:offsetFrom="page">
            <w:top w:val="twistedLines2" w:sz="6" w:space="24" w:color="auto"/>
            <w:left w:val="twistedLines2" w:sz="6" w:space="24" w:color="auto"/>
            <w:bottom w:val="twistedLines2" w:sz="6" w:space="24" w:color="auto"/>
            <w:right w:val="twistedLines2" w:sz="6" w:space="24" w:color="auto"/>
          </w:pgBorders>
          <w:cols w:space="708"/>
          <w:docGrid w:linePitch="360"/>
        </w:sectPr>
      </w:pPr>
    </w:p>
    <w:p w14:paraId="71D9BC9E" w14:textId="77777777" w:rsidR="00EE3F70" w:rsidRDefault="00EE3F70" w:rsidP="00EE3F70">
      <w:pPr>
        <w:pStyle w:val="Heading1"/>
      </w:pPr>
      <w:r>
        <w:lastRenderedPageBreak/>
        <w:t>RAILS SCAFFOLDING</w:t>
      </w:r>
    </w:p>
    <w:p w14:paraId="4925F27B" w14:textId="77777777" w:rsidR="00EE3F70" w:rsidRDefault="00EE3F70" w:rsidP="00EE3F70"/>
    <w:p w14:paraId="4FD446E7" w14:textId="77777777" w:rsidR="00EE3F70" w:rsidRDefault="00EE3F70" w:rsidP="00EE3F70">
      <w:r>
        <w:t>Using scaffolding you can create the framework for very sophisticated applications in a short space of time.</w:t>
      </w:r>
    </w:p>
    <w:p w14:paraId="1DB0ED2D" w14:textId="77777777" w:rsidR="00EE3F70" w:rsidRDefault="00EE3F70" w:rsidP="00EE3F70"/>
    <w:p w14:paraId="2787A859" w14:textId="77777777" w:rsidR="00EE3F70" w:rsidRDefault="00EE3F70" w:rsidP="00EE3F70">
      <w:r>
        <w:t xml:space="preserve">If you want to create the models, view, and controller for a new application in a single operation, scaffolding is the tool for the job.  </w:t>
      </w:r>
    </w:p>
    <w:p w14:paraId="1A521F5F" w14:textId="77777777" w:rsidR="00EE3F70" w:rsidRDefault="00EE3F70" w:rsidP="00EE3F70"/>
    <w:p w14:paraId="5B8A4C76" w14:textId="77777777" w:rsidR="00EE3F70" w:rsidRDefault="00EE3F70" w:rsidP="00EE3F70">
      <w:r>
        <w:t xml:space="preserve">You can run several </w:t>
      </w:r>
      <w:r w:rsidRPr="00536724">
        <w:rPr>
          <w:b/>
        </w:rPr>
        <w:t>rails g scaffold</w:t>
      </w:r>
      <w:r>
        <w:t xml:space="preserve"> commands to construct each of the elements for the application.</w:t>
      </w:r>
    </w:p>
    <w:p w14:paraId="63A4399C" w14:textId="77777777" w:rsidR="00EE3F70" w:rsidRDefault="00EE3F70" w:rsidP="00EE3F70"/>
    <w:p w14:paraId="2E430158" w14:textId="77777777" w:rsidR="00EE3F70" w:rsidRDefault="00EE3F70" w:rsidP="00EE3F70">
      <w:r>
        <w:t xml:space="preserve">Scaffolding is designed to follow the CRUD and DRY principles, and it forms a good basis for standard rails coding.  </w:t>
      </w:r>
    </w:p>
    <w:p w14:paraId="5B97677B" w14:textId="77777777" w:rsidR="00EE3F70" w:rsidRDefault="00EE3F70" w:rsidP="00EE3F70"/>
    <w:p w14:paraId="5A69C3B5" w14:textId="77777777" w:rsidR="00EE3F70" w:rsidRDefault="00EE3F70" w:rsidP="00EE3F70">
      <w:r>
        <w:t>But do remember it is someone else’s ‘view’ of what is good and bad.</w:t>
      </w:r>
    </w:p>
    <w:p w14:paraId="2685D16B" w14:textId="77777777" w:rsidR="00EE3F70" w:rsidRDefault="00EE3F70" w:rsidP="00EE3F70"/>
    <w:p w14:paraId="76BFC777" w14:textId="77777777" w:rsidR="00EE3F70" w:rsidRDefault="00EE3F70" w:rsidP="00EE3F70">
      <w:r>
        <w:t>There is still, however, a fair amount of development work required to effectively join it all together as a complete application, and to have it function exactly as required.</w:t>
      </w:r>
    </w:p>
    <w:p w14:paraId="36541904" w14:textId="77777777" w:rsidR="00EE3F70" w:rsidRDefault="00EE3F70" w:rsidP="00EE3F70"/>
    <w:p w14:paraId="535080CC" w14:textId="77777777" w:rsidR="00EE3F70" w:rsidRDefault="00EE3F70" w:rsidP="00EE3F70">
      <w:r>
        <w:t>You may need to add validation and error handling for the Model, add associations between models to support your query and display views, customise the views and maybe add extra views to the application.</w:t>
      </w:r>
    </w:p>
    <w:p w14:paraId="526A03DA" w14:textId="77777777" w:rsidR="00EE3F70" w:rsidRDefault="00EE3F70" w:rsidP="00EE3F70"/>
    <w:p w14:paraId="482291B2" w14:textId="34B5995B" w:rsidR="00EE3F70" w:rsidRDefault="00EE3F70" w:rsidP="00EE3F70">
      <w:r>
        <w:t xml:space="preserve">There is also the issue of ‘appearance’ from a web perspective, Rails supports both standard css and Sass.  This is not covered on this </w:t>
      </w:r>
      <w:r w:rsidR="00F248BE">
        <w:t>course,</w:t>
      </w:r>
      <w:r>
        <w:t xml:space="preserve"> but it is easy to work with by anyone with previous css experience.  The files are located in the </w:t>
      </w:r>
      <w:r w:rsidRPr="00673821">
        <w:rPr>
          <w:b/>
        </w:rPr>
        <w:t>app\assets</w:t>
      </w:r>
      <w:r>
        <w:t xml:space="preserve"> directory.</w:t>
      </w:r>
    </w:p>
    <w:p w14:paraId="713C28C9" w14:textId="77777777" w:rsidR="00EE3F70" w:rsidRDefault="00EE3F70" w:rsidP="00EE3F70"/>
    <w:p w14:paraId="2BF5A008" w14:textId="71DE2804" w:rsidR="00EE3F70" w:rsidRDefault="00EE3F70" w:rsidP="00EE3F70">
      <w:r>
        <w:t xml:space="preserve">You may also, for example, run a </w:t>
      </w:r>
      <w:r w:rsidRPr="00536724">
        <w:rPr>
          <w:b/>
        </w:rPr>
        <w:t xml:space="preserve">rails g controller </w:t>
      </w:r>
      <w:r w:rsidR="00F248BE">
        <w:rPr>
          <w:b/>
        </w:rPr>
        <w:t>landing</w:t>
      </w:r>
      <w:r w:rsidRPr="00536724">
        <w:rPr>
          <w:b/>
        </w:rPr>
        <w:t xml:space="preserve"> index</w:t>
      </w:r>
      <w:r>
        <w:t xml:space="preserve"> command to produce the ‘front’ page for the application as a whole; this will generate a controller and a basic index view as a frame work.</w:t>
      </w:r>
    </w:p>
    <w:p w14:paraId="090913DF" w14:textId="77777777" w:rsidR="00EE3F70" w:rsidRDefault="00EE3F70" w:rsidP="00EE3F70">
      <w:r w:rsidRPr="008D27DE">
        <w:t>The main benefit from using scaffold is the amount of time and effort saved by the developer in creating the basic frame work for the application</w:t>
      </w:r>
      <w:r>
        <w:t>.</w:t>
      </w:r>
    </w:p>
    <w:p w14:paraId="3C4C17FF" w14:textId="77777777" w:rsidR="00EE3F70" w:rsidRDefault="00EE3F70" w:rsidP="00EE3F70"/>
    <w:p w14:paraId="4E415E23" w14:textId="77777777" w:rsidR="00EE3F70" w:rsidRDefault="00EE3F70" w:rsidP="00EE3F70">
      <w:pPr>
        <w:pStyle w:val="Heading2"/>
      </w:pPr>
      <w:r>
        <w:lastRenderedPageBreak/>
        <w:t>Quick start</w:t>
      </w:r>
    </w:p>
    <w:p w14:paraId="3CC55003" w14:textId="77777777" w:rsidR="00EE3F70" w:rsidRDefault="00EE3F70" w:rsidP="00EE3F70"/>
    <w:p w14:paraId="789B611F" w14:textId="77777777" w:rsidR="00EE3F70" w:rsidRDefault="00EE3F70" w:rsidP="00EE3F70">
      <w:r>
        <w:t>This time we are going to let rails build our guestbook using scaffolding.</w:t>
      </w:r>
    </w:p>
    <w:p w14:paraId="7BE9E0E3" w14:textId="77777777" w:rsidR="00EE3F70" w:rsidRDefault="00EE3F70" w:rsidP="00EE3F70"/>
    <w:p w14:paraId="566563C4" w14:textId="4B7A4456" w:rsidR="00EE3F70" w:rsidRDefault="00EE3F70" w:rsidP="00EE3F70">
      <w:r>
        <w:t xml:space="preserve">As before we have to initialize our application </w:t>
      </w:r>
      <w:r w:rsidR="00F248BE">
        <w:t xml:space="preserve">in our \sites directory </w:t>
      </w:r>
      <w:r>
        <w:t>using:</w:t>
      </w:r>
    </w:p>
    <w:p w14:paraId="0AB1476C" w14:textId="77777777" w:rsidR="00EE3F70" w:rsidRDefault="00EE3F70" w:rsidP="00EE3F70"/>
    <w:p w14:paraId="4E0DBF51" w14:textId="77777777" w:rsidR="00EE3F70" w:rsidRPr="009270E1" w:rsidRDefault="00EE3F70" w:rsidP="00E83DEE">
      <w:pPr>
        <w:pStyle w:val="Code"/>
      </w:pPr>
      <w:r>
        <w:t>r</w:t>
      </w:r>
      <w:r w:rsidRPr="009270E1">
        <w:t>ails new guest2</w:t>
      </w:r>
    </w:p>
    <w:p w14:paraId="00717267" w14:textId="77777777" w:rsidR="00EE3F70" w:rsidRDefault="00EE3F70" w:rsidP="00EE3F70"/>
    <w:p w14:paraId="1B3E8315" w14:textId="1A540C14" w:rsidR="00EE3F70" w:rsidRDefault="00EE3F70" w:rsidP="00EE3F70">
      <w:r>
        <w:t xml:space="preserve">cd into the new application directory </w:t>
      </w:r>
      <w:r w:rsidR="00E83DEE">
        <w:rPr>
          <w:b/>
        </w:rPr>
        <w:t>\</w:t>
      </w:r>
      <w:r w:rsidR="00F248BE">
        <w:rPr>
          <w:b/>
        </w:rPr>
        <w:t>sites</w:t>
      </w:r>
      <w:r w:rsidRPr="009270E1">
        <w:rPr>
          <w:b/>
        </w:rPr>
        <w:t>\guest2</w:t>
      </w:r>
    </w:p>
    <w:p w14:paraId="48376FCE" w14:textId="77777777" w:rsidR="00EE3F70" w:rsidRDefault="00EE3F70" w:rsidP="00EE3F70"/>
    <w:p w14:paraId="11C91981" w14:textId="77777777" w:rsidR="00EE3F70" w:rsidRDefault="00E83DEE" w:rsidP="00EE3F70">
      <w:r>
        <w:t>Run:</w:t>
      </w:r>
    </w:p>
    <w:p w14:paraId="6AE4159E" w14:textId="77777777" w:rsidR="00EE3F70" w:rsidRDefault="00EE3F70" w:rsidP="00EE3F70"/>
    <w:p w14:paraId="4B1E5199" w14:textId="77777777" w:rsidR="00EE3F70" w:rsidRDefault="00EE3F70" w:rsidP="00E83DEE">
      <w:pPr>
        <w:pStyle w:val="Code"/>
      </w:pPr>
      <w:r w:rsidRPr="00231ABE">
        <w:t>rails g scaffold Person name:string</w:t>
      </w:r>
    </w:p>
    <w:p w14:paraId="652D3684" w14:textId="77777777" w:rsidR="00EE3F70" w:rsidRDefault="00EE3F70" w:rsidP="00E83DEE">
      <w:pPr>
        <w:pStyle w:val="Code"/>
      </w:pPr>
    </w:p>
    <w:p w14:paraId="1291614A" w14:textId="77777777" w:rsidR="00EE3F70" w:rsidRDefault="00EE3F70" w:rsidP="00E83DEE">
      <w:pPr>
        <w:pStyle w:val="Code"/>
      </w:pPr>
      <w:r>
        <w:t>rake db:migrate</w:t>
      </w:r>
    </w:p>
    <w:p w14:paraId="6E4E069B" w14:textId="77777777" w:rsidR="00EE3F70" w:rsidRDefault="00EE3F70" w:rsidP="00E83DEE">
      <w:pPr>
        <w:pStyle w:val="Code"/>
      </w:pPr>
    </w:p>
    <w:p w14:paraId="71CFE368" w14:textId="65693DF7" w:rsidR="00F248BE" w:rsidRDefault="00EE3F70" w:rsidP="00F248BE">
      <w:pPr>
        <w:pStyle w:val="Code"/>
      </w:pPr>
      <w:r>
        <w:t>rails server</w:t>
      </w:r>
    </w:p>
    <w:p w14:paraId="117B2152" w14:textId="77777777" w:rsidR="00F248BE" w:rsidRDefault="00F248BE" w:rsidP="00F248BE">
      <w:pPr>
        <w:pStyle w:val="Code"/>
      </w:pPr>
    </w:p>
    <w:p w14:paraId="334C1E5F" w14:textId="77777777" w:rsidR="00EE3F70" w:rsidRDefault="00EE3F70" w:rsidP="00EE3F70">
      <w:r>
        <w:t>Got to the URL</w:t>
      </w:r>
    </w:p>
    <w:p w14:paraId="0A35EB1F" w14:textId="77777777" w:rsidR="00EE3F70" w:rsidRDefault="00EE3F70" w:rsidP="00EE3F70"/>
    <w:p w14:paraId="5189B81D" w14:textId="77777777" w:rsidR="00EE3F70" w:rsidRPr="00231ABE" w:rsidRDefault="00EE3F70" w:rsidP="00EE3F70">
      <w:pPr>
        <w:ind w:left="720"/>
        <w:rPr>
          <w:b/>
        </w:rPr>
      </w:pPr>
      <w:r w:rsidRPr="00231ABE">
        <w:rPr>
          <w:b/>
        </w:rPr>
        <w:t>http://localhost:3000/people</w:t>
      </w:r>
    </w:p>
    <w:p w14:paraId="2B68FEB0" w14:textId="77777777" w:rsidR="00EE3F70" w:rsidRDefault="00EE3F70" w:rsidP="00EE3F70"/>
    <w:p w14:paraId="75FF6AB8" w14:textId="77777777" w:rsidR="00EE3F70" w:rsidRDefault="00EE3F70" w:rsidP="00EE3F70">
      <w:r>
        <w:t>There is your new application, albeit somewhat simple, built with just 4 lines of rails commands.</w:t>
      </w:r>
    </w:p>
    <w:p w14:paraId="62AE0B4E" w14:textId="77777777" w:rsidR="00EE3F70" w:rsidRDefault="00EE3F70" w:rsidP="00EE3F70"/>
    <w:p w14:paraId="49F48FEB" w14:textId="77777777" w:rsidR="00EE3F70" w:rsidRDefault="00EE3F70" w:rsidP="00EE3F70">
      <w:r>
        <w:t>This means that you can create fairly complex applications very quickly and get them in front of the users ready for further development, such as validation, layout customisation etc.</w:t>
      </w:r>
    </w:p>
    <w:p w14:paraId="46420961" w14:textId="77777777" w:rsidR="00EE3F70" w:rsidRDefault="00EE3F70" w:rsidP="00EE3F70"/>
    <w:p w14:paraId="6E6EB45D" w14:textId="77777777" w:rsidR="00EE3F70" w:rsidRDefault="00EE3F70" w:rsidP="00EE3F70">
      <w:pPr>
        <w:pStyle w:val="Heading2"/>
      </w:pPr>
      <w:r>
        <w:lastRenderedPageBreak/>
        <w:t>Under the ‘hood’</w:t>
      </w:r>
    </w:p>
    <w:p w14:paraId="280A43BB" w14:textId="77777777" w:rsidR="00EE3F70" w:rsidRDefault="00EE3F70" w:rsidP="00EE3F70"/>
    <w:p w14:paraId="2CD51ECC" w14:textId="77777777" w:rsidR="00EE3F70" w:rsidRDefault="00EE3F70" w:rsidP="00EE3F70">
      <w:r>
        <w:t xml:space="preserve">Using our quick start </w:t>
      </w:r>
      <w:proofErr w:type="gramStart"/>
      <w:r>
        <w:t>application</w:t>
      </w:r>
      <w:proofErr w:type="gramEnd"/>
      <w:r>
        <w:t xml:space="preserve"> we will examine exactly what the scaffolding has produced for us.</w:t>
      </w:r>
    </w:p>
    <w:p w14:paraId="070B44FD" w14:textId="77777777" w:rsidR="00EE3F70" w:rsidRDefault="00EE3F70" w:rsidP="00EE3F70">
      <w:pPr>
        <w:pStyle w:val="Heading3"/>
      </w:pPr>
      <w:r>
        <w:t>Routing</w:t>
      </w:r>
    </w:p>
    <w:p w14:paraId="56625F52" w14:textId="267844D7" w:rsidR="00EE3F70" w:rsidRDefault="00EE3F70" w:rsidP="00EE3F70">
      <w:r>
        <w:t xml:space="preserve">The scaffold created a routes.rb file to support the application.  As scaffolding is designed to </w:t>
      </w:r>
      <w:r w:rsidR="00F248BE">
        <w:t>meet</w:t>
      </w:r>
      <w:r>
        <w:t xml:space="preserve"> the CRUD approach to web application design, it has simply created a resources entry rather than entries for all the individual elements.  From this single entry the necessary routes can be inferred.</w:t>
      </w:r>
    </w:p>
    <w:p w14:paraId="16EFBC96" w14:textId="77777777" w:rsidR="00EE3F70" w:rsidRDefault="00EE3F70" w:rsidP="00EE3F70"/>
    <w:p w14:paraId="06227A46" w14:textId="12D3187B" w:rsidR="00EE3F70" w:rsidRPr="0060133D" w:rsidRDefault="00EE3F70" w:rsidP="00EE3F70">
      <w:r>
        <w:t xml:space="preserve">The line in the routes.rb file is simply </w:t>
      </w:r>
      <w:r w:rsidRPr="0040104C">
        <w:rPr>
          <w:b/>
        </w:rPr>
        <w:t>resources :people</w:t>
      </w:r>
      <w:r w:rsidRPr="0060133D">
        <w:t xml:space="preserve">, if we examine the routes using </w:t>
      </w:r>
      <w:r w:rsidR="00F248BE">
        <w:t xml:space="preserve">rails </w:t>
      </w:r>
      <w:proofErr w:type="gramStart"/>
      <w:r w:rsidR="00F248BE">
        <w:t>routes</w:t>
      </w:r>
      <w:proofErr w:type="gramEnd"/>
      <w:r w:rsidRPr="0060133D">
        <w:t xml:space="preserve"> we get the following:</w:t>
      </w:r>
    </w:p>
    <w:p w14:paraId="73B9703F" w14:textId="77777777" w:rsidR="00EE3F70" w:rsidRDefault="00EE3F70" w:rsidP="00EE3F70"/>
    <w:p w14:paraId="2C141028" w14:textId="77777777" w:rsidR="00E83DEE" w:rsidRDefault="00E83DEE" w:rsidP="00E83DEE">
      <w:pPr>
        <w:pStyle w:val="Code"/>
      </w:pPr>
      <w:r>
        <w:t>Prefix     Verb    URI Pattern                Controller#Action</w:t>
      </w:r>
    </w:p>
    <w:p w14:paraId="18BC9E55" w14:textId="77777777" w:rsidR="00E83DEE" w:rsidRDefault="00E83DEE" w:rsidP="00E83DEE">
      <w:pPr>
        <w:pStyle w:val="Code"/>
      </w:pPr>
      <w:r>
        <w:t xml:space="preserve">     people GET    /people(.:format)          people#index</w:t>
      </w:r>
    </w:p>
    <w:p w14:paraId="1712E784" w14:textId="77777777" w:rsidR="00E83DEE" w:rsidRDefault="00E83DEE" w:rsidP="00E83DEE">
      <w:pPr>
        <w:pStyle w:val="Code"/>
      </w:pPr>
      <w:r>
        <w:t xml:space="preserve">            POST   /people(.:format)          people#create</w:t>
      </w:r>
    </w:p>
    <w:p w14:paraId="4B48751D" w14:textId="77777777" w:rsidR="00E83DEE" w:rsidRDefault="00E83DEE" w:rsidP="00E83DEE">
      <w:pPr>
        <w:pStyle w:val="Code"/>
      </w:pPr>
      <w:r>
        <w:t xml:space="preserve"> new_person GET    /people/new(.:format)      people#new</w:t>
      </w:r>
    </w:p>
    <w:p w14:paraId="35C1C249" w14:textId="77777777" w:rsidR="00E83DEE" w:rsidRDefault="00E83DEE" w:rsidP="00E83DEE">
      <w:pPr>
        <w:pStyle w:val="Code"/>
      </w:pPr>
      <w:r>
        <w:t>edit_person GET    /people/:id/edit(.:format) people#edit</w:t>
      </w:r>
    </w:p>
    <w:p w14:paraId="654741CF" w14:textId="77777777" w:rsidR="00E83DEE" w:rsidRDefault="00E83DEE" w:rsidP="00E83DEE">
      <w:pPr>
        <w:pStyle w:val="Code"/>
      </w:pPr>
      <w:r>
        <w:t xml:space="preserve">     person GET    /people/:id(.:format)      people#show</w:t>
      </w:r>
    </w:p>
    <w:p w14:paraId="79B4937D" w14:textId="77777777" w:rsidR="00E83DEE" w:rsidRDefault="00E83DEE" w:rsidP="00E83DEE">
      <w:pPr>
        <w:pStyle w:val="Code"/>
      </w:pPr>
      <w:r>
        <w:t xml:space="preserve">            PATCH  /people/:id(.:format)      people#update</w:t>
      </w:r>
    </w:p>
    <w:p w14:paraId="1F8B14D4" w14:textId="77777777" w:rsidR="00E83DEE" w:rsidRDefault="00E83DEE" w:rsidP="00E83DEE">
      <w:pPr>
        <w:pStyle w:val="Code"/>
      </w:pPr>
      <w:r>
        <w:t xml:space="preserve">            PUT    /people/:id(.:format)      people#update</w:t>
      </w:r>
    </w:p>
    <w:p w14:paraId="35AACA94" w14:textId="77777777" w:rsidR="00EE3F70" w:rsidRDefault="00E83DEE" w:rsidP="00E83DEE">
      <w:pPr>
        <w:pStyle w:val="Code"/>
      </w:pPr>
      <w:r>
        <w:t xml:space="preserve">            DELETE /people/:id(.:format)      people#destroy</w:t>
      </w:r>
    </w:p>
    <w:p w14:paraId="742A6721" w14:textId="77777777" w:rsidR="00EE3F70" w:rsidRDefault="00EE3F70" w:rsidP="00EE3F70">
      <w:r>
        <w:t>We now have the routes needed to Create, Read, Update and Destroy our data.</w:t>
      </w:r>
    </w:p>
    <w:p w14:paraId="19C35540" w14:textId="77777777" w:rsidR="008A5290" w:rsidRDefault="008A5290">
      <w:pPr>
        <w:spacing w:before="0" w:after="160" w:line="259" w:lineRule="auto"/>
        <w:rPr>
          <w:rFonts w:ascii="Arial Narrow" w:hAnsi="Arial Narrow"/>
          <w:b/>
          <w:sz w:val="40"/>
          <w:szCs w:val="96"/>
        </w:rPr>
      </w:pPr>
      <w:r>
        <w:br w:type="page"/>
      </w:r>
    </w:p>
    <w:p w14:paraId="75AA4041" w14:textId="77777777" w:rsidR="00EE3F70" w:rsidRDefault="00EE3F70" w:rsidP="00EE3F70">
      <w:pPr>
        <w:pStyle w:val="Heading3"/>
      </w:pPr>
      <w:r>
        <w:lastRenderedPageBreak/>
        <w:t>Database</w:t>
      </w:r>
    </w:p>
    <w:p w14:paraId="1F6FECCF" w14:textId="77777777" w:rsidR="00EE3F70" w:rsidRDefault="00EE3F70" w:rsidP="00EE3F70"/>
    <w:p w14:paraId="23DC89F5" w14:textId="77777777" w:rsidR="00EE3F70" w:rsidRDefault="00EE3F70" w:rsidP="00EE3F70">
      <w:r>
        <w:t>The migration file needed for the database and table to be created has been created in db\migrate and contains the following:</w:t>
      </w:r>
    </w:p>
    <w:p w14:paraId="5EA53DCA" w14:textId="77777777" w:rsidR="00EE3F70" w:rsidRDefault="00EE3F70" w:rsidP="00EE3F70"/>
    <w:p w14:paraId="04405AA8" w14:textId="77777777" w:rsidR="00EE3F70" w:rsidRPr="0040104C" w:rsidRDefault="00EE3F70" w:rsidP="004151D7">
      <w:pPr>
        <w:pStyle w:val="Code"/>
      </w:pPr>
      <w:r w:rsidRPr="0040104C">
        <w:t>class CreatePeople &lt; ActiveRecord::Migration</w:t>
      </w:r>
    </w:p>
    <w:p w14:paraId="33E2A491" w14:textId="77777777" w:rsidR="00EE3F70" w:rsidRPr="0040104C" w:rsidRDefault="00EE3F70" w:rsidP="004151D7">
      <w:pPr>
        <w:pStyle w:val="Code"/>
      </w:pPr>
      <w:r w:rsidRPr="0040104C">
        <w:t xml:space="preserve">  def change</w:t>
      </w:r>
    </w:p>
    <w:p w14:paraId="18D017BC" w14:textId="77777777" w:rsidR="00EE3F70" w:rsidRPr="0040104C" w:rsidRDefault="00EE3F70" w:rsidP="004151D7">
      <w:pPr>
        <w:pStyle w:val="Code"/>
      </w:pPr>
      <w:r w:rsidRPr="0040104C">
        <w:t xml:space="preserve">    create_table :people do |t|</w:t>
      </w:r>
    </w:p>
    <w:p w14:paraId="022B3E99" w14:textId="77777777" w:rsidR="00EE3F70" w:rsidRPr="0040104C" w:rsidRDefault="00EE3F70" w:rsidP="004151D7">
      <w:pPr>
        <w:pStyle w:val="Code"/>
      </w:pPr>
      <w:r w:rsidRPr="0040104C">
        <w:t xml:space="preserve">      t.string :name</w:t>
      </w:r>
    </w:p>
    <w:p w14:paraId="500D2901" w14:textId="77777777" w:rsidR="00EE3F70" w:rsidRPr="0040104C" w:rsidRDefault="00EE3F70" w:rsidP="004151D7">
      <w:pPr>
        <w:pStyle w:val="Code"/>
      </w:pPr>
    </w:p>
    <w:p w14:paraId="23EAF8C3" w14:textId="77777777" w:rsidR="00EE3F70" w:rsidRPr="0040104C" w:rsidRDefault="00EE3F70" w:rsidP="004151D7">
      <w:pPr>
        <w:pStyle w:val="Code"/>
      </w:pPr>
      <w:r w:rsidRPr="0040104C">
        <w:t xml:space="preserve">      t.timestamps</w:t>
      </w:r>
    </w:p>
    <w:p w14:paraId="085622D1" w14:textId="77777777" w:rsidR="00EE3F70" w:rsidRPr="0040104C" w:rsidRDefault="00EE3F70" w:rsidP="004151D7">
      <w:pPr>
        <w:pStyle w:val="Code"/>
      </w:pPr>
      <w:r w:rsidRPr="0040104C">
        <w:t xml:space="preserve">    end</w:t>
      </w:r>
    </w:p>
    <w:p w14:paraId="6B825476" w14:textId="77777777" w:rsidR="00EE3F70" w:rsidRPr="0040104C" w:rsidRDefault="00EE3F70" w:rsidP="004151D7">
      <w:pPr>
        <w:pStyle w:val="Code"/>
      </w:pPr>
      <w:r w:rsidRPr="0040104C">
        <w:t xml:space="preserve">  end</w:t>
      </w:r>
    </w:p>
    <w:p w14:paraId="01EF16FA" w14:textId="77777777" w:rsidR="00EE3F70" w:rsidRPr="0040104C" w:rsidRDefault="00EE3F70" w:rsidP="004151D7">
      <w:pPr>
        <w:pStyle w:val="Code"/>
      </w:pPr>
      <w:r w:rsidRPr="0040104C">
        <w:t>end</w:t>
      </w:r>
    </w:p>
    <w:p w14:paraId="4C511BB5" w14:textId="77777777" w:rsidR="00EE3F70" w:rsidRDefault="00EE3F70" w:rsidP="00EE3F70"/>
    <w:p w14:paraId="5EA0D302" w14:textId="77777777" w:rsidR="00D2333E" w:rsidRDefault="00D2333E" w:rsidP="00D2333E">
      <w:r>
        <w:t>By simply executing:</w:t>
      </w:r>
    </w:p>
    <w:p w14:paraId="5ACBE5EA" w14:textId="77777777" w:rsidR="00D2333E" w:rsidRDefault="00D2333E" w:rsidP="00D2333E">
      <w:pPr>
        <w:pStyle w:val="Code"/>
      </w:pPr>
    </w:p>
    <w:p w14:paraId="5B403B51" w14:textId="77777777" w:rsidR="00D2333E" w:rsidRDefault="00D2333E" w:rsidP="00D2333E">
      <w:pPr>
        <w:pStyle w:val="Code"/>
      </w:pPr>
      <w:r>
        <w:t>rake db:migrate</w:t>
      </w:r>
    </w:p>
    <w:p w14:paraId="4A306F30" w14:textId="77777777" w:rsidR="00D2333E" w:rsidRDefault="00D2333E" w:rsidP="00D2333E">
      <w:pPr>
        <w:pStyle w:val="Code"/>
      </w:pPr>
    </w:p>
    <w:p w14:paraId="3F265955" w14:textId="77777777" w:rsidR="00EE3F70" w:rsidRDefault="00D2333E" w:rsidP="00D2333E">
      <w:r>
        <w:t>T</w:t>
      </w:r>
      <w:r w:rsidR="00EE3F70">
        <w:t>he underlying database and table will be created.</w:t>
      </w:r>
    </w:p>
    <w:p w14:paraId="3D3DE400" w14:textId="77777777" w:rsidR="00EE3F70" w:rsidRDefault="00EE3F70" w:rsidP="00EE3F70"/>
    <w:p w14:paraId="0A60B0D7" w14:textId="77777777" w:rsidR="00EE3F70" w:rsidRDefault="00EE3F70" w:rsidP="00EE3F70">
      <w:pPr>
        <w:pStyle w:val="Heading3"/>
      </w:pPr>
      <w:r>
        <w:t>Model</w:t>
      </w:r>
    </w:p>
    <w:p w14:paraId="3A6CDD9B" w14:textId="77777777" w:rsidR="00EE3F70" w:rsidRDefault="00EE3F70" w:rsidP="00EE3F70"/>
    <w:p w14:paraId="7D7E514E" w14:textId="77777777" w:rsidR="00EE3F70" w:rsidRDefault="00EE3F70" w:rsidP="00EE3F70">
      <w:r>
        <w:t>A basic outline model file apps\model\</w:t>
      </w:r>
      <w:proofErr w:type="spellStart"/>
      <w:r>
        <w:t>person.rb</w:t>
      </w:r>
      <w:proofErr w:type="spellEnd"/>
      <w:r>
        <w:t xml:space="preserve"> has been created</w:t>
      </w:r>
    </w:p>
    <w:p w14:paraId="720220E8" w14:textId="77777777" w:rsidR="00EE3F70" w:rsidRDefault="00EE3F70" w:rsidP="00EE3F70"/>
    <w:p w14:paraId="56B562FC" w14:textId="77777777" w:rsidR="00EE3F70" w:rsidRPr="0040104C" w:rsidRDefault="00EE3F70" w:rsidP="004151D7">
      <w:pPr>
        <w:pStyle w:val="Code"/>
      </w:pPr>
      <w:r w:rsidRPr="0040104C">
        <w:t>class Person &lt; ActiveRecord::Base</w:t>
      </w:r>
    </w:p>
    <w:p w14:paraId="07A33D62" w14:textId="77777777" w:rsidR="00EE3F70" w:rsidRPr="0040104C" w:rsidRDefault="00EE3F70" w:rsidP="004151D7">
      <w:pPr>
        <w:pStyle w:val="Code"/>
      </w:pPr>
      <w:r w:rsidRPr="0040104C">
        <w:t>end</w:t>
      </w:r>
    </w:p>
    <w:p w14:paraId="1C76984B" w14:textId="77777777" w:rsidR="00EE3F70" w:rsidRDefault="00EE3F70" w:rsidP="00EE3F70"/>
    <w:p w14:paraId="0CBD37DC" w14:textId="77777777" w:rsidR="00EE3F70" w:rsidRDefault="00EE3F70" w:rsidP="00EE3F70">
      <w:r>
        <w:br w:type="page"/>
      </w:r>
    </w:p>
    <w:p w14:paraId="5214B8C1" w14:textId="77777777" w:rsidR="00EE3F70" w:rsidRDefault="008A5290" w:rsidP="00EE3F70">
      <w:pPr>
        <w:pStyle w:val="Heading3"/>
      </w:pPr>
      <w:r>
        <w:lastRenderedPageBreak/>
        <w:t>C</w:t>
      </w:r>
      <w:r w:rsidR="00EE3F70">
        <w:t>ontroller</w:t>
      </w:r>
    </w:p>
    <w:p w14:paraId="0000A90C" w14:textId="77777777" w:rsidR="00EE3F70" w:rsidRDefault="00EE3F70" w:rsidP="00EE3F70">
      <w:r>
        <w:t>The file app\controllers\</w:t>
      </w:r>
      <w:proofErr w:type="spellStart"/>
      <w:r>
        <w:t>people_controller</w:t>
      </w:r>
      <w:proofErr w:type="spellEnd"/>
      <w:r>
        <w:t xml:space="preserve"> created by scaffold is shown below.</w:t>
      </w:r>
    </w:p>
    <w:p w14:paraId="3461D82C" w14:textId="77777777" w:rsidR="00EE3F70" w:rsidRDefault="00EE3F70" w:rsidP="00EE3F70">
      <w:r>
        <w:t>It has all the required entries for each of the routes define in the application.</w:t>
      </w:r>
    </w:p>
    <w:p w14:paraId="28AEED46" w14:textId="77777777" w:rsidR="00EE3F70" w:rsidRDefault="00EE3F70" w:rsidP="00EE3F70"/>
    <w:p w14:paraId="59D15D29" w14:textId="77777777" w:rsidR="00D2333E" w:rsidRDefault="00D2333E" w:rsidP="00D2333E">
      <w:pPr>
        <w:pStyle w:val="Code"/>
      </w:pPr>
      <w:r>
        <w:t>class PeopleController &lt; ApplicationController</w:t>
      </w:r>
    </w:p>
    <w:p w14:paraId="4FEFD9B7" w14:textId="77777777" w:rsidR="00D2333E" w:rsidRPr="00D26873" w:rsidRDefault="00D2333E" w:rsidP="00D2333E">
      <w:pPr>
        <w:pStyle w:val="Code"/>
        <w:rPr>
          <w:b/>
        </w:rPr>
      </w:pPr>
      <w:r w:rsidRPr="00D26873">
        <w:rPr>
          <w:b/>
        </w:rPr>
        <w:t xml:space="preserve">  before_action :set_person, only: [:show, :edit, :update, :destroy]</w:t>
      </w:r>
    </w:p>
    <w:p w14:paraId="3F8029EE" w14:textId="77777777" w:rsidR="00D2333E" w:rsidRDefault="00D2333E" w:rsidP="00D2333E">
      <w:pPr>
        <w:pStyle w:val="Code"/>
      </w:pPr>
    </w:p>
    <w:p w14:paraId="32D5713E" w14:textId="77777777" w:rsidR="00D2333E" w:rsidRDefault="00D2333E" w:rsidP="00D2333E">
      <w:pPr>
        <w:pStyle w:val="Code"/>
      </w:pPr>
      <w:r>
        <w:t xml:space="preserve">  # GET /people</w:t>
      </w:r>
    </w:p>
    <w:p w14:paraId="416632F0" w14:textId="77777777" w:rsidR="00D2333E" w:rsidRDefault="00D2333E" w:rsidP="00D2333E">
      <w:pPr>
        <w:pStyle w:val="Code"/>
      </w:pPr>
      <w:r>
        <w:t xml:space="preserve">  # GET /people.json</w:t>
      </w:r>
    </w:p>
    <w:p w14:paraId="08BCEBBF" w14:textId="77777777" w:rsidR="00D2333E" w:rsidRDefault="00D2333E" w:rsidP="00D2333E">
      <w:pPr>
        <w:pStyle w:val="Code"/>
      </w:pPr>
      <w:r>
        <w:t xml:space="preserve">  def index</w:t>
      </w:r>
    </w:p>
    <w:p w14:paraId="52ACA799" w14:textId="77777777" w:rsidR="00D2333E" w:rsidRDefault="00D2333E" w:rsidP="00D2333E">
      <w:pPr>
        <w:pStyle w:val="Code"/>
      </w:pPr>
      <w:r>
        <w:t xml:space="preserve">    @people = Person.all</w:t>
      </w:r>
    </w:p>
    <w:p w14:paraId="44A66EAD" w14:textId="77777777" w:rsidR="00D2333E" w:rsidRDefault="00D2333E" w:rsidP="00D2333E">
      <w:pPr>
        <w:pStyle w:val="Code"/>
      </w:pPr>
      <w:r>
        <w:t xml:space="preserve">  end</w:t>
      </w:r>
    </w:p>
    <w:p w14:paraId="3FF0B15F" w14:textId="77777777" w:rsidR="00D2333E" w:rsidRDefault="00D2333E" w:rsidP="00D2333E">
      <w:pPr>
        <w:pStyle w:val="Code"/>
      </w:pPr>
    </w:p>
    <w:p w14:paraId="0FD17124" w14:textId="77777777" w:rsidR="00D2333E" w:rsidRDefault="00D2333E" w:rsidP="00D2333E">
      <w:pPr>
        <w:pStyle w:val="Code"/>
      </w:pPr>
      <w:r>
        <w:t xml:space="preserve">  # GET /people/1</w:t>
      </w:r>
    </w:p>
    <w:p w14:paraId="70EE2D92" w14:textId="77777777" w:rsidR="00D2333E" w:rsidRDefault="00D2333E" w:rsidP="00D2333E">
      <w:pPr>
        <w:pStyle w:val="Code"/>
      </w:pPr>
      <w:r>
        <w:t xml:space="preserve">  # GET /people/1.json</w:t>
      </w:r>
    </w:p>
    <w:p w14:paraId="7C571C6B" w14:textId="77777777" w:rsidR="00D2333E" w:rsidRDefault="00D2333E" w:rsidP="00D2333E">
      <w:pPr>
        <w:pStyle w:val="Code"/>
      </w:pPr>
      <w:r>
        <w:t xml:space="preserve">  def show</w:t>
      </w:r>
    </w:p>
    <w:p w14:paraId="34EA21BE" w14:textId="77777777" w:rsidR="00D2333E" w:rsidRDefault="00D2333E" w:rsidP="00D2333E">
      <w:pPr>
        <w:pStyle w:val="Code"/>
      </w:pPr>
      <w:r>
        <w:t xml:space="preserve">  end</w:t>
      </w:r>
    </w:p>
    <w:p w14:paraId="151D4D05" w14:textId="77777777" w:rsidR="00D2333E" w:rsidRDefault="00D2333E" w:rsidP="00D2333E">
      <w:pPr>
        <w:pStyle w:val="Code"/>
      </w:pPr>
    </w:p>
    <w:p w14:paraId="202067E0" w14:textId="77777777" w:rsidR="00D2333E" w:rsidRDefault="00D2333E" w:rsidP="00D2333E">
      <w:pPr>
        <w:pStyle w:val="Code"/>
      </w:pPr>
      <w:r>
        <w:t xml:space="preserve">  # GET /people/new</w:t>
      </w:r>
    </w:p>
    <w:p w14:paraId="163DB28D" w14:textId="77777777" w:rsidR="00D2333E" w:rsidRDefault="00D2333E" w:rsidP="00D2333E">
      <w:pPr>
        <w:pStyle w:val="Code"/>
      </w:pPr>
      <w:r>
        <w:t xml:space="preserve">  def new</w:t>
      </w:r>
    </w:p>
    <w:p w14:paraId="57F78B36" w14:textId="77777777" w:rsidR="00D2333E" w:rsidRDefault="00D2333E" w:rsidP="00D2333E">
      <w:pPr>
        <w:pStyle w:val="Code"/>
      </w:pPr>
      <w:r>
        <w:t xml:space="preserve">    @person = Person.new</w:t>
      </w:r>
    </w:p>
    <w:p w14:paraId="4EA4751A" w14:textId="77777777" w:rsidR="00D2333E" w:rsidRDefault="00D2333E" w:rsidP="00D2333E">
      <w:pPr>
        <w:pStyle w:val="Code"/>
      </w:pPr>
      <w:r>
        <w:t xml:space="preserve">  end</w:t>
      </w:r>
    </w:p>
    <w:p w14:paraId="162D4229" w14:textId="77777777" w:rsidR="00D2333E" w:rsidRDefault="00D2333E" w:rsidP="00D2333E">
      <w:pPr>
        <w:pStyle w:val="Code"/>
      </w:pPr>
    </w:p>
    <w:p w14:paraId="614FDEF5" w14:textId="77777777" w:rsidR="00D2333E" w:rsidRDefault="00D2333E" w:rsidP="00D2333E">
      <w:pPr>
        <w:pStyle w:val="Code"/>
      </w:pPr>
      <w:r>
        <w:t xml:space="preserve">  # GET /people/1/edit</w:t>
      </w:r>
    </w:p>
    <w:p w14:paraId="50294275" w14:textId="77777777" w:rsidR="00D2333E" w:rsidRDefault="00D2333E" w:rsidP="00D2333E">
      <w:pPr>
        <w:pStyle w:val="Code"/>
      </w:pPr>
      <w:r>
        <w:t xml:space="preserve">  def edit</w:t>
      </w:r>
    </w:p>
    <w:p w14:paraId="59E75A18" w14:textId="77777777" w:rsidR="00D2333E" w:rsidRDefault="00D2333E" w:rsidP="00D2333E">
      <w:pPr>
        <w:pStyle w:val="Code"/>
      </w:pPr>
      <w:r>
        <w:t xml:space="preserve">  end</w:t>
      </w:r>
    </w:p>
    <w:p w14:paraId="1B783186" w14:textId="77777777" w:rsidR="00D2333E" w:rsidRDefault="00D2333E" w:rsidP="00D2333E">
      <w:pPr>
        <w:pStyle w:val="Code"/>
      </w:pPr>
    </w:p>
    <w:p w14:paraId="6D109D3F" w14:textId="77777777" w:rsidR="00D2333E" w:rsidRDefault="00D2333E" w:rsidP="00D2333E">
      <w:pPr>
        <w:pStyle w:val="Code"/>
      </w:pPr>
      <w:r>
        <w:t xml:space="preserve">  # POST /people</w:t>
      </w:r>
    </w:p>
    <w:p w14:paraId="316D633D" w14:textId="77777777" w:rsidR="00D2333E" w:rsidRDefault="00D2333E" w:rsidP="00D2333E">
      <w:pPr>
        <w:pStyle w:val="Code"/>
      </w:pPr>
      <w:r>
        <w:t xml:space="preserve">  # POST /people.json</w:t>
      </w:r>
    </w:p>
    <w:p w14:paraId="4C84DD9F" w14:textId="77777777" w:rsidR="00D2333E" w:rsidRDefault="00D2333E" w:rsidP="00D2333E">
      <w:pPr>
        <w:pStyle w:val="Code"/>
      </w:pPr>
      <w:r>
        <w:t xml:space="preserve">  def create</w:t>
      </w:r>
    </w:p>
    <w:p w14:paraId="2036FB06" w14:textId="77777777" w:rsidR="00D2333E" w:rsidRDefault="00D2333E" w:rsidP="00D2333E">
      <w:pPr>
        <w:pStyle w:val="Code"/>
      </w:pPr>
      <w:r>
        <w:t xml:space="preserve">    @person = Person.new(person_params)</w:t>
      </w:r>
    </w:p>
    <w:p w14:paraId="7848DBFC" w14:textId="77777777" w:rsidR="00D2333E" w:rsidRDefault="00D2333E" w:rsidP="00D2333E">
      <w:pPr>
        <w:pStyle w:val="Code"/>
      </w:pPr>
    </w:p>
    <w:p w14:paraId="1E2C4557" w14:textId="77777777" w:rsidR="00D2333E" w:rsidRDefault="00D2333E" w:rsidP="00D2333E">
      <w:pPr>
        <w:pStyle w:val="Code"/>
      </w:pPr>
      <w:r>
        <w:t xml:space="preserve">    respond_to do |format|</w:t>
      </w:r>
    </w:p>
    <w:p w14:paraId="236CD893" w14:textId="77777777" w:rsidR="00D2333E" w:rsidRDefault="00D2333E" w:rsidP="00D2333E">
      <w:pPr>
        <w:pStyle w:val="Code"/>
      </w:pPr>
      <w:r>
        <w:t xml:space="preserve">      if @person.save</w:t>
      </w:r>
    </w:p>
    <w:p w14:paraId="21BD3B33" w14:textId="77777777" w:rsidR="00D2333E" w:rsidRDefault="00D2333E" w:rsidP="00D2333E">
      <w:pPr>
        <w:pStyle w:val="Code"/>
      </w:pPr>
      <w:r>
        <w:t xml:space="preserve">        format.html { redirect_to @person, notice: 'Person was successfully created.' }</w:t>
      </w:r>
    </w:p>
    <w:p w14:paraId="7394C50D" w14:textId="77777777" w:rsidR="00D2333E" w:rsidRDefault="00D2333E" w:rsidP="00D2333E">
      <w:pPr>
        <w:pStyle w:val="Code"/>
      </w:pPr>
      <w:r>
        <w:t xml:space="preserve">        format.json { render :show, status: :created, location: @person }</w:t>
      </w:r>
    </w:p>
    <w:p w14:paraId="2D588666" w14:textId="77777777" w:rsidR="00D2333E" w:rsidRDefault="00D2333E" w:rsidP="00D2333E">
      <w:pPr>
        <w:pStyle w:val="Code"/>
      </w:pPr>
      <w:r>
        <w:t xml:space="preserve">      else</w:t>
      </w:r>
    </w:p>
    <w:p w14:paraId="3828C881" w14:textId="77777777" w:rsidR="00D2333E" w:rsidRDefault="00D2333E" w:rsidP="00D2333E">
      <w:pPr>
        <w:pStyle w:val="Code"/>
      </w:pPr>
      <w:r>
        <w:t xml:space="preserve">        format.html { render :new }</w:t>
      </w:r>
    </w:p>
    <w:p w14:paraId="0FA0C15A" w14:textId="77777777" w:rsidR="00D2333E" w:rsidRDefault="00D2333E" w:rsidP="00D2333E">
      <w:pPr>
        <w:pStyle w:val="Code"/>
      </w:pPr>
      <w:r>
        <w:t xml:space="preserve">        format.json { render json: @person.errors, status: :unprocessable_entity }</w:t>
      </w:r>
    </w:p>
    <w:p w14:paraId="25264DEC" w14:textId="77777777" w:rsidR="00D2333E" w:rsidRDefault="00D2333E" w:rsidP="00D2333E">
      <w:pPr>
        <w:pStyle w:val="Code"/>
      </w:pPr>
      <w:r>
        <w:t xml:space="preserve">      end</w:t>
      </w:r>
    </w:p>
    <w:p w14:paraId="4988215D" w14:textId="77777777" w:rsidR="00D2333E" w:rsidRDefault="00D2333E" w:rsidP="00D2333E">
      <w:pPr>
        <w:pStyle w:val="Code"/>
      </w:pPr>
      <w:r>
        <w:t xml:space="preserve">    end</w:t>
      </w:r>
    </w:p>
    <w:p w14:paraId="0674C355" w14:textId="77777777" w:rsidR="00D2333E" w:rsidRDefault="00D2333E" w:rsidP="00D2333E">
      <w:pPr>
        <w:pStyle w:val="Code"/>
      </w:pPr>
      <w:r>
        <w:t xml:space="preserve">  end</w:t>
      </w:r>
    </w:p>
    <w:p w14:paraId="48763F7D" w14:textId="77777777" w:rsidR="00D2333E" w:rsidRDefault="00D2333E" w:rsidP="00D2333E"/>
    <w:p w14:paraId="7B6E6D4E" w14:textId="77777777" w:rsidR="00D2333E" w:rsidRDefault="00D2333E" w:rsidP="00D2333E">
      <w:pPr>
        <w:pStyle w:val="Code"/>
      </w:pPr>
      <w:r>
        <w:t xml:space="preserve">  </w:t>
      </w:r>
    </w:p>
    <w:p w14:paraId="566453CD" w14:textId="77777777" w:rsidR="00D2333E" w:rsidRDefault="00D2333E" w:rsidP="00D2333E">
      <w:pPr>
        <w:pStyle w:val="Code"/>
      </w:pPr>
    </w:p>
    <w:p w14:paraId="61EFD316" w14:textId="77777777" w:rsidR="00D2333E" w:rsidRDefault="00D2333E" w:rsidP="00D2333E">
      <w:pPr>
        <w:pStyle w:val="Code"/>
      </w:pPr>
      <w:r>
        <w:lastRenderedPageBreak/>
        <w:t># PATCH/PUT /people/1</w:t>
      </w:r>
    </w:p>
    <w:p w14:paraId="4881D73F" w14:textId="77777777" w:rsidR="00D2333E" w:rsidRDefault="00D2333E" w:rsidP="00D2333E">
      <w:pPr>
        <w:pStyle w:val="Code"/>
      </w:pPr>
      <w:r>
        <w:t xml:space="preserve">  # PATCH/PUT /people/1.json</w:t>
      </w:r>
    </w:p>
    <w:p w14:paraId="382B6713" w14:textId="77777777" w:rsidR="00D2333E" w:rsidRDefault="00D2333E" w:rsidP="00D2333E">
      <w:pPr>
        <w:pStyle w:val="Code"/>
      </w:pPr>
      <w:r>
        <w:t xml:space="preserve">  def update</w:t>
      </w:r>
    </w:p>
    <w:p w14:paraId="741E1FE9" w14:textId="77777777" w:rsidR="00D2333E" w:rsidRDefault="00D2333E" w:rsidP="00D2333E">
      <w:pPr>
        <w:pStyle w:val="Code"/>
      </w:pPr>
      <w:r>
        <w:t xml:space="preserve">    respond_to do |format|</w:t>
      </w:r>
    </w:p>
    <w:p w14:paraId="42BB2FF2" w14:textId="77777777" w:rsidR="00D2333E" w:rsidRDefault="00D2333E" w:rsidP="00D2333E">
      <w:pPr>
        <w:pStyle w:val="Code"/>
      </w:pPr>
      <w:r>
        <w:t xml:space="preserve">      if @person.update(person_params)</w:t>
      </w:r>
    </w:p>
    <w:p w14:paraId="222B2BF6" w14:textId="77777777" w:rsidR="00D2333E" w:rsidRDefault="00D2333E" w:rsidP="00D2333E">
      <w:pPr>
        <w:pStyle w:val="Code"/>
      </w:pPr>
      <w:r>
        <w:t xml:space="preserve">        format.html { redirect_to @person, notice: 'Person was successfully updated.' }</w:t>
      </w:r>
    </w:p>
    <w:p w14:paraId="6D42360F" w14:textId="77777777" w:rsidR="00D2333E" w:rsidRDefault="00D2333E" w:rsidP="00D2333E">
      <w:pPr>
        <w:pStyle w:val="Code"/>
      </w:pPr>
      <w:r>
        <w:t xml:space="preserve">        format.json { render :show, status: :ok, location: @person }</w:t>
      </w:r>
    </w:p>
    <w:p w14:paraId="2020D869" w14:textId="77777777" w:rsidR="00D2333E" w:rsidRDefault="00D2333E" w:rsidP="00D2333E">
      <w:pPr>
        <w:pStyle w:val="Code"/>
      </w:pPr>
      <w:r>
        <w:t xml:space="preserve">      else</w:t>
      </w:r>
    </w:p>
    <w:p w14:paraId="271AEA78" w14:textId="77777777" w:rsidR="00D2333E" w:rsidRDefault="00D2333E" w:rsidP="00D2333E">
      <w:pPr>
        <w:pStyle w:val="Code"/>
      </w:pPr>
      <w:r>
        <w:t xml:space="preserve">        format.html { render :edit }</w:t>
      </w:r>
    </w:p>
    <w:p w14:paraId="4EA1CB85" w14:textId="77777777" w:rsidR="00D2333E" w:rsidRDefault="00D2333E" w:rsidP="00D2333E">
      <w:pPr>
        <w:pStyle w:val="Code"/>
      </w:pPr>
      <w:r>
        <w:t xml:space="preserve">        format.json { render json: @person.errors, status: :unprocessable_entity }</w:t>
      </w:r>
    </w:p>
    <w:p w14:paraId="3009838F" w14:textId="77777777" w:rsidR="00D2333E" w:rsidRDefault="00D2333E" w:rsidP="00D2333E">
      <w:pPr>
        <w:pStyle w:val="Code"/>
      </w:pPr>
      <w:r>
        <w:t xml:space="preserve">      end</w:t>
      </w:r>
    </w:p>
    <w:p w14:paraId="7808E168" w14:textId="77777777" w:rsidR="00D2333E" w:rsidRDefault="00D2333E" w:rsidP="00D2333E">
      <w:pPr>
        <w:pStyle w:val="Code"/>
      </w:pPr>
      <w:r>
        <w:t xml:space="preserve">    end</w:t>
      </w:r>
    </w:p>
    <w:p w14:paraId="07BC5888" w14:textId="77777777" w:rsidR="00EE3F70" w:rsidRDefault="00D2333E" w:rsidP="00D2333E">
      <w:pPr>
        <w:pStyle w:val="Code"/>
      </w:pPr>
      <w:r>
        <w:t xml:space="preserve">  end</w:t>
      </w:r>
    </w:p>
    <w:p w14:paraId="5F9D15B9" w14:textId="77777777" w:rsidR="00D2333E" w:rsidRDefault="00D2333E" w:rsidP="00D2333E">
      <w:pPr>
        <w:pStyle w:val="Code"/>
      </w:pPr>
    </w:p>
    <w:p w14:paraId="28573C84" w14:textId="77777777" w:rsidR="00D2333E" w:rsidRDefault="00D2333E" w:rsidP="00D2333E">
      <w:pPr>
        <w:pStyle w:val="Code"/>
      </w:pPr>
      <w:r>
        <w:t xml:space="preserve">  # DELETE /people/1</w:t>
      </w:r>
    </w:p>
    <w:p w14:paraId="35B9536B" w14:textId="77777777" w:rsidR="00D2333E" w:rsidRDefault="00D2333E" w:rsidP="00D2333E">
      <w:pPr>
        <w:pStyle w:val="Code"/>
      </w:pPr>
      <w:r>
        <w:t xml:space="preserve">  # DELETE /people/1.json</w:t>
      </w:r>
    </w:p>
    <w:p w14:paraId="21C203F1" w14:textId="77777777" w:rsidR="00D2333E" w:rsidRDefault="00D2333E" w:rsidP="00D2333E">
      <w:pPr>
        <w:pStyle w:val="Code"/>
      </w:pPr>
      <w:r>
        <w:t xml:space="preserve">  def destroy</w:t>
      </w:r>
    </w:p>
    <w:p w14:paraId="2B1E06C0" w14:textId="77777777" w:rsidR="00D2333E" w:rsidRDefault="00D2333E" w:rsidP="00D2333E">
      <w:pPr>
        <w:pStyle w:val="Code"/>
      </w:pPr>
      <w:r>
        <w:t xml:space="preserve">    @person.destroy</w:t>
      </w:r>
    </w:p>
    <w:p w14:paraId="39F5B131" w14:textId="77777777" w:rsidR="00D2333E" w:rsidRDefault="00D2333E" w:rsidP="00D2333E">
      <w:pPr>
        <w:pStyle w:val="Code"/>
      </w:pPr>
      <w:r>
        <w:t xml:space="preserve">    respond_to do |format|</w:t>
      </w:r>
    </w:p>
    <w:p w14:paraId="219B7C8B" w14:textId="77777777" w:rsidR="00D2333E" w:rsidRDefault="00D2333E" w:rsidP="00D2333E">
      <w:pPr>
        <w:pStyle w:val="Code"/>
      </w:pPr>
      <w:r>
        <w:t xml:space="preserve">      format.html { redirect_to people_url, notice: 'Person was successfully destroyed.' }</w:t>
      </w:r>
    </w:p>
    <w:p w14:paraId="6505AEDF" w14:textId="77777777" w:rsidR="00D2333E" w:rsidRDefault="00D2333E" w:rsidP="00D2333E">
      <w:pPr>
        <w:pStyle w:val="Code"/>
      </w:pPr>
      <w:r>
        <w:t xml:space="preserve">      format.json { head :no_content }</w:t>
      </w:r>
    </w:p>
    <w:p w14:paraId="26127AB4" w14:textId="77777777" w:rsidR="00D2333E" w:rsidRDefault="00D2333E" w:rsidP="00D2333E">
      <w:pPr>
        <w:pStyle w:val="Code"/>
      </w:pPr>
      <w:r>
        <w:t xml:space="preserve">    end</w:t>
      </w:r>
    </w:p>
    <w:p w14:paraId="2DFA0F21" w14:textId="77777777" w:rsidR="00D2333E" w:rsidRDefault="00D2333E" w:rsidP="00D2333E">
      <w:pPr>
        <w:pStyle w:val="Code"/>
      </w:pPr>
      <w:r>
        <w:t xml:space="preserve">  end</w:t>
      </w:r>
    </w:p>
    <w:p w14:paraId="6D232041" w14:textId="77777777" w:rsidR="00D2333E" w:rsidRDefault="00D2333E" w:rsidP="00D2333E">
      <w:pPr>
        <w:pStyle w:val="Code"/>
      </w:pPr>
    </w:p>
    <w:p w14:paraId="77995173" w14:textId="77777777" w:rsidR="00D2333E" w:rsidRPr="00D2333E" w:rsidRDefault="00D2333E" w:rsidP="00D2333E">
      <w:pPr>
        <w:pStyle w:val="Code"/>
        <w:rPr>
          <w:b/>
        </w:rPr>
      </w:pPr>
      <w:r>
        <w:t xml:space="preserve">  </w:t>
      </w:r>
      <w:r w:rsidRPr="00D2333E">
        <w:rPr>
          <w:b/>
        </w:rPr>
        <w:t>private</w:t>
      </w:r>
    </w:p>
    <w:p w14:paraId="4FD6A216" w14:textId="77777777" w:rsidR="00D2333E" w:rsidRPr="00D26873" w:rsidRDefault="00D2333E" w:rsidP="00D2333E">
      <w:pPr>
        <w:pStyle w:val="Code"/>
        <w:rPr>
          <w:b/>
          <w:szCs w:val="20"/>
        </w:rPr>
      </w:pPr>
      <w:r w:rsidRPr="00D26873">
        <w:rPr>
          <w:b/>
          <w:szCs w:val="20"/>
        </w:rPr>
        <w:t xml:space="preserve">    # Use callbacks to share common setup or constraints between actions.</w:t>
      </w:r>
    </w:p>
    <w:p w14:paraId="781502D3" w14:textId="77777777" w:rsidR="00D2333E" w:rsidRPr="00D2333E" w:rsidRDefault="00D2333E" w:rsidP="00D2333E">
      <w:pPr>
        <w:pStyle w:val="Code"/>
        <w:rPr>
          <w:b/>
        </w:rPr>
      </w:pPr>
      <w:r w:rsidRPr="00D2333E">
        <w:rPr>
          <w:b/>
        </w:rPr>
        <w:t xml:space="preserve">    def set_person</w:t>
      </w:r>
    </w:p>
    <w:p w14:paraId="591A5AE0" w14:textId="77777777" w:rsidR="00D2333E" w:rsidRPr="00D2333E" w:rsidRDefault="00D2333E" w:rsidP="00D2333E">
      <w:pPr>
        <w:pStyle w:val="Code"/>
        <w:rPr>
          <w:b/>
        </w:rPr>
      </w:pPr>
      <w:r w:rsidRPr="00D2333E">
        <w:rPr>
          <w:b/>
        </w:rPr>
        <w:t xml:space="preserve">      @person = Person.find(params[:id])</w:t>
      </w:r>
    </w:p>
    <w:p w14:paraId="631D37E3" w14:textId="77777777" w:rsidR="00D2333E" w:rsidRPr="00D2333E" w:rsidRDefault="00D2333E" w:rsidP="00D2333E">
      <w:pPr>
        <w:pStyle w:val="Code"/>
        <w:rPr>
          <w:b/>
        </w:rPr>
      </w:pPr>
      <w:r w:rsidRPr="00D2333E">
        <w:rPr>
          <w:b/>
        </w:rPr>
        <w:t xml:space="preserve">    end</w:t>
      </w:r>
    </w:p>
    <w:p w14:paraId="72F5EA9C" w14:textId="77777777" w:rsidR="00D2333E" w:rsidRPr="00D2333E" w:rsidRDefault="00D2333E" w:rsidP="00D2333E">
      <w:pPr>
        <w:pStyle w:val="Code"/>
        <w:rPr>
          <w:b/>
        </w:rPr>
      </w:pPr>
    </w:p>
    <w:p w14:paraId="5F365922" w14:textId="77777777" w:rsidR="00D2333E" w:rsidRPr="00D26873" w:rsidRDefault="00D2333E" w:rsidP="00D2333E">
      <w:pPr>
        <w:pStyle w:val="Code"/>
        <w:rPr>
          <w:b/>
        </w:rPr>
      </w:pPr>
      <w:r w:rsidRPr="00D26873">
        <w:rPr>
          <w:b/>
        </w:rPr>
        <w:t xml:space="preserve">    # Never trust parameters from the scary internet, only allow the white list through.</w:t>
      </w:r>
    </w:p>
    <w:p w14:paraId="43064DEF" w14:textId="77777777" w:rsidR="00D2333E" w:rsidRPr="00D2333E" w:rsidRDefault="00D2333E" w:rsidP="00D2333E">
      <w:pPr>
        <w:pStyle w:val="Code"/>
        <w:rPr>
          <w:b/>
        </w:rPr>
      </w:pPr>
      <w:r w:rsidRPr="00D2333E">
        <w:rPr>
          <w:b/>
        </w:rPr>
        <w:t xml:space="preserve">    def person_params</w:t>
      </w:r>
    </w:p>
    <w:p w14:paraId="63E8A8D5" w14:textId="77777777" w:rsidR="00D2333E" w:rsidRPr="00D2333E" w:rsidRDefault="00D2333E" w:rsidP="00D2333E">
      <w:pPr>
        <w:pStyle w:val="Code"/>
        <w:rPr>
          <w:b/>
        </w:rPr>
      </w:pPr>
      <w:r w:rsidRPr="00D2333E">
        <w:rPr>
          <w:b/>
        </w:rPr>
        <w:t xml:space="preserve">      params.require(:person).permit(:name)</w:t>
      </w:r>
    </w:p>
    <w:p w14:paraId="6FA1D981" w14:textId="77777777" w:rsidR="00D2333E" w:rsidRPr="00D2333E" w:rsidRDefault="00D2333E" w:rsidP="00D2333E">
      <w:pPr>
        <w:pStyle w:val="Code"/>
        <w:rPr>
          <w:b/>
        </w:rPr>
      </w:pPr>
      <w:r w:rsidRPr="00D2333E">
        <w:rPr>
          <w:b/>
        </w:rPr>
        <w:t xml:space="preserve">    end</w:t>
      </w:r>
    </w:p>
    <w:p w14:paraId="2F2219CF" w14:textId="77777777" w:rsidR="00D2333E" w:rsidRDefault="00D2333E" w:rsidP="00D2333E">
      <w:pPr>
        <w:pStyle w:val="Code"/>
      </w:pPr>
      <w:r>
        <w:t>end</w:t>
      </w:r>
    </w:p>
    <w:p w14:paraId="4A44DC10" w14:textId="77777777" w:rsidR="00D2333E" w:rsidRDefault="00D2333E">
      <w:pPr>
        <w:spacing w:before="0" w:after="160" w:line="259" w:lineRule="auto"/>
      </w:pPr>
    </w:p>
    <w:p w14:paraId="4EBB1EB0" w14:textId="1E513825" w:rsidR="004151D7" w:rsidRDefault="00D2333E">
      <w:pPr>
        <w:spacing w:before="0" w:after="160" w:line="259" w:lineRule="auto"/>
        <w:rPr>
          <w:rFonts w:ascii="Arial Narrow" w:hAnsi="Arial Narrow"/>
          <w:b/>
          <w:sz w:val="40"/>
          <w:szCs w:val="96"/>
        </w:rPr>
      </w:pPr>
      <w:r>
        <w:t xml:space="preserve">Rails </w:t>
      </w:r>
      <w:r w:rsidR="00F248BE">
        <w:t>6</w:t>
      </w:r>
      <w:r>
        <w:t xml:space="preserve"> now has additional code in the template to help with validation and some protection from malicious data, see the bold text above.</w:t>
      </w:r>
      <w:r w:rsidR="004151D7">
        <w:br w:type="page"/>
      </w:r>
    </w:p>
    <w:p w14:paraId="7B952DB6" w14:textId="77777777" w:rsidR="00EE3F70" w:rsidRDefault="008A5290" w:rsidP="00EE3F70">
      <w:pPr>
        <w:pStyle w:val="Heading3"/>
      </w:pPr>
      <w:r>
        <w:lastRenderedPageBreak/>
        <w:t>V</w:t>
      </w:r>
      <w:r w:rsidR="00EE3F70">
        <w:t>iews</w:t>
      </w:r>
    </w:p>
    <w:p w14:paraId="25078EEA" w14:textId="77777777" w:rsidR="00EE3F70" w:rsidRDefault="00EE3F70" w:rsidP="00EE3F70">
      <w:pPr>
        <w:pStyle w:val="NormalIndent"/>
      </w:pPr>
    </w:p>
    <w:p w14:paraId="2E025AC9" w14:textId="77777777" w:rsidR="00EE3F70" w:rsidRDefault="00EE3F70" w:rsidP="00EE3F70">
      <w:r>
        <w:t xml:space="preserve">Scaffolding has created the 5 ‘views’ necessary to ‘run’ the application. </w:t>
      </w:r>
    </w:p>
    <w:p w14:paraId="2B619834" w14:textId="77777777" w:rsidR="00EE3F70" w:rsidRDefault="00EE3F70" w:rsidP="00EE3F70">
      <w:r>
        <w:t>The index view, apps\views\people\index.html.erb, is shown below.</w:t>
      </w:r>
    </w:p>
    <w:p w14:paraId="5A18CBCB" w14:textId="77777777" w:rsidR="00EE3F70" w:rsidRPr="00922E0F" w:rsidRDefault="00EE3F70" w:rsidP="00EE3F70"/>
    <w:p w14:paraId="044F20D6" w14:textId="77777777" w:rsidR="00D26873" w:rsidRPr="00D26873" w:rsidRDefault="00D26873" w:rsidP="00D26873">
      <w:pPr>
        <w:pStyle w:val="Code"/>
      </w:pPr>
      <w:r w:rsidRPr="00D26873">
        <w:t>&lt;p id="notice"&gt;&lt;%= notice %&gt;&lt;/p&gt;</w:t>
      </w:r>
    </w:p>
    <w:p w14:paraId="6AAB6F68" w14:textId="77777777" w:rsidR="00D26873" w:rsidRPr="00D26873" w:rsidRDefault="00D26873" w:rsidP="00D26873">
      <w:pPr>
        <w:pStyle w:val="Code"/>
      </w:pPr>
    </w:p>
    <w:p w14:paraId="4DDDD56D" w14:textId="77777777" w:rsidR="00D26873" w:rsidRPr="00D26873" w:rsidRDefault="00D26873" w:rsidP="00D26873">
      <w:pPr>
        <w:pStyle w:val="Code"/>
      </w:pPr>
      <w:r w:rsidRPr="00D26873">
        <w:t>&lt;h1&gt;People&lt;/h1&gt;</w:t>
      </w:r>
    </w:p>
    <w:p w14:paraId="52519EF9" w14:textId="77777777" w:rsidR="00D26873" w:rsidRPr="00D26873" w:rsidRDefault="00D26873" w:rsidP="00D26873">
      <w:pPr>
        <w:pStyle w:val="Code"/>
      </w:pPr>
    </w:p>
    <w:p w14:paraId="204C9146" w14:textId="77777777" w:rsidR="00D26873" w:rsidRPr="00D26873" w:rsidRDefault="00D26873" w:rsidP="00D26873">
      <w:pPr>
        <w:pStyle w:val="Code"/>
      </w:pPr>
      <w:r w:rsidRPr="00D26873">
        <w:t>&lt;table&gt;</w:t>
      </w:r>
    </w:p>
    <w:p w14:paraId="346DE39A" w14:textId="77777777" w:rsidR="00D26873" w:rsidRPr="00D26873" w:rsidRDefault="00D26873" w:rsidP="00D26873">
      <w:pPr>
        <w:pStyle w:val="Code"/>
      </w:pPr>
      <w:r w:rsidRPr="00D26873">
        <w:t xml:space="preserve">  &lt;thead&gt;</w:t>
      </w:r>
    </w:p>
    <w:p w14:paraId="76C1551F" w14:textId="77777777" w:rsidR="00D26873" w:rsidRPr="00D26873" w:rsidRDefault="00D26873" w:rsidP="00D26873">
      <w:pPr>
        <w:pStyle w:val="Code"/>
      </w:pPr>
      <w:r w:rsidRPr="00D26873">
        <w:t xml:space="preserve">    &lt;tr&gt;</w:t>
      </w:r>
    </w:p>
    <w:p w14:paraId="71EB7FB8" w14:textId="77777777" w:rsidR="00D26873" w:rsidRPr="00D26873" w:rsidRDefault="00D26873" w:rsidP="00D26873">
      <w:pPr>
        <w:pStyle w:val="Code"/>
      </w:pPr>
      <w:r w:rsidRPr="00D26873">
        <w:t xml:space="preserve">      &lt;th&gt;Name&lt;/th&gt;</w:t>
      </w:r>
    </w:p>
    <w:p w14:paraId="728FA09D" w14:textId="77777777" w:rsidR="00D26873" w:rsidRPr="00D26873" w:rsidRDefault="00D26873" w:rsidP="00D26873">
      <w:pPr>
        <w:pStyle w:val="Code"/>
      </w:pPr>
      <w:r w:rsidRPr="00D26873">
        <w:t xml:space="preserve">      &lt;th colspan="3"&gt;&lt;/th&gt;</w:t>
      </w:r>
    </w:p>
    <w:p w14:paraId="0B11A119" w14:textId="77777777" w:rsidR="00D26873" w:rsidRPr="00D26873" w:rsidRDefault="00D26873" w:rsidP="00D26873">
      <w:pPr>
        <w:pStyle w:val="Code"/>
      </w:pPr>
      <w:r w:rsidRPr="00D26873">
        <w:t xml:space="preserve">    &lt;/tr&gt;</w:t>
      </w:r>
    </w:p>
    <w:p w14:paraId="3E5DEB83" w14:textId="77777777" w:rsidR="00D26873" w:rsidRPr="00D26873" w:rsidRDefault="00D26873" w:rsidP="00D26873">
      <w:pPr>
        <w:pStyle w:val="Code"/>
      </w:pPr>
      <w:r w:rsidRPr="00D26873">
        <w:t xml:space="preserve">  &lt;/thead&gt;</w:t>
      </w:r>
    </w:p>
    <w:p w14:paraId="3420D99B" w14:textId="77777777" w:rsidR="00D26873" w:rsidRPr="00D26873" w:rsidRDefault="00D26873" w:rsidP="00D26873">
      <w:pPr>
        <w:pStyle w:val="Code"/>
      </w:pPr>
    </w:p>
    <w:p w14:paraId="6B48E10E" w14:textId="77777777" w:rsidR="00D26873" w:rsidRPr="00D26873" w:rsidRDefault="00D26873" w:rsidP="00D26873">
      <w:pPr>
        <w:pStyle w:val="Code"/>
      </w:pPr>
      <w:r w:rsidRPr="00D26873">
        <w:t xml:space="preserve">  &lt;tbody&gt;</w:t>
      </w:r>
    </w:p>
    <w:p w14:paraId="65EEB671" w14:textId="77777777" w:rsidR="00D26873" w:rsidRPr="00D26873" w:rsidRDefault="00D26873" w:rsidP="00D26873">
      <w:pPr>
        <w:pStyle w:val="Code"/>
      </w:pPr>
      <w:r w:rsidRPr="00D26873">
        <w:t xml:space="preserve">    &lt;% @people.each do |person| %&gt;</w:t>
      </w:r>
    </w:p>
    <w:p w14:paraId="11D9FDAC" w14:textId="77777777" w:rsidR="00D26873" w:rsidRPr="00D26873" w:rsidRDefault="00D26873" w:rsidP="00D26873">
      <w:pPr>
        <w:pStyle w:val="Code"/>
      </w:pPr>
      <w:r w:rsidRPr="00D26873">
        <w:t xml:space="preserve">      &lt;tr&gt;</w:t>
      </w:r>
    </w:p>
    <w:p w14:paraId="72E5632F" w14:textId="77777777" w:rsidR="00D26873" w:rsidRPr="00D26873" w:rsidRDefault="00D26873" w:rsidP="00D26873">
      <w:pPr>
        <w:pStyle w:val="Code"/>
      </w:pPr>
      <w:r w:rsidRPr="00D26873">
        <w:t xml:space="preserve">        &lt;td&gt;&lt;%= person.name %&gt;&lt;/td&gt;</w:t>
      </w:r>
    </w:p>
    <w:p w14:paraId="651AE8A6" w14:textId="77777777" w:rsidR="00D26873" w:rsidRPr="00D26873" w:rsidRDefault="00D26873" w:rsidP="00D26873">
      <w:pPr>
        <w:pStyle w:val="Code"/>
      </w:pPr>
      <w:r w:rsidRPr="00D26873">
        <w:t xml:space="preserve">        &lt;td&gt;&lt;%= link_to 'Show', person %&gt;&lt;/td&gt;</w:t>
      </w:r>
    </w:p>
    <w:p w14:paraId="545C1BC5" w14:textId="77777777" w:rsidR="00D26873" w:rsidRPr="00D26873" w:rsidRDefault="00D26873" w:rsidP="00D26873">
      <w:pPr>
        <w:pStyle w:val="Code"/>
      </w:pPr>
      <w:r w:rsidRPr="00D26873">
        <w:t xml:space="preserve">        &lt;td&gt;&lt;%= link_to 'Edit', edit_person_path(person) %&gt;&lt;/td&gt;</w:t>
      </w:r>
    </w:p>
    <w:p w14:paraId="6CA22AE2" w14:textId="77777777" w:rsidR="00D26873" w:rsidRPr="00D26873" w:rsidRDefault="00D26873" w:rsidP="00D26873">
      <w:pPr>
        <w:pStyle w:val="Code"/>
      </w:pPr>
      <w:r w:rsidRPr="00D26873">
        <w:t xml:space="preserve">        &lt;td&gt;&lt;%= link_to 'Destroy', person, method: :delete, data: { confirm: 'Are you sure?' } %&gt;&lt;/td&gt;</w:t>
      </w:r>
    </w:p>
    <w:p w14:paraId="24540389" w14:textId="77777777" w:rsidR="00D26873" w:rsidRPr="00D26873" w:rsidRDefault="00D26873" w:rsidP="00D26873">
      <w:pPr>
        <w:pStyle w:val="Code"/>
      </w:pPr>
      <w:r w:rsidRPr="00D26873">
        <w:t xml:space="preserve">      &lt;/tr&gt;</w:t>
      </w:r>
    </w:p>
    <w:p w14:paraId="461853BE" w14:textId="77777777" w:rsidR="00D26873" w:rsidRPr="00D26873" w:rsidRDefault="00D26873" w:rsidP="00D26873">
      <w:pPr>
        <w:pStyle w:val="Code"/>
      </w:pPr>
      <w:r w:rsidRPr="00D26873">
        <w:t xml:space="preserve">    &lt;% end %&gt;</w:t>
      </w:r>
    </w:p>
    <w:p w14:paraId="2E5189F9" w14:textId="77777777" w:rsidR="00D26873" w:rsidRPr="00D26873" w:rsidRDefault="00D26873" w:rsidP="00D26873">
      <w:pPr>
        <w:pStyle w:val="Code"/>
      </w:pPr>
      <w:r w:rsidRPr="00D26873">
        <w:t xml:space="preserve">  &lt;/tbody&gt;</w:t>
      </w:r>
    </w:p>
    <w:p w14:paraId="0926E928" w14:textId="77777777" w:rsidR="00D26873" w:rsidRPr="00D26873" w:rsidRDefault="00D26873" w:rsidP="00D26873">
      <w:pPr>
        <w:pStyle w:val="Code"/>
      </w:pPr>
      <w:r w:rsidRPr="00D26873">
        <w:t>&lt;/table&gt;</w:t>
      </w:r>
    </w:p>
    <w:p w14:paraId="34CB52E3" w14:textId="77777777" w:rsidR="00D26873" w:rsidRPr="00D26873" w:rsidRDefault="00D26873" w:rsidP="00D26873">
      <w:pPr>
        <w:pStyle w:val="Code"/>
      </w:pPr>
    </w:p>
    <w:p w14:paraId="7737A082" w14:textId="77777777" w:rsidR="00D26873" w:rsidRPr="00D26873" w:rsidRDefault="00D26873" w:rsidP="00D26873">
      <w:pPr>
        <w:pStyle w:val="Code"/>
      </w:pPr>
      <w:r w:rsidRPr="00D26873">
        <w:t>&lt;br&gt;</w:t>
      </w:r>
    </w:p>
    <w:p w14:paraId="2C159776" w14:textId="77777777" w:rsidR="00D26873" w:rsidRPr="00D26873" w:rsidRDefault="00D26873" w:rsidP="00D26873">
      <w:pPr>
        <w:pStyle w:val="Code"/>
      </w:pPr>
    </w:p>
    <w:p w14:paraId="536043A3" w14:textId="77777777" w:rsidR="00EE3F70" w:rsidRDefault="00D26873" w:rsidP="00D26873">
      <w:pPr>
        <w:pStyle w:val="Code"/>
      </w:pPr>
      <w:r w:rsidRPr="00D26873">
        <w:t>&lt;%= link_to 'New Person', new_person_path %&gt;</w:t>
      </w:r>
    </w:p>
    <w:p w14:paraId="2F0F9FC7" w14:textId="77777777" w:rsidR="00473AB3" w:rsidRDefault="00473AB3" w:rsidP="00D26873">
      <w:pPr>
        <w:pStyle w:val="Code"/>
      </w:pPr>
    </w:p>
    <w:p w14:paraId="05716DCA" w14:textId="77777777" w:rsidR="00473AB3" w:rsidRDefault="00473AB3">
      <w:pPr>
        <w:spacing w:before="0" w:after="160" w:line="259" w:lineRule="auto"/>
      </w:pPr>
      <w:r>
        <w:br w:type="page"/>
      </w:r>
    </w:p>
    <w:p w14:paraId="6B8D7F59" w14:textId="77777777" w:rsidR="00473AB3" w:rsidRDefault="00473AB3" w:rsidP="00473AB3">
      <w:r>
        <w:lastRenderedPageBreak/>
        <w:t>The scaffold building method supports the 'DRY' approach by using a pre-defined input form that id 'included' as necessary.</w:t>
      </w:r>
    </w:p>
    <w:p w14:paraId="2E5B768A" w14:textId="77777777" w:rsidR="00473AB3" w:rsidRDefault="00473AB3" w:rsidP="00473AB3">
      <w:r>
        <w:t>The _form.html.erb file is shown below:</w:t>
      </w:r>
    </w:p>
    <w:p w14:paraId="05DF53B1" w14:textId="77777777" w:rsidR="00473AB3" w:rsidRDefault="00473AB3" w:rsidP="00473AB3"/>
    <w:p w14:paraId="639A72AF" w14:textId="77777777" w:rsidR="00473AB3" w:rsidRDefault="00473AB3" w:rsidP="00473AB3">
      <w:pPr>
        <w:pStyle w:val="Code"/>
      </w:pPr>
      <w:r>
        <w:t>&lt;%= form_for(person) do |f| %&gt;</w:t>
      </w:r>
    </w:p>
    <w:p w14:paraId="372E850F" w14:textId="77777777" w:rsidR="00473AB3" w:rsidRDefault="00473AB3" w:rsidP="00473AB3">
      <w:pPr>
        <w:pStyle w:val="Code"/>
      </w:pPr>
      <w:r>
        <w:t xml:space="preserve">  &lt;% if person.errors.any? %&gt;</w:t>
      </w:r>
    </w:p>
    <w:p w14:paraId="0EB34FFE" w14:textId="77777777" w:rsidR="00473AB3" w:rsidRDefault="00473AB3" w:rsidP="00473AB3">
      <w:pPr>
        <w:pStyle w:val="Code"/>
      </w:pPr>
      <w:r>
        <w:t xml:space="preserve">    &lt;div id="error_explanation"&gt;</w:t>
      </w:r>
    </w:p>
    <w:p w14:paraId="101077F4" w14:textId="77777777" w:rsidR="00473AB3" w:rsidRDefault="00473AB3" w:rsidP="00473AB3">
      <w:pPr>
        <w:pStyle w:val="Code"/>
      </w:pPr>
      <w:r>
        <w:t xml:space="preserve">      &lt;h2&gt;&lt;%= pluralize(person.errors.count, "error") %&gt; prohibited this person from being saved:&lt;/h2&gt;</w:t>
      </w:r>
    </w:p>
    <w:p w14:paraId="62D6735A" w14:textId="77777777" w:rsidR="00473AB3" w:rsidRDefault="00473AB3" w:rsidP="00473AB3">
      <w:pPr>
        <w:pStyle w:val="Code"/>
      </w:pPr>
    </w:p>
    <w:p w14:paraId="581427E0" w14:textId="77777777" w:rsidR="00473AB3" w:rsidRDefault="00473AB3" w:rsidP="00473AB3">
      <w:pPr>
        <w:pStyle w:val="Code"/>
      </w:pPr>
      <w:r>
        <w:t xml:space="preserve">      &lt;ul&gt;</w:t>
      </w:r>
    </w:p>
    <w:p w14:paraId="184A9099" w14:textId="77777777" w:rsidR="00473AB3" w:rsidRDefault="00473AB3" w:rsidP="00473AB3">
      <w:pPr>
        <w:pStyle w:val="Code"/>
      </w:pPr>
      <w:r>
        <w:t xml:space="preserve">      &lt;% person.errors.full_messages.each do |message| %&gt;</w:t>
      </w:r>
    </w:p>
    <w:p w14:paraId="7F99F759" w14:textId="77777777" w:rsidR="00473AB3" w:rsidRDefault="00473AB3" w:rsidP="00473AB3">
      <w:pPr>
        <w:pStyle w:val="Code"/>
      </w:pPr>
      <w:r>
        <w:t xml:space="preserve">        &lt;li&gt;&lt;%= message %&gt;&lt;/li&gt;</w:t>
      </w:r>
    </w:p>
    <w:p w14:paraId="50B31342" w14:textId="77777777" w:rsidR="00473AB3" w:rsidRDefault="00473AB3" w:rsidP="00473AB3">
      <w:pPr>
        <w:pStyle w:val="Code"/>
      </w:pPr>
      <w:r>
        <w:t xml:space="preserve">      &lt;% end %&gt;</w:t>
      </w:r>
    </w:p>
    <w:p w14:paraId="00F6A39F" w14:textId="77777777" w:rsidR="00473AB3" w:rsidRDefault="00473AB3" w:rsidP="00473AB3">
      <w:pPr>
        <w:pStyle w:val="Code"/>
      </w:pPr>
      <w:r>
        <w:t xml:space="preserve">      &lt;/ul&gt;</w:t>
      </w:r>
    </w:p>
    <w:p w14:paraId="10EFB9AC" w14:textId="77777777" w:rsidR="00473AB3" w:rsidRDefault="00473AB3" w:rsidP="00473AB3">
      <w:pPr>
        <w:pStyle w:val="Code"/>
      </w:pPr>
      <w:r>
        <w:t xml:space="preserve">    &lt;/div&gt;</w:t>
      </w:r>
    </w:p>
    <w:p w14:paraId="57B2A3B9" w14:textId="77777777" w:rsidR="00473AB3" w:rsidRDefault="00473AB3" w:rsidP="00473AB3">
      <w:pPr>
        <w:pStyle w:val="Code"/>
      </w:pPr>
      <w:r>
        <w:t xml:space="preserve">  &lt;% end %&gt;</w:t>
      </w:r>
    </w:p>
    <w:p w14:paraId="7B3FC3F0" w14:textId="77777777" w:rsidR="00473AB3" w:rsidRDefault="00473AB3" w:rsidP="00473AB3">
      <w:pPr>
        <w:pStyle w:val="Code"/>
      </w:pPr>
    </w:p>
    <w:p w14:paraId="584CBA88" w14:textId="77777777" w:rsidR="00473AB3" w:rsidRDefault="00473AB3" w:rsidP="00473AB3">
      <w:pPr>
        <w:pStyle w:val="Code"/>
      </w:pPr>
      <w:r>
        <w:t xml:space="preserve">  &lt;div class="field"&gt;</w:t>
      </w:r>
    </w:p>
    <w:p w14:paraId="129CE66D" w14:textId="77777777" w:rsidR="00473AB3" w:rsidRDefault="00473AB3" w:rsidP="00473AB3">
      <w:pPr>
        <w:pStyle w:val="Code"/>
      </w:pPr>
      <w:r>
        <w:t xml:space="preserve">    &lt;%= f.label :name %&gt;</w:t>
      </w:r>
    </w:p>
    <w:p w14:paraId="2840901B" w14:textId="77777777" w:rsidR="00473AB3" w:rsidRDefault="00473AB3" w:rsidP="00473AB3">
      <w:pPr>
        <w:pStyle w:val="Code"/>
      </w:pPr>
      <w:r>
        <w:t xml:space="preserve">    &lt;%= f.text_field :name %&gt;</w:t>
      </w:r>
    </w:p>
    <w:p w14:paraId="4FE5319A" w14:textId="77777777" w:rsidR="00473AB3" w:rsidRDefault="00473AB3" w:rsidP="00473AB3">
      <w:pPr>
        <w:pStyle w:val="Code"/>
      </w:pPr>
      <w:r>
        <w:t xml:space="preserve">  &lt;/div&gt;</w:t>
      </w:r>
    </w:p>
    <w:p w14:paraId="26ACB9F6" w14:textId="77777777" w:rsidR="00473AB3" w:rsidRDefault="00473AB3" w:rsidP="00473AB3">
      <w:pPr>
        <w:pStyle w:val="Code"/>
      </w:pPr>
    </w:p>
    <w:p w14:paraId="4B66E41D" w14:textId="77777777" w:rsidR="00473AB3" w:rsidRDefault="00473AB3" w:rsidP="00473AB3">
      <w:pPr>
        <w:pStyle w:val="Code"/>
      </w:pPr>
      <w:r>
        <w:t xml:space="preserve">  &lt;div class="actions"&gt;</w:t>
      </w:r>
    </w:p>
    <w:p w14:paraId="454A0CE5" w14:textId="77777777" w:rsidR="00473AB3" w:rsidRDefault="00473AB3" w:rsidP="00473AB3">
      <w:pPr>
        <w:pStyle w:val="Code"/>
      </w:pPr>
      <w:r>
        <w:t xml:space="preserve">    &lt;%= f.submit %&gt;</w:t>
      </w:r>
    </w:p>
    <w:p w14:paraId="44DD774C" w14:textId="77777777" w:rsidR="00473AB3" w:rsidRDefault="00473AB3" w:rsidP="00473AB3">
      <w:pPr>
        <w:pStyle w:val="Code"/>
      </w:pPr>
      <w:r>
        <w:t xml:space="preserve">  &lt;/div&gt;</w:t>
      </w:r>
    </w:p>
    <w:p w14:paraId="7F366ABC" w14:textId="77777777" w:rsidR="00473AB3" w:rsidRDefault="00473AB3" w:rsidP="00473AB3">
      <w:pPr>
        <w:pStyle w:val="Code"/>
      </w:pPr>
      <w:r>
        <w:t>&lt;% end %&gt;</w:t>
      </w:r>
    </w:p>
    <w:p w14:paraId="65A99D1D" w14:textId="77777777" w:rsidR="00473AB3" w:rsidRDefault="00473AB3" w:rsidP="00473AB3">
      <w:pPr>
        <w:pStyle w:val="Code"/>
      </w:pPr>
    </w:p>
    <w:p w14:paraId="36FD5440" w14:textId="77777777" w:rsidR="00473AB3" w:rsidRDefault="00473AB3" w:rsidP="00473AB3">
      <w:r>
        <w:t xml:space="preserve">As shown before we could add the :required =&gt; true </w:t>
      </w:r>
      <w:r w:rsidR="008B00E4">
        <w:t>p</w:t>
      </w:r>
      <w:r>
        <w:t>arameter to the input text field to avoid blank records being added to the database.</w:t>
      </w:r>
    </w:p>
    <w:p w14:paraId="2F95F89D" w14:textId="77777777" w:rsidR="00473AB3" w:rsidRDefault="00473AB3" w:rsidP="00473AB3"/>
    <w:p w14:paraId="276F5EF3" w14:textId="77777777" w:rsidR="008B00E4" w:rsidRDefault="008B00E4" w:rsidP="008B00E4">
      <w:pPr>
        <w:pStyle w:val="Code"/>
      </w:pPr>
      <w:r>
        <w:t xml:space="preserve">  &lt;div class="field"&gt;</w:t>
      </w:r>
    </w:p>
    <w:p w14:paraId="769A67CA" w14:textId="77777777" w:rsidR="008B00E4" w:rsidRDefault="008B00E4" w:rsidP="008B00E4">
      <w:pPr>
        <w:pStyle w:val="Code"/>
      </w:pPr>
      <w:r>
        <w:t xml:space="preserve">    &lt;%= f.label :name %&gt;</w:t>
      </w:r>
    </w:p>
    <w:p w14:paraId="1C8CB695" w14:textId="77777777" w:rsidR="008B00E4" w:rsidRDefault="008B00E4" w:rsidP="008B00E4">
      <w:pPr>
        <w:pStyle w:val="Code"/>
      </w:pPr>
      <w:r>
        <w:t xml:space="preserve">    &lt;%= f.text_field :name, :required =&gt; true %&gt;</w:t>
      </w:r>
    </w:p>
    <w:p w14:paraId="5D4531E4" w14:textId="77777777" w:rsidR="008B00E4" w:rsidRDefault="008B00E4" w:rsidP="008B00E4">
      <w:pPr>
        <w:pStyle w:val="Code"/>
      </w:pPr>
      <w:r>
        <w:t xml:space="preserve">  &lt;/div&gt;</w:t>
      </w:r>
    </w:p>
    <w:p w14:paraId="4297E7C5" w14:textId="77777777" w:rsidR="00473AB3" w:rsidRDefault="00473AB3" w:rsidP="00473AB3"/>
    <w:p w14:paraId="58A358A4" w14:textId="77777777" w:rsidR="00E604BB" w:rsidRDefault="00E604BB">
      <w:pPr>
        <w:spacing w:before="0" w:after="160" w:line="259" w:lineRule="auto"/>
      </w:pPr>
      <w:r>
        <w:br w:type="page"/>
      </w:r>
    </w:p>
    <w:p w14:paraId="0D8C70E2" w14:textId="77777777" w:rsidR="00E604BB" w:rsidRDefault="00E604BB" w:rsidP="00E604BB">
      <w:pPr>
        <w:pStyle w:val="Heading2"/>
        <w:rPr>
          <w:rFonts w:eastAsia="Calibri" w:cs="Times New Roman"/>
        </w:rPr>
      </w:pPr>
      <w:r>
        <w:rPr>
          <w:rFonts w:eastAsia="Calibri" w:cs="Times New Roman"/>
        </w:rPr>
        <w:lastRenderedPageBreak/>
        <w:t xml:space="preserve">WORKSHOP </w:t>
      </w:r>
      <w:r w:rsidR="00042288">
        <w:rPr>
          <w:rFonts w:eastAsia="Calibri" w:cs="Times New Roman"/>
        </w:rPr>
        <w:t>2</w:t>
      </w:r>
    </w:p>
    <w:p w14:paraId="5FD357C1" w14:textId="65CFAEE0" w:rsidR="00E604BB" w:rsidRDefault="00E604BB" w:rsidP="00E604BB">
      <w:pPr>
        <w:rPr>
          <w:rFonts w:eastAsia="Calibri" w:cs="Times New Roman"/>
        </w:rPr>
      </w:pPr>
      <w:r>
        <w:rPr>
          <w:rFonts w:eastAsia="Calibri" w:cs="Times New Roman"/>
        </w:rPr>
        <w:t xml:space="preserve">You have been tasked by your employer, Company X, to produce a small </w:t>
      </w:r>
      <w:r w:rsidR="00715D7A">
        <w:rPr>
          <w:rFonts w:eastAsia="Calibri" w:cs="Times New Roman"/>
        </w:rPr>
        <w:t>web-based</w:t>
      </w:r>
      <w:r>
        <w:rPr>
          <w:rFonts w:eastAsia="Calibri" w:cs="Times New Roman"/>
        </w:rPr>
        <w:t xml:space="preserve"> application using Ruby and Rails to allow an Administrator to create and store information about the company departments and employees.</w:t>
      </w:r>
    </w:p>
    <w:p w14:paraId="49DA7628" w14:textId="77777777" w:rsidR="00E604BB" w:rsidRDefault="00E604BB" w:rsidP="00E604BB">
      <w:pPr>
        <w:rPr>
          <w:rFonts w:eastAsia="Calibri" w:cs="Times New Roman"/>
        </w:rPr>
      </w:pPr>
    </w:p>
    <w:p w14:paraId="5CF3BDB6" w14:textId="77777777" w:rsidR="00E604BB" w:rsidRPr="00E17DF2" w:rsidRDefault="00E604BB" w:rsidP="00E604BB">
      <w:pPr>
        <w:numPr>
          <w:ilvl w:val="0"/>
          <w:numId w:val="11"/>
        </w:numPr>
        <w:spacing w:before="0"/>
        <w:rPr>
          <w:rFonts w:eastAsia="Calibri" w:cs="Times New Roman"/>
        </w:rPr>
      </w:pPr>
      <w:r w:rsidRPr="00E17DF2">
        <w:rPr>
          <w:rFonts w:eastAsia="Calibri" w:cs="Times New Roman"/>
        </w:rPr>
        <w:t>Name and location of</w:t>
      </w:r>
      <w:r>
        <w:rPr>
          <w:rFonts w:eastAsia="Calibri" w:cs="Times New Roman"/>
        </w:rPr>
        <w:t xml:space="preserve"> the</w:t>
      </w:r>
      <w:r w:rsidRPr="00E17DF2">
        <w:rPr>
          <w:rFonts w:eastAsia="Calibri" w:cs="Times New Roman"/>
        </w:rPr>
        <w:t xml:space="preserve"> department, </w:t>
      </w:r>
      <w:r>
        <w:rPr>
          <w:rFonts w:eastAsia="Calibri" w:cs="Times New Roman"/>
        </w:rPr>
        <w:t>the locations are either Office or Factory</w:t>
      </w:r>
      <w:r w:rsidRPr="00E17DF2">
        <w:rPr>
          <w:rFonts w:eastAsia="Calibri" w:cs="Times New Roman"/>
        </w:rPr>
        <w:t>.</w:t>
      </w:r>
    </w:p>
    <w:p w14:paraId="0DC1DF83" w14:textId="77777777" w:rsidR="00E604BB" w:rsidRPr="00E17DF2" w:rsidRDefault="00E604BB" w:rsidP="00E604BB">
      <w:pPr>
        <w:rPr>
          <w:rFonts w:eastAsia="Calibri" w:cs="Times New Roman"/>
        </w:rPr>
      </w:pPr>
    </w:p>
    <w:p w14:paraId="61A869BF" w14:textId="77777777" w:rsidR="00E604BB" w:rsidRPr="00E17DF2" w:rsidRDefault="00E604BB" w:rsidP="00E604BB">
      <w:pPr>
        <w:numPr>
          <w:ilvl w:val="0"/>
          <w:numId w:val="11"/>
        </w:numPr>
        <w:spacing w:before="0"/>
        <w:rPr>
          <w:rFonts w:eastAsia="Calibri" w:cs="Times New Roman"/>
        </w:rPr>
      </w:pPr>
      <w:r w:rsidRPr="00E17DF2">
        <w:rPr>
          <w:rFonts w:eastAsia="Calibri" w:cs="Times New Roman"/>
        </w:rPr>
        <w:t xml:space="preserve">The Administrator </w:t>
      </w:r>
      <w:r>
        <w:rPr>
          <w:rFonts w:eastAsia="Calibri" w:cs="Times New Roman"/>
        </w:rPr>
        <w:t xml:space="preserve">also </w:t>
      </w:r>
      <w:r w:rsidRPr="00E17DF2">
        <w:rPr>
          <w:rFonts w:eastAsia="Calibri" w:cs="Times New Roman"/>
        </w:rPr>
        <w:t>needs to be able to Add, Update, View and D</w:t>
      </w:r>
      <w:r>
        <w:rPr>
          <w:rFonts w:eastAsia="Calibri" w:cs="Times New Roman"/>
        </w:rPr>
        <w:t>elete Departments</w:t>
      </w:r>
      <w:r>
        <w:rPr>
          <w:rFonts w:eastAsia="Calibri" w:cs="Times New Roman"/>
        </w:rPr>
        <w:br/>
      </w:r>
    </w:p>
    <w:p w14:paraId="14EDB754" w14:textId="77777777" w:rsidR="00E604BB" w:rsidRDefault="00E604BB" w:rsidP="00E604BB">
      <w:pPr>
        <w:numPr>
          <w:ilvl w:val="0"/>
          <w:numId w:val="11"/>
        </w:numPr>
        <w:spacing w:before="0"/>
        <w:rPr>
          <w:rFonts w:eastAsia="Calibri" w:cs="Times New Roman"/>
        </w:rPr>
      </w:pPr>
      <w:r w:rsidRPr="00E17DF2">
        <w:rPr>
          <w:rFonts w:eastAsia="Calibri" w:cs="Times New Roman"/>
        </w:rPr>
        <w:t>The Administrator needs to be able to Add, Update, View and Delete Employees</w:t>
      </w:r>
      <w:r>
        <w:rPr>
          <w:rFonts w:eastAsia="Calibri" w:cs="Times New Roman"/>
        </w:rPr>
        <w:t xml:space="preserve"> and assign them to a department</w:t>
      </w:r>
      <w:r>
        <w:rPr>
          <w:rFonts w:eastAsia="Calibri" w:cs="Times New Roman"/>
        </w:rPr>
        <w:br/>
      </w:r>
    </w:p>
    <w:p w14:paraId="7E9EDD6A" w14:textId="77777777" w:rsidR="00E604BB" w:rsidRPr="00E17DF2" w:rsidRDefault="00E604BB" w:rsidP="00E604BB">
      <w:pPr>
        <w:numPr>
          <w:ilvl w:val="0"/>
          <w:numId w:val="11"/>
        </w:numPr>
        <w:spacing w:before="0"/>
        <w:rPr>
          <w:rFonts w:eastAsia="Calibri" w:cs="Times New Roman"/>
        </w:rPr>
      </w:pPr>
      <w:r>
        <w:rPr>
          <w:rFonts w:eastAsia="Calibri" w:cs="Times New Roman"/>
        </w:rPr>
        <w:t xml:space="preserve">View a </w:t>
      </w:r>
      <w:r w:rsidRPr="00E17DF2">
        <w:rPr>
          <w:rFonts w:eastAsia="Calibri" w:cs="Times New Roman"/>
        </w:rPr>
        <w:t>list of</w:t>
      </w:r>
      <w:r>
        <w:rPr>
          <w:rFonts w:eastAsia="Calibri" w:cs="Times New Roman"/>
        </w:rPr>
        <w:t xml:space="preserve"> employees in each department. </w:t>
      </w:r>
      <w:r>
        <w:rPr>
          <w:rFonts w:eastAsia="Calibri" w:cs="Times New Roman"/>
        </w:rPr>
        <w:br/>
      </w:r>
    </w:p>
    <w:p w14:paraId="2FA12BC9" w14:textId="77777777" w:rsidR="00E604BB" w:rsidRDefault="00E604BB" w:rsidP="00E604BB">
      <w:pPr>
        <w:pStyle w:val="NoteHeader"/>
        <w:shd w:val="clear" w:color="auto" w:fill="000000"/>
        <w:rPr>
          <w:rFonts w:eastAsia="Calibri" w:cs="Times New Roman"/>
        </w:rPr>
      </w:pPr>
      <w:r>
        <w:rPr>
          <w:rFonts w:eastAsia="Calibri" w:cs="Times New Roman"/>
        </w:rPr>
        <w:t>Notes:</w:t>
      </w:r>
    </w:p>
    <w:p w14:paraId="551996A9" w14:textId="77777777" w:rsidR="00E604BB" w:rsidRDefault="00E604BB" w:rsidP="00E604BB">
      <w:pPr>
        <w:rPr>
          <w:rFonts w:eastAsia="Calibri" w:cs="Times New Roman"/>
        </w:rPr>
      </w:pPr>
    </w:p>
    <w:p w14:paraId="51B5A6AA" w14:textId="77777777" w:rsidR="00E604BB" w:rsidRDefault="00E604BB" w:rsidP="00E604BB">
      <w:pPr>
        <w:rPr>
          <w:rFonts w:eastAsia="Calibri" w:cs="Times New Roman"/>
        </w:rPr>
      </w:pPr>
      <w:r>
        <w:rPr>
          <w:rFonts w:eastAsia="Calibri" w:cs="Times New Roman"/>
        </w:rPr>
        <w:t>Department record must contain:</w:t>
      </w:r>
    </w:p>
    <w:p w14:paraId="40C7965C" w14:textId="6B74B30B" w:rsidR="00E604BB" w:rsidRPr="00C56830" w:rsidRDefault="00E604BB" w:rsidP="00E604BB">
      <w:pPr>
        <w:ind w:left="720"/>
        <w:rPr>
          <w:rFonts w:eastAsia="Calibri" w:cs="Times New Roman"/>
          <w:b/>
        </w:rPr>
      </w:pPr>
      <w:r w:rsidRPr="00C56830">
        <w:rPr>
          <w:rFonts w:eastAsia="Calibri" w:cs="Times New Roman"/>
          <w:b/>
        </w:rPr>
        <w:t>Name</w:t>
      </w:r>
    </w:p>
    <w:p w14:paraId="43E00FA7" w14:textId="77777777" w:rsidR="00E604BB" w:rsidRPr="00C56830" w:rsidRDefault="00E604BB" w:rsidP="00E604BB">
      <w:pPr>
        <w:ind w:left="720"/>
        <w:rPr>
          <w:rFonts w:eastAsia="Calibri" w:cs="Times New Roman"/>
          <w:b/>
        </w:rPr>
      </w:pPr>
      <w:r w:rsidRPr="00C56830">
        <w:rPr>
          <w:rFonts w:eastAsia="Calibri" w:cs="Times New Roman"/>
          <w:b/>
        </w:rPr>
        <w:t>Location</w:t>
      </w:r>
    </w:p>
    <w:p w14:paraId="05C55768" w14:textId="77777777" w:rsidR="00E604BB" w:rsidRDefault="00E604BB" w:rsidP="00E604BB"/>
    <w:p w14:paraId="7EB6ED2C" w14:textId="77777777" w:rsidR="00E604BB" w:rsidRDefault="00E604BB" w:rsidP="00E604BB">
      <w:pPr>
        <w:rPr>
          <w:rFonts w:eastAsia="Calibri" w:cs="Times New Roman"/>
        </w:rPr>
      </w:pPr>
      <w:r>
        <w:rPr>
          <w:rFonts w:eastAsia="Calibri" w:cs="Times New Roman"/>
        </w:rPr>
        <w:t>Employee record must contain:</w:t>
      </w:r>
    </w:p>
    <w:p w14:paraId="4AB59A42" w14:textId="6FBE8661" w:rsidR="00E604BB" w:rsidRDefault="00E604BB" w:rsidP="00E604BB">
      <w:pPr>
        <w:ind w:left="720"/>
        <w:rPr>
          <w:rFonts w:eastAsia="Calibri" w:cs="Times New Roman"/>
          <w:b/>
        </w:rPr>
      </w:pPr>
      <w:r w:rsidRPr="00C56830">
        <w:rPr>
          <w:rFonts w:eastAsia="Calibri" w:cs="Times New Roman"/>
          <w:b/>
        </w:rPr>
        <w:t>Name</w:t>
      </w:r>
    </w:p>
    <w:p w14:paraId="7B363AF5" w14:textId="7A6C4BE6" w:rsidR="003114B7" w:rsidRPr="00C56830" w:rsidRDefault="003114B7" w:rsidP="00E604BB">
      <w:pPr>
        <w:ind w:left="720"/>
        <w:rPr>
          <w:rFonts w:eastAsia="Calibri" w:cs="Times New Roman"/>
          <w:b/>
        </w:rPr>
      </w:pPr>
      <w:r>
        <w:rPr>
          <w:rFonts w:eastAsia="Calibri" w:cs="Times New Roman"/>
          <w:b/>
        </w:rPr>
        <w:t>Title</w:t>
      </w:r>
    </w:p>
    <w:p w14:paraId="33EBB7C2" w14:textId="77777777" w:rsidR="00E604BB" w:rsidRPr="00C56830" w:rsidRDefault="00E604BB" w:rsidP="00E604BB">
      <w:pPr>
        <w:ind w:left="720"/>
        <w:rPr>
          <w:rFonts w:eastAsia="Calibri" w:cs="Times New Roman"/>
          <w:b/>
        </w:rPr>
      </w:pPr>
      <w:r w:rsidRPr="00C56830">
        <w:rPr>
          <w:rFonts w:eastAsia="Calibri" w:cs="Times New Roman"/>
          <w:b/>
        </w:rPr>
        <w:t>Extension Number</w:t>
      </w:r>
    </w:p>
    <w:p w14:paraId="74F568E3" w14:textId="77777777" w:rsidR="00E604BB" w:rsidRPr="00C56830" w:rsidRDefault="00E604BB" w:rsidP="00E604BB">
      <w:pPr>
        <w:ind w:left="720"/>
        <w:rPr>
          <w:rFonts w:eastAsia="Calibri" w:cs="Times New Roman"/>
          <w:b/>
        </w:rPr>
      </w:pPr>
      <w:r w:rsidRPr="00C56830">
        <w:rPr>
          <w:rFonts w:eastAsia="Calibri" w:cs="Times New Roman"/>
          <w:b/>
        </w:rPr>
        <w:t>Department</w:t>
      </w:r>
    </w:p>
    <w:p w14:paraId="05C5BD63" w14:textId="77777777" w:rsidR="00E604BB" w:rsidRDefault="00E604BB" w:rsidP="00E604BB">
      <w:pPr>
        <w:rPr>
          <w:rFonts w:eastAsia="Calibri" w:cs="Times New Roman"/>
        </w:rPr>
      </w:pPr>
    </w:p>
    <w:p w14:paraId="0DFF2841" w14:textId="77777777" w:rsidR="00E604BB" w:rsidRDefault="00E604BB" w:rsidP="00E604BB">
      <w:pPr>
        <w:rPr>
          <w:rFonts w:eastAsia="Calibri" w:cs="Times New Roman"/>
        </w:rPr>
      </w:pPr>
      <w:r>
        <w:rPr>
          <w:rFonts w:eastAsia="Calibri" w:cs="Times New Roman"/>
        </w:rPr>
        <w:t>An employee can only be a member of one department.</w:t>
      </w:r>
    </w:p>
    <w:p w14:paraId="10B7FC50" w14:textId="77777777" w:rsidR="00E604BB" w:rsidRDefault="00E604BB" w:rsidP="00E604BB">
      <w:pPr>
        <w:rPr>
          <w:rFonts w:eastAsia="Calibri" w:cs="Times New Roman"/>
        </w:rPr>
      </w:pPr>
    </w:p>
    <w:p w14:paraId="7D575376" w14:textId="77777777" w:rsidR="00E604BB" w:rsidRDefault="00E604BB" w:rsidP="00E604BB">
      <w:pPr>
        <w:rPr>
          <w:rFonts w:eastAsia="Calibri" w:cs="Times New Roman"/>
        </w:rPr>
      </w:pPr>
      <w:r>
        <w:rPr>
          <w:rFonts w:eastAsia="Calibri" w:cs="Times New Roman"/>
        </w:rPr>
        <w:t>The application needs a front page to allow the administrator to either add/view a new department or employee.</w:t>
      </w:r>
    </w:p>
    <w:p w14:paraId="1A29E43C" w14:textId="77777777" w:rsidR="00E604BB" w:rsidRDefault="00E604BB" w:rsidP="00E604BB">
      <w:pPr>
        <w:rPr>
          <w:rFonts w:eastAsia="Calibri" w:cs="Times New Roman"/>
        </w:rPr>
      </w:pPr>
    </w:p>
    <w:p w14:paraId="542589C4" w14:textId="77777777" w:rsidR="00E604BB" w:rsidRDefault="00E604BB" w:rsidP="00E604BB">
      <w:pPr>
        <w:rPr>
          <w:rFonts w:eastAsia="Calibri" w:cs="Times New Roman"/>
        </w:rPr>
      </w:pPr>
      <w:r>
        <w:rPr>
          <w:rFonts w:eastAsia="Calibri" w:cs="Times New Roman"/>
        </w:rPr>
        <w:t>Other application navigation</w:t>
      </w:r>
      <w:r w:rsidR="00C5046B">
        <w:rPr>
          <w:rFonts w:eastAsia="Calibri" w:cs="Times New Roman"/>
        </w:rPr>
        <w:t xml:space="preserve"> or appearance</w:t>
      </w:r>
      <w:r>
        <w:rPr>
          <w:rFonts w:eastAsia="Calibri" w:cs="Times New Roman"/>
        </w:rPr>
        <w:t xml:space="preserve"> is at the discretion of the developer.</w:t>
      </w:r>
    </w:p>
    <w:p w14:paraId="3F231858" w14:textId="184E36C5" w:rsidR="00F1547B" w:rsidRDefault="00F1547B">
      <w:pPr>
        <w:spacing w:before="0" w:after="160" w:line="259" w:lineRule="auto"/>
      </w:pPr>
      <w:r>
        <w:br w:type="page"/>
      </w:r>
    </w:p>
    <w:p w14:paraId="615CCFEC" w14:textId="77777777" w:rsidR="00F1547B" w:rsidRDefault="00F1547B" w:rsidP="00F1547B">
      <w:pPr>
        <w:pStyle w:val="Heading1"/>
      </w:pPr>
      <w:r>
        <w:lastRenderedPageBreak/>
        <w:t>Workshop 2 solution</w:t>
      </w:r>
    </w:p>
    <w:p w14:paraId="40A17C7B" w14:textId="77777777" w:rsidR="00F1547B" w:rsidRDefault="00F1547B" w:rsidP="00F1547B"/>
    <w:p w14:paraId="0E315C2B" w14:textId="77777777" w:rsidR="00F1547B" w:rsidRDefault="00F1547B" w:rsidP="00F1547B">
      <w:pPr>
        <w:rPr>
          <w:rFonts w:eastAsia="Calibri" w:cs="Times New Roman"/>
        </w:rPr>
      </w:pPr>
      <w:r>
        <w:rPr>
          <w:rFonts w:eastAsia="Calibri" w:cs="Times New Roman"/>
        </w:rPr>
        <w:t xml:space="preserve">You have been tasked by your employer, Company X, to produce a small </w:t>
      </w:r>
      <w:proofErr w:type="gramStart"/>
      <w:r>
        <w:rPr>
          <w:rFonts w:eastAsia="Calibri" w:cs="Times New Roman"/>
        </w:rPr>
        <w:t>web based</w:t>
      </w:r>
      <w:proofErr w:type="gramEnd"/>
      <w:r>
        <w:rPr>
          <w:rFonts w:eastAsia="Calibri" w:cs="Times New Roman"/>
        </w:rPr>
        <w:t xml:space="preserve"> application using Ruby and Rails to allow an Administrator to create and store information about the company departments and employees.</w:t>
      </w:r>
    </w:p>
    <w:p w14:paraId="16A99D2A" w14:textId="77777777" w:rsidR="00F1547B" w:rsidRDefault="00F1547B" w:rsidP="00F1547B">
      <w:pPr>
        <w:rPr>
          <w:rFonts w:eastAsia="Calibri" w:cs="Times New Roman"/>
        </w:rPr>
      </w:pPr>
    </w:p>
    <w:p w14:paraId="03FF08F0" w14:textId="77777777" w:rsidR="00F1547B" w:rsidRDefault="00F1547B" w:rsidP="00F1547B">
      <w:pPr>
        <w:numPr>
          <w:ilvl w:val="0"/>
          <w:numId w:val="12"/>
        </w:numPr>
        <w:spacing w:before="0"/>
        <w:rPr>
          <w:rFonts w:eastAsia="Calibri" w:cs="Times New Roman"/>
        </w:rPr>
      </w:pPr>
      <w:r>
        <w:rPr>
          <w:rFonts w:eastAsia="Calibri" w:cs="Times New Roman"/>
        </w:rPr>
        <w:t>Name and location of the department, the locations are either Office or Factory.</w:t>
      </w:r>
    </w:p>
    <w:p w14:paraId="6A0686E6" w14:textId="77777777" w:rsidR="00F1547B" w:rsidRDefault="00F1547B" w:rsidP="00F1547B">
      <w:pPr>
        <w:rPr>
          <w:rFonts w:eastAsia="Calibri" w:cs="Times New Roman"/>
        </w:rPr>
      </w:pPr>
    </w:p>
    <w:p w14:paraId="177209BD" w14:textId="77777777" w:rsidR="00F1547B" w:rsidRDefault="00F1547B" w:rsidP="00F1547B">
      <w:pPr>
        <w:numPr>
          <w:ilvl w:val="0"/>
          <w:numId w:val="12"/>
        </w:numPr>
        <w:spacing w:before="0"/>
        <w:rPr>
          <w:rFonts w:eastAsia="Calibri" w:cs="Times New Roman"/>
        </w:rPr>
      </w:pPr>
      <w:r>
        <w:rPr>
          <w:rFonts w:eastAsia="Calibri" w:cs="Times New Roman"/>
        </w:rPr>
        <w:t>The Administrator also needs to be able to Add, Update, View and Delete Departments</w:t>
      </w:r>
      <w:r>
        <w:rPr>
          <w:rFonts w:eastAsia="Calibri" w:cs="Times New Roman"/>
        </w:rPr>
        <w:br/>
      </w:r>
    </w:p>
    <w:p w14:paraId="0CEC4585" w14:textId="77777777" w:rsidR="00F1547B" w:rsidRDefault="00F1547B" w:rsidP="00F1547B">
      <w:pPr>
        <w:numPr>
          <w:ilvl w:val="0"/>
          <w:numId w:val="12"/>
        </w:numPr>
        <w:spacing w:before="0"/>
        <w:rPr>
          <w:rFonts w:eastAsia="Calibri" w:cs="Times New Roman"/>
        </w:rPr>
      </w:pPr>
      <w:r>
        <w:rPr>
          <w:rFonts w:eastAsia="Calibri" w:cs="Times New Roman"/>
        </w:rPr>
        <w:t>The Administrator needs to be able to Add, Update, View and Delete Employees and assign them to a department</w:t>
      </w:r>
      <w:r>
        <w:rPr>
          <w:rFonts w:eastAsia="Calibri" w:cs="Times New Roman"/>
        </w:rPr>
        <w:br/>
      </w:r>
    </w:p>
    <w:p w14:paraId="5F33B916" w14:textId="77777777" w:rsidR="00F1547B" w:rsidRDefault="00F1547B" w:rsidP="00F1547B">
      <w:pPr>
        <w:numPr>
          <w:ilvl w:val="0"/>
          <w:numId w:val="12"/>
        </w:numPr>
        <w:spacing w:before="0"/>
        <w:rPr>
          <w:rFonts w:eastAsia="Calibri" w:cs="Times New Roman"/>
        </w:rPr>
      </w:pPr>
      <w:r>
        <w:rPr>
          <w:rFonts w:eastAsia="Calibri" w:cs="Times New Roman"/>
        </w:rPr>
        <w:t xml:space="preserve">View a list of employees in each department. </w:t>
      </w:r>
      <w:r>
        <w:rPr>
          <w:rFonts w:eastAsia="Calibri" w:cs="Times New Roman"/>
        </w:rPr>
        <w:br/>
      </w:r>
    </w:p>
    <w:p w14:paraId="5E505C8E" w14:textId="77777777" w:rsidR="00F1547B" w:rsidRDefault="00F1547B" w:rsidP="00F1547B">
      <w:pPr>
        <w:pStyle w:val="NoteHeader"/>
        <w:shd w:val="clear" w:color="auto" w:fill="000000"/>
        <w:rPr>
          <w:rFonts w:eastAsia="Calibri" w:cs="Times New Roman"/>
        </w:rPr>
      </w:pPr>
      <w:r>
        <w:rPr>
          <w:rFonts w:eastAsia="Calibri" w:cs="Times New Roman"/>
        </w:rPr>
        <w:t>Notes:</w:t>
      </w:r>
    </w:p>
    <w:p w14:paraId="4BFB8C13" w14:textId="77777777" w:rsidR="00F1547B" w:rsidRDefault="00F1547B" w:rsidP="00F1547B">
      <w:pPr>
        <w:rPr>
          <w:rFonts w:eastAsia="Calibri" w:cs="Times New Roman"/>
        </w:rPr>
      </w:pPr>
    </w:p>
    <w:p w14:paraId="0C39A29A" w14:textId="77777777" w:rsidR="00F1547B" w:rsidRDefault="00F1547B" w:rsidP="00F1547B">
      <w:pPr>
        <w:rPr>
          <w:rFonts w:eastAsia="Calibri" w:cs="Times New Roman"/>
        </w:rPr>
      </w:pPr>
      <w:r>
        <w:rPr>
          <w:rFonts w:eastAsia="Calibri" w:cs="Times New Roman"/>
        </w:rPr>
        <w:t>Department record must contain:</w:t>
      </w:r>
    </w:p>
    <w:p w14:paraId="1A1F9E6D" w14:textId="77777777" w:rsidR="00F1547B" w:rsidRDefault="00F1547B" w:rsidP="00F1547B">
      <w:pPr>
        <w:ind w:left="720"/>
        <w:rPr>
          <w:rFonts w:eastAsia="Calibri" w:cs="Times New Roman"/>
          <w:b/>
        </w:rPr>
      </w:pPr>
      <w:r>
        <w:rPr>
          <w:rFonts w:eastAsia="Calibri" w:cs="Times New Roman"/>
          <w:b/>
        </w:rPr>
        <w:t>Department Name</w:t>
      </w:r>
    </w:p>
    <w:p w14:paraId="4A0D8314" w14:textId="77777777" w:rsidR="00F1547B" w:rsidRDefault="00F1547B" w:rsidP="00F1547B">
      <w:pPr>
        <w:ind w:left="720"/>
        <w:rPr>
          <w:rFonts w:eastAsia="Calibri" w:cs="Times New Roman"/>
          <w:b/>
        </w:rPr>
      </w:pPr>
      <w:r>
        <w:rPr>
          <w:rFonts w:eastAsia="Calibri" w:cs="Times New Roman"/>
          <w:b/>
        </w:rPr>
        <w:t>Location</w:t>
      </w:r>
    </w:p>
    <w:p w14:paraId="036A7B0C" w14:textId="77777777" w:rsidR="00F1547B" w:rsidRDefault="00F1547B" w:rsidP="00F1547B"/>
    <w:p w14:paraId="26FF3A9A" w14:textId="77777777" w:rsidR="00F1547B" w:rsidRDefault="00F1547B" w:rsidP="00F1547B">
      <w:pPr>
        <w:rPr>
          <w:rFonts w:eastAsia="Calibri" w:cs="Times New Roman"/>
        </w:rPr>
      </w:pPr>
      <w:r>
        <w:rPr>
          <w:rFonts w:eastAsia="Calibri" w:cs="Times New Roman"/>
        </w:rPr>
        <w:t>Employee record must contain:</w:t>
      </w:r>
    </w:p>
    <w:p w14:paraId="2877E51D" w14:textId="77777777" w:rsidR="00F1547B" w:rsidRDefault="00F1547B" w:rsidP="00F1547B">
      <w:pPr>
        <w:ind w:left="720"/>
        <w:rPr>
          <w:rFonts w:eastAsia="Calibri" w:cs="Times New Roman"/>
          <w:b/>
        </w:rPr>
      </w:pPr>
      <w:r>
        <w:rPr>
          <w:rFonts w:eastAsia="Calibri" w:cs="Times New Roman"/>
          <w:b/>
        </w:rPr>
        <w:t>Name</w:t>
      </w:r>
    </w:p>
    <w:p w14:paraId="1A9D41BC" w14:textId="77777777" w:rsidR="00F1547B" w:rsidRDefault="00F1547B" w:rsidP="00F1547B">
      <w:pPr>
        <w:ind w:left="720"/>
        <w:rPr>
          <w:rFonts w:eastAsia="Calibri" w:cs="Times New Roman"/>
          <w:b/>
        </w:rPr>
      </w:pPr>
      <w:r>
        <w:rPr>
          <w:rFonts w:eastAsia="Calibri" w:cs="Times New Roman"/>
          <w:b/>
        </w:rPr>
        <w:t>Title</w:t>
      </w:r>
    </w:p>
    <w:p w14:paraId="1DEF859E" w14:textId="77777777" w:rsidR="00F1547B" w:rsidRDefault="00F1547B" w:rsidP="00F1547B">
      <w:pPr>
        <w:ind w:left="720"/>
        <w:rPr>
          <w:rFonts w:eastAsia="Calibri" w:cs="Times New Roman"/>
          <w:b/>
        </w:rPr>
      </w:pPr>
      <w:r>
        <w:rPr>
          <w:rFonts w:eastAsia="Calibri" w:cs="Times New Roman"/>
          <w:b/>
        </w:rPr>
        <w:t>Extension Number</w:t>
      </w:r>
    </w:p>
    <w:p w14:paraId="08E5BA58" w14:textId="77777777" w:rsidR="00F1547B" w:rsidRDefault="00F1547B" w:rsidP="00F1547B">
      <w:pPr>
        <w:ind w:left="720"/>
        <w:rPr>
          <w:rFonts w:eastAsia="Calibri" w:cs="Times New Roman"/>
          <w:b/>
        </w:rPr>
      </w:pPr>
      <w:r>
        <w:rPr>
          <w:rFonts w:eastAsia="Calibri" w:cs="Times New Roman"/>
          <w:b/>
        </w:rPr>
        <w:t>Department</w:t>
      </w:r>
    </w:p>
    <w:p w14:paraId="702A816E" w14:textId="77777777" w:rsidR="00F1547B" w:rsidRDefault="00F1547B" w:rsidP="00F1547B">
      <w:pPr>
        <w:rPr>
          <w:rFonts w:eastAsia="Calibri" w:cs="Times New Roman"/>
        </w:rPr>
      </w:pPr>
    </w:p>
    <w:p w14:paraId="29B45365" w14:textId="77777777" w:rsidR="00F1547B" w:rsidRDefault="00F1547B" w:rsidP="00F1547B">
      <w:pPr>
        <w:rPr>
          <w:rFonts w:eastAsia="Calibri" w:cs="Times New Roman"/>
        </w:rPr>
      </w:pPr>
      <w:r>
        <w:rPr>
          <w:rFonts w:eastAsia="Calibri" w:cs="Times New Roman"/>
        </w:rPr>
        <w:t>An employee can only be a member of one department.</w:t>
      </w:r>
    </w:p>
    <w:p w14:paraId="05F01C0B" w14:textId="77777777" w:rsidR="00F1547B" w:rsidRDefault="00F1547B" w:rsidP="00F1547B">
      <w:pPr>
        <w:rPr>
          <w:rFonts w:eastAsia="Calibri" w:cs="Times New Roman"/>
        </w:rPr>
      </w:pPr>
    </w:p>
    <w:p w14:paraId="67707702" w14:textId="77777777" w:rsidR="00F1547B" w:rsidRDefault="00F1547B" w:rsidP="00F1547B">
      <w:pPr>
        <w:rPr>
          <w:rFonts w:eastAsia="Calibri" w:cs="Times New Roman"/>
        </w:rPr>
      </w:pPr>
      <w:r>
        <w:rPr>
          <w:rFonts w:eastAsia="Calibri" w:cs="Times New Roman"/>
        </w:rPr>
        <w:t>The application needs a front page to allow the administrator to either add/view a new department or employee.</w:t>
      </w:r>
    </w:p>
    <w:p w14:paraId="60927D96" w14:textId="77777777" w:rsidR="00F1547B" w:rsidRDefault="00F1547B" w:rsidP="00F1547B">
      <w:pPr>
        <w:rPr>
          <w:rFonts w:eastAsia="Calibri" w:cs="Times New Roman"/>
        </w:rPr>
      </w:pPr>
    </w:p>
    <w:p w14:paraId="6EE8D8FA" w14:textId="77777777" w:rsidR="00F1547B" w:rsidRDefault="00F1547B" w:rsidP="00F1547B">
      <w:pPr>
        <w:rPr>
          <w:rFonts w:eastAsia="Calibri" w:cs="Times New Roman"/>
        </w:rPr>
      </w:pPr>
      <w:r>
        <w:rPr>
          <w:rFonts w:eastAsia="Calibri" w:cs="Times New Roman"/>
        </w:rPr>
        <w:t>Other application navigation or appearance is at the discretion of the developer.</w:t>
      </w:r>
    </w:p>
    <w:p w14:paraId="75D8E7D4" w14:textId="77777777" w:rsidR="00F1547B" w:rsidRDefault="00F1547B" w:rsidP="00F1547B">
      <w:r>
        <w:t xml:space="preserve">Assuming project home of </w:t>
      </w:r>
      <w:r>
        <w:rPr>
          <w:b/>
        </w:rPr>
        <w:t>/sites</w:t>
      </w:r>
    </w:p>
    <w:p w14:paraId="1D429758" w14:textId="77777777" w:rsidR="00F1547B" w:rsidRDefault="00F1547B" w:rsidP="00F1547B"/>
    <w:p w14:paraId="1EB4D107" w14:textId="77777777" w:rsidR="00F1547B" w:rsidRDefault="00F1547B" w:rsidP="00F1547B">
      <w:r>
        <w:t>Create the rails project:</w:t>
      </w:r>
    </w:p>
    <w:p w14:paraId="19C3CD04" w14:textId="77777777" w:rsidR="00F1547B" w:rsidRDefault="00F1547B" w:rsidP="00F1547B">
      <w:pPr>
        <w:pStyle w:val="Code"/>
      </w:pPr>
      <w:r>
        <w:t>rails new companyx</w:t>
      </w:r>
    </w:p>
    <w:p w14:paraId="079CD345" w14:textId="77777777" w:rsidR="00F1547B" w:rsidRDefault="00F1547B" w:rsidP="00F1547B">
      <w:pPr>
        <w:pStyle w:val="Code"/>
      </w:pPr>
      <w:r>
        <w:t>cd into companyx</w:t>
      </w:r>
    </w:p>
    <w:p w14:paraId="2661B61D" w14:textId="77777777" w:rsidR="00F1547B" w:rsidRDefault="00F1547B" w:rsidP="00F1547B">
      <w:r>
        <w:t>Create the model and controller:</w:t>
      </w:r>
    </w:p>
    <w:p w14:paraId="21986918" w14:textId="377DF91D" w:rsidR="00EA71E2" w:rsidRDefault="00F1547B" w:rsidP="00096179">
      <w:pPr>
        <w:pStyle w:val="Code"/>
      </w:pPr>
      <w:r>
        <w:t>rails g scaffold departmen</w:t>
      </w:r>
      <w:r w:rsidR="00885BCB">
        <w:t>t</w:t>
      </w:r>
      <w:r>
        <w:t xml:space="preserve"> name:text location:text</w:t>
      </w:r>
    </w:p>
    <w:p w14:paraId="7044F70E" w14:textId="0703386D" w:rsidR="00096179" w:rsidRDefault="00096179" w:rsidP="00096179">
      <w:pPr>
        <w:pStyle w:val="Code"/>
      </w:pPr>
      <w:r w:rsidRPr="00096179">
        <w:t xml:space="preserve"> </w:t>
      </w:r>
    </w:p>
    <w:p w14:paraId="1375AC82" w14:textId="1E68B707" w:rsidR="00096179" w:rsidRDefault="00096179" w:rsidP="00096179">
      <w:pPr>
        <w:pStyle w:val="Code"/>
      </w:pPr>
      <w:r>
        <w:t xml:space="preserve">rails g scaffold employee name:text title:text phone:text department:references </w:t>
      </w:r>
    </w:p>
    <w:p w14:paraId="0D18CD58" w14:textId="77777777" w:rsidR="00F1547B" w:rsidRDefault="00F1547B" w:rsidP="00F1547B">
      <w:pPr>
        <w:pStyle w:val="Code"/>
      </w:pPr>
    </w:p>
    <w:p w14:paraId="0B8A67B0" w14:textId="77777777" w:rsidR="00F1547B" w:rsidRDefault="00F1547B" w:rsidP="00F1547B">
      <w:pPr>
        <w:pStyle w:val="Code"/>
      </w:pPr>
      <w:r>
        <w:t>rails g controller landing index</w:t>
      </w:r>
    </w:p>
    <w:p w14:paraId="57B87FB0" w14:textId="77777777" w:rsidR="00F1547B" w:rsidRDefault="00F1547B" w:rsidP="00F1547B">
      <w:r>
        <w:t>Create database and table:</w:t>
      </w:r>
    </w:p>
    <w:p w14:paraId="5C0757FB" w14:textId="77777777" w:rsidR="00F1547B" w:rsidRDefault="00F1547B" w:rsidP="00F1547B">
      <w:pPr>
        <w:pStyle w:val="Code"/>
      </w:pPr>
      <w:r>
        <w:t>rake db:create</w:t>
      </w:r>
    </w:p>
    <w:p w14:paraId="20C7183E" w14:textId="77777777" w:rsidR="00F1547B" w:rsidRDefault="00F1547B" w:rsidP="00F1547B">
      <w:pPr>
        <w:pStyle w:val="Code"/>
      </w:pPr>
      <w:r>
        <w:t>rake db:migrate</w:t>
      </w:r>
    </w:p>
    <w:p w14:paraId="10F9D71F" w14:textId="77777777" w:rsidR="00F1547B" w:rsidRDefault="00F1547B" w:rsidP="00F1547B"/>
    <w:p w14:paraId="5BBE7682" w14:textId="77777777" w:rsidR="00F1547B" w:rsidRDefault="00F1547B" w:rsidP="00F1547B">
      <w:r>
        <w:t>Modify the routes.rb and the puma.rb to allow the site to be access as http://localhost/</w:t>
      </w:r>
    </w:p>
    <w:p w14:paraId="34D5468C" w14:textId="77777777" w:rsidR="00F1547B" w:rsidRDefault="00F1547B" w:rsidP="00F1547B">
      <w:pPr>
        <w:pStyle w:val="Code"/>
      </w:pPr>
      <w:r>
        <w:t>vi config/routes.rb</w:t>
      </w:r>
    </w:p>
    <w:p w14:paraId="75004338" w14:textId="77777777" w:rsidR="00F1547B" w:rsidRDefault="00F1547B" w:rsidP="00F1547B">
      <w:pPr>
        <w:pStyle w:val="Code"/>
      </w:pPr>
    </w:p>
    <w:p w14:paraId="261FBDCC" w14:textId="77777777" w:rsidR="00F1547B" w:rsidRDefault="00F1547B" w:rsidP="00F1547B">
      <w:pPr>
        <w:pStyle w:val="Code"/>
      </w:pPr>
      <w:r>
        <w:t>replace get entry with:</w:t>
      </w:r>
      <w:r>
        <w:br/>
      </w:r>
    </w:p>
    <w:p w14:paraId="2AC0F7BA" w14:textId="77777777" w:rsidR="00F1547B" w:rsidRDefault="00F1547B" w:rsidP="00F1547B">
      <w:pPr>
        <w:pStyle w:val="Code"/>
      </w:pPr>
      <w:r>
        <w:t>root ‘landing#index'</w:t>
      </w:r>
      <w:r>
        <w:br/>
      </w:r>
    </w:p>
    <w:p w14:paraId="47EC7263" w14:textId="77777777" w:rsidR="00F1547B" w:rsidRDefault="00F1547B" w:rsidP="00F1547B">
      <w:pPr>
        <w:pStyle w:val="Code"/>
      </w:pPr>
      <w:r>
        <w:t>Test routes with:</w:t>
      </w:r>
    </w:p>
    <w:p w14:paraId="54ED154F" w14:textId="77777777" w:rsidR="00F1547B" w:rsidRDefault="00F1547B" w:rsidP="00F1547B">
      <w:pPr>
        <w:pStyle w:val="Code"/>
      </w:pPr>
    </w:p>
    <w:p w14:paraId="26574D45" w14:textId="77777777" w:rsidR="00F1547B" w:rsidRDefault="00F1547B" w:rsidP="00F1547B">
      <w:pPr>
        <w:pStyle w:val="Code"/>
      </w:pPr>
      <w:r>
        <w:t xml:space="preserve">  rails routes</w:t>
      </w:r>
    </w:p>
    <w:p w14:paraId="6B04B6B5" w14:textId="77777777" w:rsidR="00F1547B" w:rsidRDefault="00F1547B" w:rsidP="00F1547B">
      <w:pPr>
        <w:pStyle w:val="Heading2"/>
      </w:pPr>
      <w:r>
        <w:lastRenderedPageBreak/>
        <w:t>Controllers</w:t>
      </w:r>
    </w:p>
    <w:p w14:paraId="2EE23A83" w14:textId="77777777" w:rsidR="00F1547B" w:rsidRDefault="00F1547B" w:rsidP="00F1547B">
      <w:pPr>
        <w:pStyle w:val="Heading3"/>
      </w:pPr>
      <w:r>
        <w:t>app/controllers/departments_controller.rb</w:t>
      </w:r>
    </w:p>
    <w:p w14:paraId="37EB77B3" w14:textId="77777777" w:rsidR="00F1547B" w:rsidRDefault="00F1547B" w:rsidP="00F1547B">
      <w:pPr>
        <w:pStyle w:val="Code"/>
      </w:pPr>
      <w:r>
        <w:br/>
        <w:t>class DepartmentsController &lt; ApplicationController</w:t>
      </w:r>
    </w:p>
    <w:p w14:paraId="5F5BEC23" w14:textId="77777777" w:rsidR="00F1547B" w:rsidRDefault="00F1547B" w:rsidP="00F1547B">
      <w:pPr>
        <w:pStyle w:val="Code"/>
      </w:pPr>
      <w:r>
        <w:t xml:space="preserve">  before_action :set_department, only: [:show, :edit, :update, :destroy]</w:t>
      </w:r>
    </w:p>
    <w:p w14:paraId="647ED9F2" w14:textId="77777777" w:rsidR="00F1547B" w:rsidRDefault="00F1547B" w:rsidP="00F1547B">
      <w:pPr>
        <w:pStyle w:val="Code"/>
      </w:pPr>
    </w:p>
    <w:p w14:paraId="717C13F2" w14:textId="77777777" w:rsidR="00F1547B" w:rsidRDefault="00F1547B" w:rsidP="00F1547B">
      <w:pPr>
        <w:pStyle w:val="Code"/>
      </w:pPr>
      <w:r>
        <w:t xml:space="preserve">  # GET /departments</w:t>
      </w:r>
    </w:p>
    <w:p w14:paraId="40160E7E" w14:textId="77777777" w:rsidR="00F1547B" w:rsidRDefault="00F1547B" w:rsidP="00F1547B">
      <w:pPr>
        <w:pStyle w:val="Code"/>
      </w:pPr>
      <w:r>
        <w:t xml:space="preserve">  # GET /departments.json</w:t>
      </w:r>
    </w:p>
    <w:p w14:paraId="2936E10D" w14:textId="77777777" w:rsidR="00F1547B" w:rsidRDefault="00F1547B" w:rsidP="00F1547B">
      <w:pPr>
        <w:pStyle w:val="Code"/>
      </w:pPr>
      <w:r>
        <w:t xml:space="preserve">  def index</w:t>
      </w:r>
    </w:p>
    <w:p w14:paraId="39646B11" w14:textId="77777777" w:rsidR="00F1547B" w:rsidRDefault="00F1547B" w:rsidP="00F1547B">
      <w:pPr>
        <w:pStyle w:val="Code"/>
      </w:pPr>
      <w:r>
        <w:t xml:space="preserve">    @departments = Department.all</w:t>
      </w:r>
    </w:p>
    <w:p w14:paraId="5C6C3F9E" w14:textId="77777777" w:rsidR="00F1547B" w:rsidRDefault="00F1547B" w:rsidP="00F1547B">
      <w:pPr>
        <w:pStyle w:val="Code"/>
      </w:pPr>
      <w:r>
        <w:t xml:space="preserve">  end</w:t>
      </w:r>
      <w:bookmarkStart w:id="0" w:name="_GoBack"/>
      <w:bookmarkEnd w:id="0"/>
    </w:p>
    <w:p w14:paraId="3FD18570" w14:textId="77777777" w:rsidR="00F1547B" w:rsidRDefault="00F1547B" w:rsidP="00F1547B">
      <w:pPr>
        <w:pStyle w:val="Code"/>
      </w:pPr>
    </w:p>
    <w:p w14:paraId="63F8E8E3" w14:textId="77777777" w:rsidR="00F1547B" w:rsidRDefault="00F1547B" w:rsidP="00F1547B">
      <w:pPr>
        <w:pStyle w:val="Code"/>
      </w:pPr>
      <w:r>
        <w:t xml:space="preserve">  # GET /departments/1</w:t>
      </w:r>
    </w:p>
    <w:p w14:paraId="5F0B2614" w14:textId="77777777" w:rsidR="00F1547B" w:rsidRDefault="00F1547B" w:rsidP="00F1547B">
      <w:pPr>
        <w:pStyle w:val="Code"/>
      </w:pPr>
      <w:r>
        <w:t xml:space="preserve">  # GET /departments/1.json</w:t>
      </w:r>
    </w:p>
    <w:p w14:paraId="49C0B065" w14:textId="77777777" w:rsidR="00F1547B" w:rsidRDefault="00F1547B" w:rsidP="00F1547B">
      <w:pPr>
        <w:pStyle w:val="Code"/>
      </w:pPr>
      <w:r>
        <w:t xml:space="preserve">  def show</w:t>
      </w:r>
    </w:p>
    <w:p w14:paraId="003BF873" w14:textId="26741353" w:rsidR="00F1547B" w:rsidRDefault="00F1547B" w:rsidP="00F1547B">
      <w:pPr>
        <w:pStyle w:val="Code"/>
        <w:rPr>
          <w:b/>
        </w:rPr>
      </w:pPr>
      <w:r>
        <w:t xml:space="preserve">    </w:t>
      </w:r>
      <w:r>
        <w:rPr>
          <w:b/>
        </w:rPr>
        <w:t xml:space="preserve">@employees = </w:t>
      </w:r>
      <w:r w:rsidR="00FC4060" w:rsidRPr="00FC4060">
        <w:rPr>
          <w:b/>
        </w:rPr>
        <w:t>Employee.where("department_id = ?", params[:id])</w:t>
      </w:r>
    </w:p>
    <w:p w14:paraId="17B6FA85" w14:textId="77777777" w:rsidR="00F1547B" w:rsidRDefault="00F1547B" w:rsidP="00F1547B">
      <w:pPr>
        <w:pStyle w:val="Code"/>
      </w:pPr>
      <w:r>
        <w:t xml:space="preserve">  end</w:t>
      </w:r>
    </w:p>
    <w:p w14:paraId="61B57045" w14:textId="77777777" w:rsidR="00F1547B" w:rsidRDefault="00F1547B" w:rsidP="00F1547B">
      <w:pPr>
        <w:pStyle w:val="Code"/>
      </w:pPr>
    </w:p>
    <w:p w14:paraId="08A0F8DE" w14:textId="77777777" w:rsidR="00F1547B" w:rsidRDefault="00F1547B" w:rsidP="00F1547B">
      <w:pPr>
        <w:pStyle w:val="Code"/>
      </w:pPr>
      <w:r>
        <w:t xml:space="preserve">  # GET /departments/new</w:t>
      </w:r>
    </w:p>
    <w:p w14:paraId="2278149F" w14:textId="77777777" w:rsidR="00F1547B" w:rsidRDefault="00F1547B" w:rsidP="00F1547B">
      <w:pPr>
        <w:pStyle w:val="Code"/>
      </w:pPr>
      <w:r>
        <w:t xml:space="preserve">  def new</w:t>
      </w:r>
    </w:p>
    <w:p w14:paraId="73BBE589" w14:textId="77777777" w:rsidR="00F1547B" w:rsidRDefault="00F1547B" w:rsidP="00F1547B">
      <w:pPr>
        <w:pStyle w:val="Code"/>
      </w:pPr>
      <w:r>
        <w:t xml:space="preserve">    @department = Department.new</w:t>
      </w:r>
    </w:p>
    <w:p w14:paraId="0A61A771" w14:textId="77777777" w:rsidR="00F1547B" w:rsidRDefault="00F1547B" w:rsidP="00F1547B">
      <w:pPr>
        <w:pStyle w:val="Code"/>
      </w:pPr>
      <w:r>
        <w:t xml:space="preserve">  end</w:t>
      </w:r>
    </w:p>
    <w:p w14:paraId="5F615877" w14:textId="77777777" w:rsidR="00F1547B" w:rsidRDefault="00F1547B" w:rsidP="00F1547B">
      <w:pPr>
        <w:pStyle w:val="Code"/>
      </w:pPr>
    </w:p>
    <w:p w14:paraId="348BB2D6" w14:textId="77777777" w:rsidR="00F1547B" w:rsidRDefault="00F1547B" w:rsidP="00F1547B">
      <w:pPr>
        <w:pStyle w:val="Code"/>
      </w:pPr>
      <w:r>
        <w:t xml:space="preserve">  # GET /departments/1/edit</w:t>
      </w:r>
    </w:p>
    <w:p w14:paraId="6E587AE7" w14:textId="77777777" w:rsidR="00F1547B" w:rsidRDefault="00F1547B" w:rsidP="00F1547B">
      <w:pPr>
        <w:pStyle w:val="Code"/>
      </w:pPr>
      <w:r>
        <w:t xml:space="preserve">  def edit</w:t>
      </w:r>
    </w:p>
    <w:p w14:paraId="536FF4D7" w14:textId="77777777" w:rsidR="00F1547B" w:rsidRDefault="00F1547B" w:rsidP="00F1547B">
      <w:pPr>
        <w:pStyle w:val="Code"/>
      </w:pPr>
      <w:r>
        <w:t xml:space="preserve">  end</w:t>
      </w:r>
    </w:p>
    <w:p w14:paraId="0910BEF1" w14:textId="77777777" w:rsidR="00F1547B" w:rsidRDefault="00F1547B" w:rsidP="00F1547B">
      <w:pPr>
        <w:pStyle w:val="Code"/>
      </w:pPr>
    </w:p>
    <w:p w14:paraId="6279C711" w14:textId="77777777" w:rsidR="00F1547B" w:rsidRDefault="00F1547B" w:rsidP="00F1547B">
      <w:pPr>
        <w:pStyle w:val="Code"/>
      </w:pPr>
      <w:r>
        <w:t xml:space="preserve">  # POST /departments</w:t>
      </w:r>
    </w:p>
    <w:p w14:paraId="74D6B4C2" w14:textId="77777777" w:rsidR="00F1547B" w:rsidRDefault="00F1547B" w:rsidP="00F1547B">
      <w:pPr>
        <w:pStyle w:val="Code"/>
      </w:pPr>
      <w:r>
        <w:t xml:space="preserve">  # POST /departments.json</w:t>
      </w:r>
    </w:p>
    <w:p w14:paraId="6BE171A8" w14:textId="77777777" w:rsidR="00F1547B" w:rsidRDefault="00F1547B" w:rsidP="00F1547B">
      <w:pPr>
        <w:pStyle w:val="Code"/>
      </w:pPr>
      <w:r>
        <w:t xml:space="preserve">  def create</w:t>
      </w:r>
    </w:p>
    <w:p w14:paraId="42D22B8C" w14:textId="77777777" w:rsidR="00F1547B" w:rsidRDefault="00F1547B" w:rsidP="00F1547B">
      <w:pPr>
        <w:pStyle w:val="Code"/>
      </w:pPr>
      <w:r>
        <w:t xml:space="preserve">    @department = Department.new(department_params)</w:t>
      </w:r>
    </w:p>
    <w:p w14:paraId="13DD7AE5" w14:textId="77777777" w:rsidR="00F1547B" w:rsidRDefault="00F1547B" w:rsidP="00F1547B">
      <w:pPr>
        <w:pStyle w:val="Code"/>
      </w:pPr>
    </w:p>
    <w:p w14:paraId="32C05F49" w14:textId="77777777" w:rsidR="00F1547B" w:rsidRDefault="00F1547B" w:rsidP="00F1547B">
      <w:pPr>
        <w:pStyle w:val="Code"/>
      </w:pPr>
      <w:r>
        <w:t xml:space="preserve">    respond_to do |format|</w:t>
      </w:r>
    </w:p>
    <w:p w14:paraId="191440EC" w14:textId="77777777" w:rsidR="00F1547B" w:rsidRDefault="00F1547B" w:rsidP="00F1547B">
      <w:pPr>
        <w:pStyle w:val="Code"/>
      </w:pPr>
      <w:r>
        <w:t xml:space="preserve">      if @department.save</w:t>
      </w:r>
    </w:p>
    <w:p w14:paraId="390B6990" w14:textId="77777777" w:rsidR="00F1547B" w:rsidRDefault="00F1547B" w:rsidP="00F1547B">
      <w:pPr>
        <w:pStyle w:val="Code"/>
      </w:pPr>
      <w:r>
        <w:t xml:space="preserve">        format.html { redirect_to @department, notice: 'Department was successfully created.' }</w:t>
      </w:r>
    </w:p>
    <w:p w14:paraId="05DD8C43" w14:textId="77777777" w:rsidR="00F1547B" w:rsidRDefault="00F1547B" w:rsidP="00F1547B">
      <w:pPr>
        <w:pStyle w:val="Code"/>
      </w:pPr>
      <w:r>
        <w:t xml:space="preserve">        format.json { render :show, status: :created, location: @department }</w:t>
      </w:r>
    </w:p>
    <w:p w14:paraId="1F5A9CBD" w14:textId="77777777" w:rsidR="00F1547B" w:rsidRDefault="00F1547B" w:rsidP="00F1547B">
      <w:pPr>
        <w:pStyle w:val="Code"/>
      </w:pPr>
      <w:r>
        <w:t xml:space="preserve">      else</w:t>
      </w:r>
    </w:p>
    <w:p w14:paraId="723BD38D" w14:textId="77777777" w:rsidR="00F1547B" w:rsidRDefault="00F1547B" w:rsidP="00F1547B">
      <w:pPr>
        <w:pStyle w:val="Code"/>
      </w:pPr>
      <w:r>
        <w:t xml:space="preserve">        format.html { render :new }</w:t>
      </w:r>
    </w:p>
    <w:p w14:paraId="7C2FC0B4" w14:textId="77777777" w:rsidR="00F1547B" w:rsidRDefault="00F1547B" w:rsidP="00F1547B">
      <w:pPr>
        <w:pStyle w:val="Code"/>
      </w:pPr>
      <w:r>
        <w:t xml:space="preserve">        format.json { render json: @department.errors, status: :unprocessable_entity }</w:t>
      </w:r>
    </w:p>
    <w:p w14:paraId="4F00BC97" w14:textId="77777777" w:rsidR="00F1547B" w:rsidRDefault="00F1547B" w:rsidP="00F1547B">
      <w:pPr>
        <w:pStyle w:val="Code"/>
      </w:pPr>
      <w:r>
        <w:t xml:space="preserve">      end</w:t>
      </w:r>
    </w:p>
    <w:p w14:paraId="6A4FC8CA" w14:textId="77777777" w:rsidR="00F1547B" w:rsidRDefault="00F1547B" w:rsidP="00F1547B">
      <w:pPr>
        <w:pStyle w:val="Code"/>
      </w:pPr>
      <w:r>
        <w:t xml:space="preserve">    end</w:t>
      </w:r>
    </w:p>
    <w:p w14:paraId="11D6E8B8" w14:textId="77777777" w:rsidR="00F1547B" w:rsidRDefault="00F1547B" w:rsidP="00F1547B">
      <w:pPr>
        <w:pStyle w:val="Code"/>
      </w:pPr>
      <w:r>
        <w:t xml:space="preserve">  end</w:t>
      </w:r>
    </w:p>
    <w:p w14:paraId="7CAA8D91" w14:textId="77777777" w:rsidR="00F1547B" w:rsidRDefault="00F1547B" w:rsidP="00F1547B">
      <w:pPr>
        <w:pStyle w:val="Code"/>
      </w:pPr>
    </w:p>
    <w:p w14:paraId="3605F2C1" w14:textId="77777777" w:rsidR="00F1547B" w:rsidRDefault="00F1547B" w:rsidP="00F1547B">
      <w:pPr>
        <w:pStyle w:val="Code"/>
      </w:pPr>
      <w:r>
        <w:t xml:space="preserve">  # PATCH/PUT /departments/1</w:t>
      </w:r>
    </w:p>
    <w:p w14:paraId="1D3EB25A" w14:textId="77777777" w:rsidR="00F1547B" w:rsidRDefault="00F1547B" w:rsidP="00F1547B">
      <w:pPr>
        <w:pStyle w:val="Code"/>
      </w:pPr>
      <w:r>
        <w:t xml:space="preserve">  # PATCH/PUT /departments/1.json</w:t>
      </w:r>
    </w:p>
    <w:p w14:paraId="094CF12D" w14:textId="77777777" w:rsidR="00F1547B" w:rsidRDefault="00F1547B" w:rsidP="00F1547B">
      <w:pPr>
        <w:pStyle w:val="Code"/>
      </w:pPr>
      <w:r>
        <w:lastRenderedPageBreak/>
        <w:t xml:space="preserve">  def update</w:t>
      </w:r>
    </w:p>
    <w:p w14:paraId="67CD13F3" w14:textId="77777777" w:rsidR="00F1547B" w:rsidRDefault="00F1547B" w:rsidP="00F1547B">
      <w:pPr>
        <w:pStyle w:val="Code"/>
      </w:pPr>
      <w:r>
        <w:t xml:space="preserve">    respond_to do |format|</w:t>
      </w:r>
    </w:p>
    <w:p w14:paraId="418351DB" w14:textId="77777777" w:rsidR="00F1547B" w:rsidRDefault="00F1547B" w:rsidP="00F1547B">
      <w:pPr>
        <w:pStyle w:val="Code"/>
      </w:pPr>
      <w:r>
        <w:t xml:space="preserve">      if @department.update(department_params)</w:t>
      </w:r>
    </w:p>
    <w:p w14:paraId="65E80CB5" w14:textId="77777777" w:rsidR="00F1547B" w:rsidRDefault="00F1547B" w:rsidP="00F1547B">
      <w:pPr>
        <w:pStyle w:val="Code"/>
      </w:pPr>
      <w:r>
        <w:t xml:space="preserve">        format.html { redirect_to @department, notice: 'Department was successfully updated.' }</w:t>
      </w:r>
    </w:p>
    <w:p w14:paraId="123C66E8" w14:textId="77777777" w:rsidR="00F1547B" w:rsidRDefault="00F1547B" w:rsidP="00F1547B">
      <w:pPr>
        <w:pStyle w:val="Code"/>
      </w:pPr>
      <w:r>
        <w:t xml:space="preserve">        format.json { render :show, status: :ok, location: @department }</w:t>
      </w:r>
    </w:p>
    <w:p w14:paraId="32447C04" w14:textId="77777777" w:rsidR="00F1547B" w:rsidRDefault="00F1547B" w:rsidP="00F1547B">
      <w:pPr>
        <w:pStyle w:val="Code"/>
      </w:pPr>
      <w:r>
        <w:t xml:space="preserve">      else</w:t>
      </w:r>
    </w:p>
    <w:p w14:paraId="085685F7" w14:textId="77777777" w:rsidR="00F1547B" w:rsidRDefault="00F1547B" w:rsidP="00F1547B">
      <w:pPr>
        <w:pStyle w:val="Code"/>
      </w:pPr>
      <w:r>
        <w:t xml:space="preserve">        format.html { render :edit }</w:t>
      </w:r>
    </w:p>
    <w:p w14:paraId="7A5E0668" w14:textId="77777777" w:rsidR="00F1547B" w:rsidRDefault="00F1547B" w:rsidP="00F1547B">
      <w:pPr>
        <w:pStyle w:val="Code"/>
      </w:pPr>
      <w:r>
        <w:t xml:space="preserve">        format.json { render json: @department.errors, status: :unprocessable_entity }</w:t>
      </w:r>
    </w:p>
    <w:p w14:paraId="0428AE09" w14:textId="77777777" w:rsidR="00F1547B" w:rsidRDefault="00F1547B" w:rsidP="00F1547B">
      <w:pPr>
        <w:pStyle w:val="Code"/>
      </w:pPr>
      <w:r>
        <w:t xml:space="preserve">      end</w:t>
      </w:r>
    </w:p>
    <w:p w14:paraId="27A93243" w14:textId="77777777" w:rsidR="00F1547B" w:rsidRDefault="00F1547B" w:rsidP="00F1547B">
      <w:pPr>
        <w:pStyle w:val="Code"/>
      </w:pPr>
      <w:r>
        <w:t xml:space="preserve">    end</w:t>
      </w:r>
    </w:p>
    <w:p w14:paraId="20FA0783" w14:textId="77777777" w:rsidR="00F1547B" w:rsidRDefault="00F1547B" w:rsidP="00F1547B">
      <w:pPr>
        <w:pStyle w:val="Code"/>
      </w:pPr>
      <w:r>
        <w:t xml:space="preserve">  end</w:t>
      </w:r>
    </w:p>
    <w:p w14:paraId="32FEF7E5" w14:textId="77777777" w:rsidR="00F1547B" w:rsidRDefault="00F1547B" w:rsidP="00F1547B">
      <w:pPr>
        <w:pStyle w:val="Code"/>
      </w:pPr>
      <w:r>
        <w:t># DELETE /departments/1</w:t>
      </w:r>
    </w:p>
    <w:p w14:paraId="7A78D4B8" w14:textId="77777777" w:rsidR="00F1547B" w:rsidRDefault="00F1547B" w:rsidP="00F1547B">
      <w:pPr>
        <w:pStyle w:val="Code"/>
      </w:pPr>
      <w:r>
        <w:t xml:space="preserve">  # DELETE /departments/1.json</w:t>
      </w:r>
    </w:p>
    <w:p w14:paraId="08859075" w14:textId="77777777" w:rsidR="00F1547B" w:rsidRDefault="00F1547B" w:rsidP="00F1547B">
      <w:pPr>
        <w:pStyle w:val="Code"/>
      </w:pPr>
      <w:r>
        <w:t xml:space="preserve">  def destroy</w:t>
      </w:r>
    </w:p>
    <w:p w14:paraId="0703847E" w14:textId="77777777" w:rsidR="00F1547B" w:rsidRDefault="00F1547B" w:rsidP="00F1547B">
      <w:pPr>
        <w:pStyle w:val="Code"/>
      </w:pPr>
      <w:r>
        <w:t xml:space="preserve">    @department.destroy</w:t>
      </w:r>
    </w:p>
    <w:p w14:paraId="2CFE7ACA" w14:textId="77777777" w:rsidR="00F1547B" w:rsidRDefault="00F1547B" w:rsidP="00F1547B">
      <w:pPr>
        <w:pStyle w:val="Code"/>
      </w:pPr>
      <w:r>
        <w:t xml:space="preserve">    respond_to do |format|</w:t>
      </w:r>
    </w:p>
    <w:p w14:paraId="39B966E2" w14:textId="77777777" w:rsidR="00F1547B" w:rsidRDefault="00F1547B" w:rsidP="00F1547B">
      <w:pPr>
        <w:pStyle w:val="Code"/>
      </w:pPr>
      <w:r>
        <w:t xml:space="preserve">      format.html { redirect_to departments_url, notice: 'Department was successfully destroyed.' }</w:t>
      </w:r>
    </w:p>
    <w:p w14:paraId="18ACBB3B" w14:textId="77777777" w:rsidR="00F1547B" w:rsidRDefault="00F1547B" w:rsidP="00F1547B">
      <w:pPr>
        <w:pStyle w:val="Code"/>
      </w:pPr>
      <w:r>
        <w:t xml:space="preserve">      format.json { head :no_content }</w:t>
      </w:r>
    </w:p>
    <w:p w14:paraId="359772B8" w14:textId="77777777" w:rsidR="00F1547B" w:rsidRDefault="00F1547B" w:rsidP="00F1547B">
      <w:pPr>
        <w:pStyle w:val="Code"/>
      </w:pPr>
      <w:r>
        <w:t xml:space="preserve">    end</w:t>
      </w:r>
    </w:p>
    <w:p w14:paraId="0E18BDBC" w14:textId="77777777" w:rsidR="00F1547B" w:rsidRDefault="00F1547B" w:rsidP="00F1547B">
      <w:pPr>
        <w:pStyle w:val="Code"/>
      </w:pPr>
      <w:r>
        <w:t xml:space="preserve">  end</w:t>
      </w:r>
    </w:p>
    <w:p w14:paraId="6633944F" w14:textId="77777777" w:rsidR="00F1547B" w:rsidRDefault="00F1547B" w:rsidP="00F1547B">
      <w:pPr>
        <w:pStyle w:val="Code"/>
      </w:pPr>
    </w:p>
    <w:p w14:paraId="63CD91AF" w14:textId="77777777" w:rsidR="00F1547B" w:rsidRDefault="00F1547B" w:rsidP="00F1547B">
      <w:pPr>
        <w:pStyle w:val="Code"/>
      </w:pPr>
      <w:r>
        <w:t xml:space="preserve">  private</w:t>
      </w:r>
    </w:p>
    <w:p w14:paraId="605AD17F" w14:textId="77777777" w:rsidR="00F1547B" w:rsidRDefault="00F1547B" w:rsidP="00F1547B">
      <w:pPr>
        <w:pStyle w:val="Code"/>
      </w:pPr>
      <w:r>
        <w:t xml:space="preserve">    # Use callbacks to share common setup or constraints between actions.</w:t>
      </w:r>
    </w:p>
    <w:p w14:paraId="1723D6B2" w14:textId="77777777" w:rsidR="00F1547B" w:rsidRDefault="00F1547B" w:rsidP="00F1547B">
      <w:pPr>
        <w:pStyle w:val="Code"/>
      </w:pPr>
      <w:r>
        <w:t xml:space="preserve">    def set_department</w:t>
      </w:r>
    </w:p>
    <w:p w14:paraId="54F0312C" w14:textId="77777777" w:rsidR="00F1547B" w:rsidRDefault="00F1547B" w:rsidP="00F1547B">
      <w:pPr>
        <w:pStyle w:val="Code"/>
      </w:pPr>
      <w:r>
        <w:t xml:space="preserve">      @department = Department.find(params[:id])</w:t>
      </w:r>
    </w:p>
    <w:p w14:paraId="1D9B3BE7" w14:textId="77777777" w:rsidR="00F1547B" w:rsidRDefault="00F1547B" w:rsidP="00F1547B">
      <w:pPr>
        <w:pStyle w:val="Code"/>
      </w:pPr>
      <w:r>
        <w:t xml:space="preserve">    end</w:t>
      </w:r>
    </w:p>
    <w:p w14:paraId="6755DB5E" w14:textId="77777777" w:rsidR="00F1547B" w:rsidRDefault="00F1547B" w:rsidP="00F1547B">
      <w:pPr>
        <w:pStyle w:val="Code"/>
      </w:pPr>
    </w:p>
    <w:p w14:paraId="63CD85CE" w14:textId="77777777" w:rsidR="00F1547B" w:rsidRDefault="00F1547B" w:rsidP="00F1547B">
      <w:pPr>
        <w:pStyle w:val="Code"/>
      </w:pPr>
      <w:r>
        <w:t xml:space="preserve">    # Never trust parameters from the scary internet, only allow the white list through.</w:t>
      </w:r>
    </w:p>
    <w:p w14:paraId="5E9315D0" w14:textId="77777777" w:rsidR="00F1547B" w:rsidRDefault="00F1547B" w:rsidP="00F1547B">
      <w:pPr>
        <w:pStyle w:val="Code"/>
      </w:pPr>
      <w:r>
        <w:t xml:space="preserve">    def department_params</w:t>
      </w:r>
    </w:p>
    <w:p w14:paraId="4BB8AE91" w14:textId="77777777" w:rsidR="00F1547B" w:rsidRDefault="00F1547B" w:rsidP="00F1547B">
      <w:pPr>
        <w:pStyle w:val="Code"/>
      </w:pPr>
      <w:r>
        <w:t xml:space="preserve">      params.require(:department).permit(:name, :location)</w:t>
      </w:r>
    </w:p>
    <w:p w14:paraId="070DE0FF" w14:textId="77777777" w:rsidR="00F1547B" w:rsidRDefault="00F1547B" w:rsidP="00F1547B">
      <w:pPr>
        <w:pStyle w:val="Code"/>
      </w:pPr>
      <w:r>
        <w:t xml:space="preserve">    end</w:t>
      </w:r>
    </w:p>
    <w:p w14:paraId="3A7D54D4" w14:textId="77777777" w:rsidR="00F1547B" w:rsidRDefault="00F1547B" w:rsidP="00F1547B">
      <w:pPr>
        <w:pStyle w:val="Code"/>
      </w:pPr>
      <w:r>
        <w:t>end</w:t>
      </w:r>
      <w:r>
        <w:br w:type="page"/>
      </w:r>
    </w:p>
    <w:p w14:paraId="752C19B6" w14:textId="77777777" w:rsidR="00F1547B" w:rsidRDefault="00F1547B" w:rsidP="00F1547B">
      <w:pPr>
        <w:pStyle w:val="Heading3"/>
      </w:pPr>
      <w:r>
        <w:lastRenderedPageBreak/>
        <w:t>app/controllers/employees_controller.rb</w:t>
      </w:r>
      <w:r>
        <w:br/>
      </w:r>
    </w:p>
    <w:p w14:paraId="37E34D02" w14:textId="77777777" w:rsidR="00F1547B" w:rsidRDefault="00F1547B" w:rsidP="00F1547B">
      <w:pPr>
        <w:pStyle w:val="Code"/>
      </w:pPr>
      <w:r>
        <w:t>class EmployeesController &lt; ApplicationController</w:t>
      </w:r>
    </w:p>
    <w:p w14:paraId="260E232A" w14:textId="77777777" w:rsidR="00F1547B" w:rsidRDefault="00F1547B" w:rsidP="00F1547B">
      <w:pPr>
        <w:pStyle w:val="Code"/>
      </w:pPr>
      <w:r>
        <w:t xml:space="preserve">  before_action :set_employee, only: [:show, :edit, :update, :destroy]</w:t>
      </w:r>
    </w:p>
    <w:p w14:paraId="0767C925" w14:textId="77777777" w:rsidR="00F1547B" w:rsidRDefault="00F1547B" w:rsidP="00F1547B">
      <w:pPr>
        <w:pStyle w:val="Code"/>
      </w:pPr>
    </w:p>
    <w:p w14:paraId="339C3D79" w14:textId="77777777" w:rsidR="00F1547B" w:rsidRDefault="00F1547B" w:rsidP="00F1547B">
      <w:pPr>
        <w:pStyle w:val="Code"/>
      </w:pPr>
      <w:r>
        <w:t xml:space="preserve">  # GET /employees</w:t>
      </w:r>
    </w:p>
    <w:p w14:paraId="0BEF2B2B" w14:textId="77777777" w:rsidR="00F1547B" w:rsidRDefault="00F1547B" w:rsidP="00F1547B">
      <w:pPr>
        <w:pStyle w:val="Code"/>
      </w:pPr>
      <w:r>
        <w:t xml:space="preserve">  # GET /employees.json</w:t>
      </w:r>
    </w:p>
    <w:p w14:paraId="7157CCC9" w14:textId="77777777" w:rsidR="00F1547B" w:rsidRDefault="00F1547B" w:rsidP="00F1547B">
      <w:pPr>
        <w:pStyle w:val="Code"/>
      </w:pPr>
      <w:r>
        <w:t xml:space="preserve">  def index</w:t>
      </w:r>
    </w:p>
    <w:p w14:paraId="505835C0" w14:textId="77777777" w:rsidR="00F1547B" w:rsidRDefault="00F1547B" w:rsidP="00F1547B">
      <w:pPr>
        <w:pStyle w:val="Code"/>
      </w:pPr>
      <w:r>
        <w:t xml:space="preserve">    @employees = Employee.all</w:t>
      </w:r>
    </w:p>
    <w:p w14:paraId="6312F4F8" w14:textId="77777777" w:rsidR="00F1547B" w:rsidRDefault="00F1547B" w:rsidP="00F1547B">
      <w:pPr>
        <w:pStyle w:val="Code"/>
      </w:pPr>
      <w:r>
        <w:t xml:space="preserve">  end</w:t>
      </w:r>
    </w:p>
    <w:p w14:paraId="694CAF59" w14:textId="77777777" w:rsidR="00F1547B" w:rsidRDefault="00F1547B" w:rsidP="00F1547B">
      <w:pPr>
        <w:pStyle w:val="Code"/>
      </w:pPr>
    </w:p>
    <w:p w14:paraId="3DEFE0B1" w14:textId="77777777" w:rsidR="00F1547B" w:rsidRDefault="00F1547B" w:rsidP="00F1547B">
      <w:pPr>
        <w:pStyle w:val="Code"/>
      </w:pPr>
      <w:r>
        <w:t xml:space="preserve">  # GET /employees/1</w:t>
      </w:r>
    </w:p>
    <w:p w14:paraId="368BCDB4" w14:textId="77777777" w:rsidR="00F1547B" w:rsidRDefault="00F1547B" w:rsidP="00F1547B">
      <w:pPr>
        <w:pStyle w:val="Code"/>
      </w:pPr>
      <w:r>
        <w:t xml:space="preserve">  # GET /employees/1.json</w:t>
      </w:r>
    </w:p>
    <w:p w14:paraId="2C5F3F58" w14:textId="77777777" w:rsidR="00F1547B" w:rsidRDefault="00F1547B" w:rsidP="00F1547B">
      <w:pPr>
        <w:pStyle w:val="Code"/>
      </w:pPr>
      <w:r>
        <w:t xml:space="preserve">  def show</w:t>
      </w:r>
    </w:p>
    <w:p w14:paraId="5D0DDB59" w14:textId="77777777" w:rsidR="00F1547B" w:rsidRDefault="00F1547B" w:rsidP="00F1547B">
      <w:pPr>
        <w:pStyle w:val="Code"/>
      </w:pPr>
      <w:r>
        <w:t xml:space="preserve">  end</w:t>
      </w:r>
    </w:p>
    <w:p w14:paraId="77A4D100" w14:textId="77777777" w:rsidR="00F1547B" w:rsidRDefault="00F1547B" w:rsidP="00F1547B">
      <w:pPr>
        <w:pStyle w:val="Code"/>
      </w:pPr>
    </w:p>
    <w:p w14:paraId="08F2EDE1" w14:textId="77777777" w:rsidR="00F1547B" w:rsidRDefault="00F1547B" w:rsidP="00F1547B">
      <w:pPr>
        <w:pStyle w:val="Code"/>
      </w:pPr>
      <w:r>
        <w:t xml:space="preserve">  # GET /employees/new</w:t>
      </w:r>
    </w:p>
    <w:p w14:paraId="6A9C9465" w14:textId="77777777" w:rsidR="00F1547B" w:rsidRDefault="00F1547B" w:rsidP="00F1547B">
      <w:pPr>
        <w:pStyle w:val="Code"/>
      </w:pPr>
      <w:r>
        <w:t xml:space="preserve">  def new</w:t>
      </w:r>
    </w:p>
    <w:p w14:paraId="13F5E7B9" w14:textId="77777777" w:rsidR="00F1547B" w:rsidRDefault="00F1547B" w:rsidP="00F1547B">
      <w:pPr>
        <w:pStyle w:val="Code"/>
      </w:pPr>
      <w:r>
        <w:t xml:space="preserve">    @employee = Employee.new</w:t>
      </w:r>
    </w:p>
    <w:p w14:paraId="5BC74F70" w14:textId="77777777" w:rsidR="00F1547B" w:rsidRDefault="00F1547B" w:rsidP="00F1547B">
      <w:pPr>
        <w:pStyle w:val="Code"/>
      </w:pPr>
      <w:r>
        <w:t xml:space="preserve">  end</w:t>
      </w:r>
    </w:p>
    <w:p w14:paraId="083F747A" w14:textId="77777777" w:rsidR="00F1547B" w:rsidRDefault="00F1547B" w:rsidP="00F1547B">
      <w:pPr>
        <w:pStyle w:val="Code"/>
      </w:pPr>
    </w:p>
    <w:p w14:paraId="0564184F" w14:textId="77777777" w:rsidR="00F1547B" w:rsidRDefault="00F1547B" w:rsidP="00F1547B">
      <w:pPr>
        <w:pStyle w:val="Code"/>
      </w:pPr>
      <w:r>
        <w:t xml:space="preserve">  # GET /employees/1/edit</w:t>
      </w:r>
    </w:p>
    <w:p w14:paraId="6C0533B6" w14:textId="77777777" w:rsidR="00F1547B" w:rsidRDefault="00F1547B" w:rsidP="00F1547B">
      <w:pPr>
        <w:pStyle w:val="Code"/>
      </w:pPr>
      <w:r>
        <w:t xml:space="preserve">  def edit</w:t>
      </w:r>
    </w:p>
    <w:p w14:paraId="1E9DC2FB" w14:textId="77777777" w:rsidR="00F1547B" w:rsidRDefault="00F1547B" w:rsidP="00F1547B">
      <w:pPr>
        <w:pStyle w:val="Code"/>
      </w:pPr>
      <w:r>
        <w:t xml:space="preserve">  end</w:t>
      </w:r>
    </w:p>
    <w:p w14:paraId="254DE662" w14:textId="77777777" w:rsidR="00F1547B" w:rsidRDefault="00F1547B" w:rsidP="00F1547B">
      <w:pPr>
        <w:pStyle w:val="Code"/>
      </w:pPr>
    </w:p>
    <w:p w14:paraId="388C1737" w14:textId="77777777" w:rsidR="00F1547B" w:rsidRDefault="00F1547B" w:rsidP="00F1547B">
      <w:pPr>
        <w:pStyle w:val="Code"/>
      </w:pPr>
      <w:r>
        <w:t xml:space="preserve">  # POST /employees</w:t>
      </w:r>
    </w:p>
    <w:p w14:paraId="71637C1C" w14:textId="77777777" w:rsidR="00F1547B" w:rsidRDefault="00F1547B" w:rsidP="00F1547B">
      <w:pPr>
        <w:pStyle w:val="Code"/>
      </w:pPr>
      <w:r>
        <w:t xml:space="preserve">  # POST /employees.json</w:t>
      </w:r>
    </w:p>
    <w:p w14:paraId="109D23ED" w14:textId="77777777" w:rsidR="00F1547B" w:rsidRDefault="00F1547B" w:rsidP="00F1547B">
      <w:pPr>
        <w:pStyle w:val="Code"/>
      </w:pPr>
      <w:r>
        <w:t xml:space="preserve">  def create</w:t>
      </w:r>
    </w:p>
    <w:p w14:paraId="77780858" w14:textId="77777777" w:rsidR="00F1547B" w:rsidRDefault="00F1547B" w:rsidP="00F1547B">
      <w:pPr>
        <w:pStyle w:val="Code"/>
      </w:pPr>
      <w:r>
        <w:t xml:space="preserve">    @employee = Employee.new(employee_params)</w:t>
      </w:r>
    </w:p>
    <w:p w14:paraId="52E52296" w14:textId="77777777" w:rsidR="00F1547B" w:rsidRDefault="00F1547B" w:rsidP="00F1547B">
      <w:pPr>
        <w:pStyle w:val="Code"/>
      </w:pPr>
    </w:p>
    <w:p w14:paraId="3B6CAFD5" w14:textId="77777777" w:rsidR="00F1547B" w:rsidRDefault="00F1547B" w:rsidP="00F1547B">
      <w:pPr>
        <w:pStyle w:val="Code"/>
      </w:pPr>
      <w:r>
        <w:t xml:space="preserve">    respond_to do |format|</w:t>
      </w:r>
    </w:p>
    <w:p w14:paraId="53A241F7" w14:textId="77777777" w:rsidR="00F1547B" w:rsidRDefault="00F1547B" w:rsidP="00F1547B">
      <w:pPr>
        <w:pStyle w:val="Code"/>
      </w:pPr>
      <w:r>
        <w:t xml:space="preserve">      if @employee.save</w:t>
      </w:r>
    </w:p>
    <w:p w14:paraId="12C9746E" w14:textId="77777777" w:rsidR="00F1547B" w:rsidRDefault="00F1547B" w:rsidP="00F1547B">
      <w:pPr>
        <w:pStyle w:val="Code"/>
      </w:pPr>
      <w:r>
        <w:t xml:space="preserve">        format.html { redirect_to @employee, notice: 'Employee was successfully created.' }</w:t>
      </w:r>
    </w:p>
    <w:p w14:paraId="55844F51" w14:textId="77777777" w:rsidR="00F1547B" w:rsidRDefault="00F1547B" w:rsidP="00F1547B">
      <w:pPr>
        <w:pStyle w:val="Code"/>
      </w:pPr>
      <w:r>
        <w:t xml:space="preserve">        format.json { render :show, status: :created, location: @employee }</w:t>
      </w:r>
    </w:p>
    <w:p w14:paraId="4FE3A879" w14:textId="77777777" w:rsidR="00F1547B" w:rsidRDefault="00F1547B" w:rsidP="00F1547B">
      <w:pPr>
        <w:pStyle w:val="Code"/>
      </w:pPr>
      <w:r>
        <w:t xml:space="preserve">      else</w:t>
      </w:r>
    </w:p>
    <w:p w14:paraId="6BC2FFD3" w14:textId="77777777" w:rsidR="00F1547B" w:rsidRDefault="00F1547B" w:rsidP="00F1547B">
      <w:pPr>
        <w:pStyle w:val="Code"/>
      </w:pPr>
      <w:r>
        <w:t xml:space="preserve">        format.html { render :new }</w:t>
      </w:r>
    </w:p>
    <w:p w14:paraId="32DD21A3" w14:textId="77777777" w:rsidR="00F1547B" w:rsidRDefault="00F1547B" w:rsidP="00F1547B">
      <w:pPr>
        <w:pStyle w:val="Code"/>
      </w:pPr>
      <w:r>
        <w:t xml:space="preserve">        format.json { render json: @employee.errors, status: :unprocessable_entity }</w:t>
      </w:r>
    </w:p>
    <w:p w14:paraId="686037EA" w14:textId="77777777" w:rsidR="00F1547B" w:rsidRDefault="00F1547B" w:rsidP="00F1547B">
      <w:pPr>
        <w:pStyle w:val="Code"/>
      </w:pPr>
      <w:r>
        <w:t xml:space="preserve">      end</w:t>
      </w:r>
    </w:p>
    <w:p w14:paraId="4E4DF3B5" w14:textId="77777777" w:rsidR="00F1547B" w:rsidRDefault="00F1547B" w:rsidP="00F1547B">
      <w:pPr>
        <w:pStyle w:val="Code"/>
      </w:pPr>
      <w:r>
        <w:t xml:space="preserve">    end</w:t>
      </w:r>
    </w:p>
    <w:p w14:paraId="1F8B4F95" w14:textId="77777777" w:rsidR="00F1547B" w:rsidRDefault="00F1547B" w:rsidP="00F1547B">
      <w:pPr>
        <w:pStyle w:val="Code"/>
      </w:pPr>
      <w:r>
        <w:t xml:space="preserve">  end</w:t>
      </w:r>
    </w:p>
    <w:p w14:paraId="3E78BF07" w14:textId="77777777" w:rsidR="00F1547B" w:rsidRDefault="00F1547B" w:rsidP="00F1547B">
      <w:pPr>
        <w:pStyle w:val="Code"/>
      </w:pPr>
    </w:p>
    <w:p w14:paraId="3945365A" w14:textId="77777777" w:rsidR="00F1547B" w:rsidRDefault="00F1547B" w:rsidP="00F1547B">
      <w:pPr>
        <w:pStyle w:val="Code"/>
      </w:pPr>
      <w:r>
        <w:t xml:space="preserve">  # PATCH/PUT /employees/1</w:t>
      </w:r>
    </w:p>
    <w:p w14:paraId="2F42E720" w14:textId="77777777" w:rsidR="00F1547B" w:rsidRDefault="00F1547B" w:rsidP="00F1547B">
      <w:pPr>
        <w:pStyle w:val="Code"/>
      </w:pPr>
      <w:r>
        <w:t xml:space="preserve">  # PATCH/PUT /employees/1.json</w:t>
      </w:r>
    </w:p>
    <w:p w14:paraId="34A97497" w14:textId="77777777" w:rsidR="00F1547B" w:rsidRDefault="00F1547B" w:rsidP="00F1547B">
      <w:pPr>
        <w:pStyle w:val="Code"/>
      </w:pPr>
      <w:r>
        <w:t xml:space="preserve">  def update</w:t>
      </w:r>
    </w:p>
    <w:p w14:paraId="63EAA702" w14:textId="77777777" w:rsidR="00F1547B" w:rsidRDefault="00F1547B" w:rsidP="00F1547B">
      <w:pPr>
        <w:pStyle w:val="Code"/>
      </w:pPr>
      <w:r>
        <w:t xml:space="preserve">    respond_to do |format|</w:t>
      </w:r>
    </w:p>
    <w:p w14:paraId="3C15F5FB" w14:textId="77777777" w:rsidR="00F1547B" w:rsidRDefault="00F1547B" w:rsidP="00F1547B">
      <w:pPr>
        <w:pStyle w:val="Code"/>
      </w:pPr>
      <w:r>
        <w:t xml:space="preserve">      if @employee.update(employee_params)</w:t>
      </w:r>
    </w:p>
    <w:p w14:paraId="318A7A7F" w14:textId="77777777" w:rsidR="00F1547B" w:rsidRDefault="00F1547B" w:rsidP="00F1547B">
      <w:pPr>
        <w:pStyle w:val="Code"/>
      </w:pPr>
      <w:r>
        <w:t xml:space="preserve">        format.html { redirect_to @employee, notice: 'Employee was successfully updated.' }</w:t>
      </w:r>
    </w:p>
    <w:p w14:paraId="288A2B96" w14:textId="77777777" w:rsidR="00F1547B" w:rsidRDefault="00F1547B" w:rsidP="00F1547B">
      <w:pPr>
        <w:pStyle w:val="Code"/>
      </w:pPr>
      <w:r>
        <w:lastRenderedPageBreak/>
        <w:t xml:space="preserve">        format.json { render :show, status: :ok, location: @employee }</w:t>
      </w:r>
    </w:p>
    <w:p w14:paraId="57B6DDFA" w14:textId="77777777" w:rsidR="00F1547B" w:rsidRDefault="00F1547B" w:rsidP="00F1547B">
      <w:pPr>
        <w:pStyle w:val="Code"/>
      </w:pPr>
      <w:r>
        <w:t xml:space="preserve">      else</w:t>
      </w:r>
    </w:p>
    <w:p w14:paraId="1D6E9A69" w14:textId="77777777" w:rsidR="00F1547B" w:rsidRDefault="00F1547B" w:rsidP="00F1547B">
      <w:pPr>
        <w:pStyle w:val="Code"/>
      </w:pPr>
      <w:r>
        <w:t xml:space="preserve">        format.html { render :edit }</w:t>
      </w:r>
    </w:p>
    <w:p w14:paraId="372678C6" w14:textId="77777777" w:rsidR="00F1547B" w:rsidRDefault="00F1547B" w:rsidP="00F1547B">
      <w:pPr>
        <w:pStyle w:val="Code"/>
      </w:pPr>
      <w:r>
        <w:t xml:space="preserve">        format.json { render json: @employee.errors, status: :unprocessable_entity }</w:t>
      </w:r>
    </w:p>
    <w:p w14:paraId="59F41A78" w14:textId="77777777" w:rsidR="00F1547B" w:rsidRDefault="00F1547B" w:rsidP="00F1547B">
      <w:pPr>
        <w:pStyle w:val="Code"/>
      </w:pPr>
      <w:r>
        <w:t xml:space="preserve">      end</w:t>
      </w:r>
    </w:p>
    <w:p w14:paraId="04A865EF" w14:textId="77777777" w:rsidR="00F1547B" w:rsidRDefault="00F1547B" w:rsidP="00F1547B">
      <w:pPr>
        <w:pStyle w:val="Code"/>
      </w:pPr>
      <w:r>
        <w:t xml:space="preserve">    end</w:t>
      </w:r>
    </w:p>
    <w:p w14:paraId="4B5B2A5C" w14:textId="77777777" w:rsidR="00F1547B" w:rsidRDefault="00F1547B" w:rsidP="00F1547B">
      <w:pPr>
        <w:pStyle w:val="Code"/>
      </w:pPr>
      <w:r>
        <w:t xml:space="preserve">  end</w:t>
      </w:r>
    </w:p>
    <w:p w14:paraId="0374EF88" w14:textId="77777777" w:rsidR="00F1547B" w:rsidRDefault="00F1547B" w:rsidP="00F1547B">
      <w:pPr>
        <w:pStyle w:val="Code"/>
      </w:pPr>
      <w:r>
        <w:t># DELETE /employees/1</w:t>
      </w:r>
    </w:p>
    <w:p w14:paraId="3815DB4B" w14:textId="77777777" w:rsidR="00F1547B" w:rsidRDefault="00F1547B" w:rsidP="00F1547B">
      <w:pPr>
        <w:pStyle w:val="Code"/>
      </w:pPr>
      <w:r>
        <w:t xml:space="preserve">  # DELETE /employees/1.json</w:t>
      </w:r>
    </w:p>
    <w:p w14:paraId="398AB080" w14:textId="77777777" w:rsidR="00F1547B" w:rsidRDefault="00F1547B" w:rsidP="00F1547B">
      <w:pPr>
        <w:pStyle w:val="Code"/>
      </w:pPr>
      <w:r>
        <w:t xml:space="preserve">  def destroy</w:t>
      </w:r>
    </w:p>
    <w:p w14:paraId="18A1F9B1" w14:textId="77777777" w:rsidR="00F1547B" w:rsidRDefault="00F1547B" w:rsidP="00F1547B">
      <w:pPr>
        <w:pStyle w:val="Code"/>
      </w:pPr>
      <w:r>
        <w:t xml:space="preserve">    @employee.destroy</w:t>
      </w:r>
    </w:p>
    <w:p w14:paraId="18F4B0F4" w14:textId="77777777" w:rsidR="00F1547B" w:rsidRDefault="00F1547B" w:rsidP="00F1547B">
      <w:pPr>
        <w:pStyle w:val="Code"/>
      </w:pPr>
      <w:r>
        <w:t xml:space="preserve">    respond_to do |format|</w:t>
      </w:r>
    </w:p>
    <w:p w14:paraId="7E353636" w14:textId="77777777" w:rsidR="00F1547B" w:rsidRDefault="00F1547B" w:rsidP="00F1547B">
      <w:pPr>
        <w:pStyle w:val="Code"/>
      </w:pPr>
      <w:r>
        <w:t xml:space="preserve">      format.html { redirect_to employees_url, notice: 'Employee was successfully destroyed.' }</w:t>
      </w:r>
    </w:p>
    <w:p w14:paraId="5A6DB0F3" w14:textId="77777777" w:rsidR="00F1547B" w:rsidRDefault="00F1547B" w:rsidP="00F1547B">
      <w:pPr>
        <w:pStyle w:val="Code"/>
      </w:pPr>
      <w:r>
        <w:t xml:space="preserve">      format.json { head :no_content }</w:t>
      </w:r>
    </w:p>
    <w:p w14:paraId="3D2A3384" w14:textId="77777777" w:rsidR="00F1547B" w:rsidRDefault="00F1547B" w:rsidP="00F1547B">
      <w:pPr>
        <w:pStyle w:val="Code"/>
      </w:pPr>
      <w:r>
        <w:t xml:space="preserve">    end</w:t>
      </w:r>
    </w:p>
    <w:p w14:paraId="1707359C" w14:textId="77777777" w:rsidR="00F1547B" w:rsidRDefault="00F1547B" w:rsidP="00F1547B">
      <w:pPr>
        <w:pStyle w:val="Code"/>
      </w:pPr>
      <w:r>
        <w:t xml:space="preserve">  end</w:t>
      </w:r>
    </w:p>
    <w:p w14:paraId="0AA04F4F" w14:textId="77777777" w:rsidR="00F1547B" w:rsidRDefault="00F1547B" w:rsidP="00F1547B">
      <w:pPr>
        <w:pStyle w:val="Code"/>
      </w:pPr>
    </w:p>
    <w:p w14:paraId="430F2E90" w14:textId="77777777" w:rsidR="00F1547B" w:rsidRDefault="00F1547B" w:rsidP="00F1547B">
      <w:pPr>
        <w:pStyle w:val="Code"/>
      </w:pPr>
      <w:r>
        <w:t xml:space="preserve">  private</w:t>
      </w:r>
    </w:p>
    <w:p w14:paraId="387A323D" w14:textId="77777777" w:rsidR="00F1547B" w:rsidRDefault="00F1547B" w:rsidP="00F1547B">
      <w:pPr>
        <w:pStyle w:val="Code"/>
      </w:pPr>
      <w:r>
        <w:t xml:space="preserve">    # Use callbacks to share common setup or constraints between actions.</w:t>
      </w:r>
    </w:p>
    <w:p w14:paraId="42E62587" w14:textId="77777777" w:rsidR="00F1547B" w:rsidRDefault="00F1547B" w:rsidP="00F1547B">
      <w:pPr>
        <w:pStyle w:val="Code"/>
      </w:pPr>
      <w:r>
        <w:t xml:space="preserve">    def set_employee</w:t>
      </w:r>
    </w:p>
    <w:p w14:paraId="123A7DF1" w14:textId="77777777" w:rsidR="00F1547B" w:rsidRDefault="00F1547B" w:rsidP="00F1547B">
      <w:pPr>
        <w:pStyle w:val="Code"/>
      </w:pPr>
      <w:r>
        <w:t xml:space="preserve">      @employee = Employee.find(params[:id])</w:t>
      </w:r>
    </w:p>
    <w:p w14:paraId="68FE4E7B" w14:textId="77777777" w:rsidR="00F1547B" w:rsidRDefault="00F1547B" w:rsidP="00F1547B">
      <w:pPr>
        <w:pStyle w:val="Code"/>
      </w:pPr>
      <w:r>
        <w:t xml:space="preserve">    end</w:t>
      </w:r>
    </w:p>
    <w:p w14:paraId="7F15ACE8" w14:textId="77777777" w:rsidR="00F1547B" w:rsidRDefault="00F1547B" w:rsidP="00F1547B">
      <w:pPr>
        <w:pStyle w:val="Code"/>
      </w:pPr>
    </w:p>
    <w:p w14:paraId="7D973384" w14:textId="77777777" w:rsidR="00F1547B" w:rsidRDefault="00F1547B" w:rsidP="00F1547B">
      <w:pPr>
        <w:pStyle w:val="Code"/>
      </w:pPr>
      <w:r>
        <w:t xml:space="preserve">    # Never trust parameters from the scary internet, only allow the white list through.</w:t>
      </w:r>
    </w:p>
    <w:p w14:paraId="2CA05D3E" w14:textId="77777777" w:rsidR="00F1547B" w:rsidRDefault="00F1547B" w:rsidP="00F1547B">
      <w:pPr>
        <w:pStyle w:val="Code"/>
      </w:pPr>
      <w:r>
        <w:t xml:space="preserve">    def employee_params</w:t>
      </w:r>
    </w:p>
    <w:p w14:paraId="1F25EAF8" w14:textId="77777777" w:rsidR="00F1547B" w:rsidRDefault="00F1547B" w:rsidP="00F1547B">
      <w:pPr>
        <w:pStyle w:val="Code"/>
      </w:pPr>
      <w:r>
        <w:t xml:space="preserve">      params.require(:employee).permit(:name, :phone, :department_id)</w:t>
      </w:r>
    </w:p>
    <w:p w14:paraId="0CB3DE99" w14:textId="77777777" w:rsidR="00F1547B" w:rsidRDefault="00F1547B" w:rsidP="00F1547B">
      <w:pPr>
        <w:pStyle w:val="Code"/>
      </w:pPr>
      <w:r>
        <w:t xml:space="preserve">    end</w:t>
      </w:r>
    </w:p>
    <w:p w14:paraId="6B6F5764" w14:textId="77777777" w:rsidR="00F1547B" w:rsidRDefault="00F1547B" w:rsidP="00F1547B">
      <w:pPr>
        <w:pStyle w:val="Code"/>
      </w:pPr>
      <w:r>
        <w:t>end</w:t>
      </w:r>
    </w:p>
    <w:p w14:paraId="29787FEE" w14:textId="77777777" w:rsidR="00F1547B" w:rsidRDefault="00F1547B" w:rsidP="00F1547B">
      <w:pPr>
        <w:spacing w:before="0" w:after="160" w:line="256" w:lineRule="auto"/>
      </w:pPr>
      <w:r>
        <w:br w:type="page"/>
      </w:r>
    </w:p>
    <w:p w14:paraId="0ED096D2" w14:textId="77777777" w:rsidR="00F1547B" w:rsidRDefault="00F1547B" w:rsidP="00F1547B">
      <w:pPr>
        <w:pStyle w:val="Heading2"/>
      </w:pPr>
      <w:r>
        <w:lastRenderedPageBreak/>
        <w:t>Views</w:t>
      </w:r>
    </w:p>
    <w:p w14:paraId="7336A318" w14:textId="77777777" w:rsidR="00F1547B" w:rsidRDefault="00F1547B" w:rsidP="00F1547B">
      <w:r>
        <w:t xml:space="preserve">As scaffolding creates the basic views only those that require </w:t>
      </w:r>
      <w:proofErr w:type="spellStart"/>
      <w:r>
        <w:t>addional</w:t>
      </w:r>
      <w:proofErr w:type="spellEnd"/>
      <w:r>
        <w:t xml:space="preserve"> code are shown in this solution.</w:t>
      </w:r>
    </w:p>
    <w:p w14:paraId="121BC163" w14:textId="77777777" w:rsidR="00F1547B" w:rsidRDefault="00F1547B" w:rsidP="00F1547B">
      <w:pPr>
        <w:pStyle w:val="Heading3"/>
      </w:pPr>
      <w:r>
        <w:t>app/views/departments</w:t>
      </w:r>
    </w:p>
    <w:p w14:paraId="4DD6BB92" w14:textId="77777777" w:rsidR="00F1547B" w:rsidRDefault="00F1547B" w:rsidP="00F1547B">
      <w:r>
        <w:t>show.html.erb</w:t>
      </w:r>
    </w:p>
    <w:p w14:paraId="41E6AA41" w14:textId="77777777" w:rsidR="00F1547B" w:rsidRDefault="00F1547B" w:rsidP="00F1547B">
      <w:pPr>
        <w:pStyle w:val="Code"/>
      </w:pPr>
      <w:r>
        <w:t>&lt;p id="notice"&gt;&lt;%= notice %&gt;&lt;/p&gt;</w:t>
      </w:r>
    </w:p>
    <w:p w14:paraId="491E4DC3" w14:textId="77777777" w:rsidR="00F1547B" w:rsidRDefault="00F1547B" w:rsidP="00F1547B">
      <w:pPr>
        <w:pStyle w:val="Code"/>
      </w:pPr>
    </w:p>
    <w:p w14:paraId="2A9A1CFD" w14:textId="77777777" w:rsidR="00F1547B" w:rsidRDefault="00F1547B" w:rsidP="00F1547B">
      <w:pPr>
        <w:pStyle w:val="Code"/>
      </w:pPr>
      <w:r>
        <w:t>&lt;h1&gt;Department&lt;/h1&gt;</w:t>
      </w:r>
    </w:p>
    <w:p w14:paraId="7556E601" w14:textId="77777777" w:rsidR="00F1547B" w:rsidRDefault="00F1547B" w:rsidP="00F1547B">
      <w:pPr>
        <w:pStyle w:val="Code"/>
      </w:pPr>
    </w:p>
    <w:p w14:paraId="21C2BB3D" w14:textId="77777777" w:rsidR="00F1547B" w:rsidRDefault="00F1547B" w:rsidP="00F1547B">
      <w:pPr>
        <w:pStyle w:val="Code"/>
      </w:pPr>
      <w:r>
        <w:t>&lt;p&gt;</w:t>
      </w:r>
    </w:p>
    <w:p w14:paraId="4695C4D6" w14:textId="77777777" w:rsidR="00F1547B" w:rsidRDefault="00F1547B" w:rsidP="00F1547B">
      <w:pPr>
        <w:pStyle w:val="Code"/>
      </w:pPr>
      <w:r>
        <w:t xml:space="preserve">  &lt;strong&gt;Name:&lt;/strong&gt;</w:t>
      </w:r>
    </w:p>
    <w:p w14:paraId="7AAD2FFD" w14:textId="77777777" w:rsidR="00F1547B" w:rsidRDefault="00F1547B" w:rsidP="00F1547B">
      <w:pPr>
        <w:pStyle w:val="Code"/>
      </w:pPr>
      <w:r>
        <w:t xml:space="preserve">  &lt;%= @department.name %&gt;</w:t>
      </w:r>
    </w:p>
    <w:p w14:paraId="6116EC7A" w14:textId="77777777" w:rsidR="00F1547B" w:rsidRDefault="00F1547B" w:rsidP="00F1547B">
      <w:pPr>
        <w:pStyle w:val="Code"/>
      </w:pPr>
      <w:r>
        <w:t>&lt;/p&gt;</w:t>
      </w:r>
    </w:p>
    <w:p w14:paraId="477AEFFE" w14:textId="77777777" w:rsidR="00F1547B" w:rsidRDefault="00F1547B" w:rsidP="00F1547B">
      <w:pPr>
        <w:pStyle w:val="Code"/>
      </w:pPr>
    </w:p>
    <w:p w14:paraId="5255BDC9" w14:textId="77777777" w:rsidR="00F1547B" w:rsidRDefault="00F1547B" w:rsidP="00F1547B">
      <w:pPr>
        <w:pStyle w:val="Code"/>
      </w:pPr>
      <w:r>
        <w:t>&lt;p&gt;</w:t>
      </w:r>
    </w:p>
    <w:p w14:paraId="3E5EB20B" w14:textId="77777777" w:rsidR="00F1547B" w:rsidRDefault="00F1547B" w:rsidP="00F1547B">
      <w:pPr>
        <w:pStyle w:val="Code"/>
      </w:pPr>
      <w:r>
        <w:t xml:space="preserve">  &lt;strong&gt;Location:&lt;/strong&gt;</w:t>
      </w:r>
    </w:p>
    <w:p w14:paraId="51E12AA9" w14:textId="77777777" w:rsidR="00F1547B" w:rsidRDefault="00F1547B" w:rsidP="00F1547B">
      <w:pPr>
        <w:pStyle w:val="Code"/>
      </w:pPr>
      <w:r>
        <w:t xml:space="preserve">  &lt;%= @department.location %&gt;</w:t>
      </w:r>
    </w:p>
    <w:p w14:paraId="462E66FE" w14:textId="77777777" w:rsidR="00F1547B" w:rsidRDefault="00F1547B" w:rsidP="00F1547B">
      <w:pPr>
        <w:pStyle w:val="Code"/>
      </w:pPr>
      <w:r>
        <w:t>&lt;/p&gt;</w:t>
      </w:r>
    </w:p>
    <w:p w14:paraId="7D31F0B1" w14:textId="77777777" w:rsidR="00F1547B" w:rsidRDefault="00F1547B" w:rsidP="00F1547B">
      <w:pPr>
        <w:pStyle w:val="Code"/>
      </w:pPr>
    </w:p>
    <w:p w14:paraId="7FEBAF02" w14:textId="77777777" w:rsidR="00F1547B" w:rsidRDefault="00F1547B" w:rsidP="00F1547B">
      <w:pPr>
        <w:pStyle w:val="Code"/>
      </w:pPr>
      <w:r>
        <w:t>&lt;h2&gt; Departmental Employees&lt;/h2&gt;</w:t>
      </w:r>
    </w:p>
    <w:p w14:paraId="0FA5D18C" w14:textId="77777777" w:rsidR="00F1547B" w:rsidRDefault="00F1547B" w:rsidP="00F1547B">
      <w:pPr>
        <w:pStyle w:val="Code"/>
      </w:pPr>
    </w:p>
    <w:p w14:paraId="67649809" w14:textId="77777777" w:rsidR="00F1547B" w:rsidRDefault="00F1547B" w:rsidP="00F1547B">
      <w:pPr>
        <w:pStyle w:val="Code"/>
      </w:pPr>
      <w:r>
        <w:t>&lt;table&gt;</w:t>
      </w:r>
    </w:p>
    <w:p w14:paraId="1929899B" w14:textId="77777777" w:rsidR="00F1547B" w:rsidRDefault="00F1547B" w:rsidP="00F1547B">
      <w:pPr>
        <w:pStyle w:val="Code"/>
      </w:pPr>
      <w:r>
        <w:t xml:space="preserve">  &lt;thead&gt;</w:t>
      </w:r>
    </w:p>
    <w:p w14:paraId="6990CE35" w14:textId="77777777" w:rsidR="00F1547B" w:rsidRDefault="00F1547B" w:rsidP="00F1547B">
      <w:pPr>
        <w:pStyle w:val="Code"/>
      </w:pPr>
      <w:r>
        <w:t xml:space="preserve">    &lt;tr&gt;</w:t>
      </w:r>
    </w:p>
    <w:p w14:paraId="7343AB5B" w14:textId="77777777" w:rsidR="00F1547B" w:rsidRDefault="00F1547B" w:rsidP="00F1547B">
      <w:pPr>
        <w:pStyle w:val="Code"/>
      </w:pPr>
      <w:r>
        <w:t xml:space="preserve">      &lt;th&gt;Name&lt;/th&gt;</w:t>
      </w:r>
    </w:p>
    <w:p w14:paraId="0611B5AD" w14:textId="77777777" w:rsidR="00F1547B" w:rsidRDefault="00F1547B" w:rsidP="00F1547B">
      <w:pPr>
        <w:pStyle w:val="Code"/>
      </w:pPr>
      <w:r>
        <w:t xml:space="preserve">      &lt;th&gt;Phone&lt;/th&gt;</w:t>
      </w:r>
    </w:p>
    <w:p w14:paraId="70736BD0" w14:textId="77777777" w:rsidR="00F1547B" w:rsidRDefault="00F1547B" w:rsidP="00F1547B">
      <w:pPr>
        <w:pStyle w:val="Code"/>
      </w:pPr>
      <w:r>
        <w:t xml:space="preserve">      &lt;th colspan="3"&gt;&lt;/th&gt;</w:t>
      </w:r>
    </w:p>
    <w:p w14:paraId="16FBECB9" w14:textId="77777777" w:rsidR="00F1547B" w:rsidRDefault="00F1547B" w:rsidP="00F1547B">
      <w:pPr>
        <w:pStyle w:val="Code"/>
      </w:pPr>
      <w:r>
        <w:t xml:space="preserve">    &lt;/tr&gt;</w:t>
      </w:r>
    </w:p>
    <w:p w14:paraId="59B526E2" w14:textId="77777777" w:rsidR="00F1547B" w:rsidRDefault="00F1547B" w:rsidP="00F1547B">
      <w:pPr>
        <w:pStyle w:val="Code"/>
      </w:pPr>
      <w:r>
        <w:t xml:space="preserve">  &lt;/thead&gt;</w:t>
      </w:r>
    </w:p>
    <w:p w14:paraId="15A1965A" w14:textId="77777777" w:rsidR="00F1547B" w:rsidRDefault="00F1547B" w:rsidP="00F1547B">
      <w:pPr>
        <w:pStyle w:val="Code"/>
      </w:pPr>
    </w:p>
    <w:p w14:paraId="7311C3E6" w14:textId="77777777" w:rsidR="00F1547B" w:rsidRDefault="00F1547B" w:rsidP="00F1547B">
      <w:pPr>
        <w:pStyle w:val="Code"/>
      </w:pPr>
      <w:r>
        <w:t xml:space="preserve">  &lt;tbody&gt;</w:t>
      </w:r>
    </w:p>
    <w:p w14:paraId="0B953A28" w14:textId="77777777" w:rsidR="00F1547B" w:rsidRDefault="00F1547B" w:rsidP="00F1547B">
      <w:pPr>
        <w:pStyle w:val="Code"/>
      </w:pPr>
      <w:r>
        <w:t xml:space="preserve">    &lt;% @employees.each do |e| %&gt;</w:t>
      </w:r>
    </w:p>
    <w:p w14:paraId="404EDD43" w14:textId="77777777" w:rsidR="00F1547B" w:rsidRDefault="00F1547B" w:rsidP="00F1547B">
      <w:pPr>
        <w:pStyle w:val="Code"/>
      </w:pPr>
      <w:r>
        <w:t xml:space="preserve">      &lt;tr&gt;</w:t>
      </w:r>
    </w:p>
    <w:p w14:paraId="2C8B2DC8" w14:textId="77777777" w:rsidR="00F1547B" w:rsidRDefault="00F1547B" w:rsidP="00F1547B">
      <w:pPr>
        <w:pStyle w:val="Code"/>
      </w:pPr>
      <w:r>
        <w:t xml:space="preserve">        &lt;td&gt;&lt;%= e.name %&gt;&lt;/td&gt;</w:t>
      </w:r>
    </w:p>
    <w:p w14:paraId="72680E58" w14:textId="77777777" w:rsidR="00F1547B" w:rsidRDefault="00F1547B" w:rsidP="00F1547B">
      <w:pPr>
        <w:pStyle w:val="Code"/>
      </w:pPr>
      <w:r>
        <w:t xml:space="preserve">        &lt;td&gt;&lt;%= e.phone %&gt;&lt;/td&gt;</w:t>
      </w:r>
    </w:p>
    <w:p w14:paraId="1CFB4B1E" w14:textId="77777777" w:rsidR="00F1547B" w:rsidRDefault="00F1547B" w:rsidP="00F1547B">
      <w:pPr>
        <w:pStyle w:val="Code"/>
      </w:pPr>
      <w:r>
        <w:t xml:space="preserve">      &lt;/tr&gt;</w:t>
      </w:r>
    </w:p>
    <w:p w14:paraId="3EEB4E13" w14:textId="77777777" w:rsidR="00F1547B" w:rsidRDefault="00F1547B" w:rsidP="00F1547B">
      <w:pPr>
        <w:pStyle w:val="Code"/>
      </w:pPr>
      <w:r>
        <w:t xml:space="preserve">    &lt;% end %&gt;</w:t>
      </w:r>
    </w:p>
    <w:p w14:paraId="641F11BB" w14:textId="77777777" w:rsidR="00F1547B" w:rsidRDefault="00F1547B" w:rsidP="00F1547B">
      <w:pPr>
        <w:pStyle w:val="Code"/>
      </w:pPr>
      <w:r>
        <w:t xml:space="preserve">  &lt;/tbody&gt;</w:t>
      </w:r>
    </w:p>
    <w:p w14:paraId="16F8232E" w14:textId="77777777" w:rsidR="00F1547B" w:rsidRDefault="00F1547B" w:rsidP="00F1547B">
      <w:pPr>
        <w:pStyle w:val="Code"/>
      </w:pPr>
      <w:r>
        <w:t>&lt;/table&gt;</w:t>
      </w:r>
    </w:p>
    <w:p w14:paraId="486A52EF" w14:textId="52780847" w:rsidR="00F1547B" w:rsidRDefault="00F1547B" w:rsidP="00F1547B">
      <w:pPr>
        <w:pStyle w:val="Code"/>
      </w:pPr>
    </w:p>
    <w:p w14:paraId="61E26C39" w14:textId="465EBE25" w:rsidR="00FC4060" w:rsidRDefault="00FC4060" w:rsidP="00F1547B">
      <w:pPr>
        <w:pStyle w:val="Code"/>
      </w:pPr>
    </w:p>
    <w:p w14:paraId="3BB15973" w14:textId="77777777" w:rsidR="00FC4060" w:rsidRDefault="00FC4060" w:rsidP="00F1547B">
      <w:pPr>
        <w:pStyle w:val="Code"/>
      </w:pPr>
    </w:p>
    <w:p w14:paraId="31FC6FA5" w14:textId="77777777" w:rsidR="00F1547B" w:rsidRDefault="00F1547B" w:rsidP="00F1547B">
      <w:pPr>
        <w:pStyle w:val="Heading3"/>
      </w:pPr>
      <w:r>
        <w:lastRenderedPageBreak/>
        <w:t>app/views/employees</w:t>
      </w:r>
    </w:p>
    <w:p w14:paraId="3C53D818" w14:textId="77777777" w:rsidR="00F1547B" w:rsidRDefault="00F1547B" w:rsidP="00F1547B"/>
    <w:p w14:paraId="7795F1AC" w14:textId="77777777" w:rsidR="00F1547B" w:rsidRDefault="00F1547B" w:rsidP="00F1547B">
      <w:r>
        <w:t>index.html.erb</w:t>
      </w:r>
    </w:p>
    <w:p w14:paraId="4E655556" w14:textId="77777777" w:rsidR="00F1547B" w:rsidRDefault="00F1547B" w:rsidP="00F1547B">
      <w:pPr>
        <w:pStyle w:val="Code"/>
      </w:pPr>
    </w:p>
    <w:p w14:paraId="208795D7" w14:textId="77777777" w:rsidR="00F1547B" w:rsidRDefault="00F1547B" w:rsidP="00F1547B">
      <w:pPr>
        <w:pStyle w:val="Code"/>
      </w:pPr>
      <w:r>
        <w:t>&lt;p id="notice"&gt;&lt;%= notice %&gt;&lt;/p&gt;</w:t>
      </w:r>
    </w:p>
    <w:p w14:paraId="0C8C2B88" w14:textId="77777777" w:rsidR="00F1547B" w:rsidRDefault="00F1547B" w:rsidP="00F1547B">
      <w:pPr>
        <w:pStyle w:val="Code"/>
      </w:pPr>
    </w:p>
    <w:p w14:paraId="786EAC63" w14:textId="77777777" w:rsidR="00F1547B" w:rsidRDefault="00F1547B" w:rsidP="00F1547B">
      <w:pPr>
        <w:pStyle w:val="Code"/>
      </w:pPr>
      <w:r>
        <w:t>&lt;h1&gt;Employees&lt;/h1&gt;</w:t>
      </w:r>
    </w:p>
    <w:p w14:paraId="48D843B5" w14:textId="77777777" w:rsidR="00F1547B" w:rsidRDefault="00F1547B" w:rsidP="00F1547B">
      <w:pPr>
        <w:pStyle w:val="Code"/>
      </w:pPr>
    </w:p>
    <w:p w14:paraId="2BAA4667" w14:textId="77777777" w:rsidR="00F1547B" w:rsidRDefault="00F1547B" w:rsidP="00F1547B">
      <w:pPr>
        <w:pStyle w:val="Code"/>
      </w:pPr>
      <w:r>
        <w:t>&lt;table&gt;</w:t>
      </w:r>
    </w:p>
    <w:p w14:paraId="3E5BBA7B" w14:textId="77777777" w:rsidR="00F1547B" w:rsidRDefault="00F1547B" w:rsidP="00F1547B">
      <w:pPr>
        <w:pStyle w:val="Code"/>
      </w:pPr>
      <w:r>
        <w:t xml:space="preserve">  &lt;thead&gt;</w:t>
      </w:r>
    </w:p>
    <w:p w14:paraId="600DCB16" w14:textId="77777777" w:rsidR="00F1547B" w:rsidRDefault="00F1547B" w:rsidP="00F1547B">
      <w:pPr>
        <w:pStyle w:val="Code"/>
      </w:pPr>
      <w:r>
        <w:t xml:space="preserve">    &lt;tr&gt;</w:t>
      </w:r>
    </w:p>
    <w:p w14:paraId="0C34F2FF" w14:textId="77777777" w:rsidR="00F1547B" w:rsidRDefault="00F1547B" w:rsidP="00F1547B">
      <w:pPr>
        <w:pStyle w:val="Code"/>
      </w:pPr>
      <w:r>
        <w:t xml:space="preserve">      &lt;th&gt;Name&lt;/th&gt;</w:t>
      </w:r>
    </w:p>
    <w:p w14:paraId="665AD89B" w14:textId="77777777" w:rsidR="00F1547B" w:rsidRDefault="00F1547B" w:rsidP="00F1547B">
      <w:pPr>
        <w:pStyle w:val="Code"/>
      </w:pPr>
      <w:r>
        <w:t xml:space="preserve">      &lt;th&gt;Phone&lt;/th&gt;</w:t>
      </w:r>
    </w:p>
    <w:p w14:paraId="4634A673" w14:textId="77777777" w:rsidR="00F1547B" w:rsidRDefault="00F1547B" w:rsidP="00F1547B">
      <w:pPr>
        <w:pStyle w:val="Code"/>
      </w:pPr>
      <w:r>
        <w:t xml:space="preserve">      &lt;th&gt;Department&lt;/th&gt;</w:t>
      </w:r>
    </w:p>
    <w:p w14:paraId="6CE25215" w14:textId="77777777" w:rsidR="00F1547B" w:rsidRDefault="00F1547B" w:rsidP="00F1547B">
      <w:pPr>
        <w:pStyle w:val="Code"/>
      </w:pPr>
      <w:r>
        <w:t xml:space="preserve">      &lt;th colspan="3"&gt;&lt;/th&gt;</w:t>
      </w:r>
    </w:p>
    <w:p w14:paraId="4173D455" w14:textId="77777777" w:rsidR="00F1547B" w:rsidRDefault="00F1547B" w:rsidP="00F1547B">
      <w:pPr>
        <w:pStyle w:val="Code"/>
      </w:pPr>
      <w:r>
        <w:t xml:space="preserve">    &lt;/tr&gt;</w:t>
      </w:r>
    </w:p>
    <w:p w14:paraId="13A59F84" w14:textId="77777777" w:rsidR="00F1547B" w:rsidRDefault="00F1547B" w:rsidP="00F1547B">
      <w:pPr>
        <w:pStyle w:val="Code"/>
      </w:pPr>
      <w:r>
        <w:t xml:space="preserve">  &lt;/thead&gt;</w:t>
      </w:r>
    </w:p>
    <w:p w14:paraId="53E54E3D" w14:textId="77777777" w:rsidR="00F1547B" w:rsidRDefault="00F1547B" w:rsidP="00F1547B">
      <w:pPr>
        <w:pStyle w:val="Code"/>
      </w:pPr>
    </w:p>
    <w:p w14:paraId="1EF75859" w14:textId="77777777" w:rsidR="00F1547B" w:rsidRDefault="00F1547B" w:rsidP="00F1547B">
      <w:pPr>
        <w:pStyle w:val="Code"/>
      </w:pPr>
      <w:r>
        <w:t xml:space="preserve">  &lt;tbody&gt;</w:t>
      </w:r>
    </w:p>
    <w:p w14:paraId="12050E2D" w14:textId="77777777" w:rsidR="00F1547B" w:rsidRDefault="00F1547B" w:rsidP="00F1547B">
      <w:pPr>
        <w:pStyle w:val="Code"/>
      </w:pPr>
      <w:r>
        <w:t xml:space="preserve">    &lt;% @employees.each do |employee| %&gt;</w:t>
      </w:r>
    </w:p>
    <w:p w14:paraId="66FD7E88" w14:textId="77777777" w:rsidR="00F1547B" w:rsidRDefault="00F1547B" w:rsidP="00F1547B">
      <w:pPr>
        <w:pStyle w:val="Code"/>
      </w:pPr>
      <w:r>
        <w:t xml:space="preserve">      &lt;tr&gt;</w:t>
      </w:r>
    </w:p>
    <w:p w14:paraId="25EC0B5D" w14:textId="77777777" w:rsidR="00F1547B" w:rsidRDefault="00F1547B" w:rsidP="00F1547B">
      <w:pPr>
        <w:pStyle w:val="Code"/>
      </w:pPr>
      <w:r>
        <w:t xml:space="preserve">        &lt;td&gt;&lt;%= employee.name %&gt;&lt;/td&gt;</w:t>
      </w:r>
    </w:p>
    <w:p w14:paraId="6B7CAE19" w14:textId="77777777" w:rsidR="00F1547B" w:rsidRDefault="00F1547B" w:rsidP="00F1547B">
      <w:pPr>
        <w:pStyle w:val="Code"/>
      </w:pPr>
      <w:r>
        <w:t xml:space="preserve">        &lt;td&gt;&lt;%= employee.phone %&gt;&lt;/td&gt;</w:t>
      </w:r>
    </w:p>
    <w:p w14:paraId="292FE194" w14:textId="09FF86E6" w:rsidR="00F1547B" w:rsidRDefault="00F1547B" w:rsidP="00F1547B">
      <w:pPr>
        <w:pStyle w:val="Code"/>
      </w:pPr>
      <w:r>
        <w:t xml:space="preserve">        &lt;td&gt;&lt;%= employee.department.name %&gt;&lt;/td&gt;</w:t>
      </w:r>
    </w:p>
    <w:p w14:paraId="2CEDC535" w14:textId="77777777" w:rsidR="00F1547B" w:rsidRDefault="00F1547B" w:rsidP="00F1547B">
      <w:pPr>
        <w:pStyle w:val="Code"/>
      </w:pPr>
      <w:r>
        <w:t xml:space="preserve">     &lt;% end %&gt;</w:t>
      </w:r>
    </w:p>
    <w:p w14:paraId="38B33EF2" w14:textId="77777777" w:rsidR="00F1547B" w:rsidRDefault="00F1547B" w:rsidP="00F1547B">
      <w:pPr>
        <w:pStyle w:val="Code"/>
      </w:pPr>
    </w:p>
    <w:p w14:paraId="4F82A8B3" w14:textId="77777777" w:rsidR="00F1547B" w:rsidRDefault="00F1547B" w:rsidP="00F1547B">
      <w:pPr>
        <w:pStyle w:val="Code"/>
      </w:pPr>
      <w:r>
        <w:t xml:space="preserve">        &lt;td&gt;&lt;%= link_to 'Show', employee %&gt;&lt;/td&gt;</w:t>
      </w:r>
    </w:p>
    <w:p w14:paraId="628EAC3F" w14:textId="77777777" w:rsidR="00F1547B" w:rsidRDefault="00F1547B" w:rsidP="00F1547B">
      <w:pPr>
        <w:pStyle w:val="Code"/>
      </w:pPr>
      <w:r>
        <w:t xml:space="preserve">        &lt;td&gt;&lt;%= link_to 'Edit', edit_employee_path(employee) %&gt;&lt;/td&gt;</w:t>
      </w:r>
    </w:p>
    <w:p w14:paraId="1672E932" w14:textId="77777777" w:rsidR="00F1547B" w:rsidRDefault="00F1547B" w:rsidP="00F1547B">
      <w:pPr>
        <w:pStyle w:val="Code"/>
      </w:pPr>
      <w:r>
        <w:t xml:space="preserve">        &lt;td&gt;&lt;%= link_to 'Destroy', employee, method: :delete, data: { confirm: 'Are you sure?' } %&gt;&lt;/td&gt;</w:t>
      </w:r>
    </w:p>
    <w:p w14:paraId="5168E3C0" w14:textId="77777777" w:rsidR="00F1547B" w:rsidRDefault="00F1547B" w:rsidP="00F1547B">
      <w:pPr>
        <w:pStyle w:val="Code"/>
      </w:pPr>
      <w:r>
        <w:t xml:space="preserve">      &lt;/tr&gt;</w:t>
      </w:r>
    </w:p>
    <w:p w14:paraId="3FF62C9E" w14:textId="77777777" w:rsidR="00F1547B" w:rsidRDefault="00F1547B" w:rsidP="00F1547B">
      <w:pPr>
        <w:pStyle w:val="Code"/>
      </w:pPr>
      <w:r>
        <w:t xml:space="preserve">    &lt;% end %&gt;</w:t>
      </w:r>
    </w:p>
    <w:p w14:paraId="621A8A81" w14:textId="77777777" w:rsidR="00F1547B" w:rsidRDefault="00F1547B" w:rsidP="00F1547B">
      <w:pPr>
        <w:pStyle w:val="Code"/>
      </w:pPr>
      <w:r>
        <w:t xml:space="preserve">  &lt;/tbody&gt;</w:t>
      </w:r>
    </w:p>
    <w:p w14:paraId="2F40604A" w14:textId="77777777" w:rsidR="00F1547B" w:rsidRDefault="00F1547B" w:rsidP="00F1547B">
      <w:pPr>
        <w:pStyle w:val="Code"/>
      </w:pPr>
      <w:r>
        <w:t>&lt;/table&gt;</w:t>
      </w:r>
    </w:p>
    <w:p w14:paraId="53BAC029" w14:textId="77777777" w:rsidR="00F1547B" w:rsidRDefault="00F1547B" w:rsidP="00F1547B">
      <w:pPr>
        <w:pStyle w:val="Code"/>
      </w:pPr>
    </w:p>
    <w:p w14:paraId="3E6AD776" w14:textId="77777777" w:rsidR="00F1547B" w:rsidRDefault="00F1547B" w:rsidP="00F1547B">
      <w:pPr>
        <w:pStyle w:val="Code"/>
      </w:pPr>
      <w:r>
        <w:t>&lt;br&gt;</w:t>
      </w:r>
    </w:p>
    <w:p w14:paraId="23D8994B" w14:textId="77777777" w:rsidR="00F1547B" w:rsidRDefault="00F1547B" w:rsidP="00F1547B">
      <w:pPr>
        <w:pStyle w:val="Code"/>
      </w:pPr>
    </w:p>
    <w:p w14:paraId="477D9A67" w14:textId="77777777" w:rsidR="00F1547B" w:rsidRDefault="00F1547B" w:rsidP="00F1547B">
      <w:pPr>
        <w:pStyle w:val="Code"/>
      </w:pPr>
    </w:p>
    <w:p w14:paraId="38993830" w14:textId="77777777" w:rsidR="00F1547B" w:rsidRDefault="00F1547B" w:rsidP="00F1547B">
      <w:pPr>
        <w:spacing w:before="0" w:after="160" w:line="256" w:lineRule="auto"/>
      </w:pPr>
      <w:r>
        <w:br w:type="page"/>
      </w:r>
    </w:p>
    <w:p w14:paraId="690D49F3" w14:textId="77777777" w:rsidR="00F1547B" w:rsidRDefault="00F1547B" w:rsidP="00F1547B">
      <w:r>
        <w:lastRenderedPageBreak/>
        <w:t>show.html.erb</w:t>
      </w:r>
    </w:p>
    <w:p w14:paraId="3DDAD82D" w14:textId="77777777" w:rsidR="00F1547B" w:rsidRDefault="00F1547B" w:rsidP="00F1547B"/>
    <w:p w14:paraId="0FA41B94" w14:textId="77777777" w:rsidR="00F1547B" w:rsidRDefault="00F1547B" w:rsidP="00F1547B">
      <w:pPr>
        <w:pStyle w:val="Code"/>
      </w:pPr>
      <w:r>
        <w:t>&lt;p id="notice"&gt;&lt;%= notice %&gt;&lt;/p&gt;</w:t>
      </w:r>
    </w:p>
    <w:p w14:paraId="25C2BF74" w14:textId="77777777" w:rsidR="00F1547B" w:rsidRDefault="00F1547B" w:rsidP="00F1547B">
      <w:pPr>
        <w:pStyle w:val="Code"/>
      </w:pPr>
    </w:p>
    <w:p w14:paraId="3B3791F1" w14:textId="77777777" w:rsidR="00F1547B" w:rsidRDefault="00F1547B" w:rsidP="00F1547B">
      <w:pPr>
        <w:pStyle w:val="Code"/>
      </w:pPr>
      <w:r>
        <w:t>&lt;p&gt;</w:t>
      </w:r>
    </w:p>
    <w:p w14:paraId="5DE6AB5B" w14:textId="77777777" w:rsidR="00F1547B" w:rsidRDefault="00F1547B" w:rsidP="00F1547B">
      <w:pPr>
        <w:pStyle w:val="Code"/>
      </w:pPr>
      <w:r>
        <w:t xml:space="preserve">  &lt;strong&gt;Name:&lt;/strong&gt;</w:t>
      </w:r>
    </w:p>
    <w:p w14:paraId="7548B5F8" w14:textId="77777777" w:rsidR="00F1547B" w:rsidRDefault="00F1547B" w:rsidP="00F1547B">
      <w:pPr>
        <w:pStyle w:val="Code"/>
      </w:pPr>
      <w:r>
        <w:t xml:space="preserve">  &lt;%= @employee.name %&gt;</w:t>
      </w:r>
    </w:p>
    <w:p w14:paraId="0179EB3A" w14:textId="77777777" w:rsidR="00F1547B" w:rsidRDefault="00F1547B" w:rsidP="00F1547B">
      <w:pPr>
        <w:pStyle w:val="Code"/>
      </w:pPr>
      <w:r>
        <w:t>&lt;/p&gt;</w:t>
      </w:r>
    </w:p>
    <w:p w14:paraId="3D41B490" w14:textId="77777777" w:rsidR="00F1547B" w:rsidRDefault="00F1547B" w:rsidP="00F1547B">
      <w:pPr>
        <w:pStyle w:val="Code"/>
      </w:pPr>
    </w:p>
    <w:p w14:paraId="1CB8BD66" w14:textId="77777777" w:rsidR="00F1547B" w:rsidRDefault="00F1547B" w:rsidP="00F1547B">
      <w:pPr>
        <w:pStyle w:val="Code"/>
      </w:pPr>
      <w:r>
        <w:t>&lt;p&gt;</w:t>
      </w:r>
    </w:p>
    <w:p w14:paraId="7646C320" w14:textId="77777777" w:rsidR="00F1547B" w:rsidRDefault="00F1547B" w:rsidP="00F1547B">
      <w:pPr>
        <w:pStyle w:val="Code"/>
      </w:pPr>
      <w:r>
        <w:t xml:space="preserve">  &lt;strong&gt;Phone:&lt;/strong&gt;</w:t>
      </w:r>
    </w:p>
    <w:p w14:paraId="13B890FF" w14:textId="77777777" w:rsidR="00F1547B" w:rsidRDefault="00F1547B" w:rsidP="00F1547B">
      <w:pPr>
        <w:pStyle w:val="Code"/>
      </w:pPr>
      <w:r>
        <w:t xml:space="preserve">  &lt;%= @employee.phone %&gt;</w:t>
      </w:r>
    </w:p>
    <w:p w14:paraId="2A9F4F8B" w14:textId="77777777" w:rsidR="00F1547B" w:rsidRDefault="00F1547B" w:rsidP="00F1547B">
      <w:pPr>
        <w:pStyle w:val="Code"/>
      </w:pPr>
      <w:r>
        <w:t>&lt;/p&gt;</w:t>
      </w:r>
    </w:p>
    <w:p w14:paraId="3CBB5738" w14:textId="77777777" w:rsidR="00F1547B" w:rsidRDefault="00F1547B" w:rsidP="00F1547B">
      <w:pPr>
        <w:pStyle w:val="Code"/>
      </w:pPr>
    </w:p>
    <w:p w14:paraId="7A0DE35F" w14:textId="77777777" w:rsidR="00F1547B" w:rsidRDefault="00F1547B" w:rsidP="00F1547B">
      <w:pPr>
        <w:pStyle w:val="Code"/>
      </w:pPr>
      <w:r>
        <w:t>&lt;p&gt;</w:t>
      </w:r>
    </w:p>
    <w:p w14:paraId="01D8A029" w14:textId="77777777" w:rsidR="00F1547B" w:rsidRDefault="00F1547B" w:rsidP="00F1547B">
      <w:pPr>
        <w:pStyle w:val="Code"/>
      </w:pPr>
      <w:r>
        <w:t xml:space="preserve">  &lt;strong&gt;Department:&lt;/strong&gt;</w:t>
      </w:r>
    </w:p>
    <w:p w14:paraId="6E85070E" w14:textId="2A1E7B78" w:rsidR="00F1547B" w:rsidRDefault="00F1547B" w:rsidP="00F1547B">
      <w:pPr>
        <w:pStyle w:val="Code"/>
      </w:pPr>
      <w:r>
        <w:t xml:space="preserve">  &lt;%= @employee.departmen</w:t>
      </w:r>
      <w:r w:rsidR="00EA0D94">
        <w:t>t</w:t>
      </w:r>
      <w:r>
        <w:t>.name %&gt;</w:t>
      </w:r>
    </w:p>
    <w:p w14:paraId="006C8CD8" w14:textId="77777777" w:rsidR="00F1547B" w:rsidRDefault="00F1547B" w:rsidP="00F1547B">
      <w:pPr>
        <w:pStyle w:val="Code"/>
      </w:pPr>
      <w:r>
        <w:t>&lt;/p&gt;</w:t>
      </w:r>
    </w:p>
    <w:p w14:paraId="5F63DC1C" w14:textId="77777777" w:rsidR="00F1547B" w:rsidRDefault="00F1547B" w:rsidP="00F1547B">
      <w:pPr>
        <w:pStyle w:val="Code"/>
      </w:pPr>
    </w:p>
    <w:p w14:paraId="15000D5F" w14:textId="77777777" w:rsidR="00F1547B" w:rsidRDefault="00F1547B" w:rsidP="00F1547B">
      <w:pPr>
        <w:spacing w:before="0" w:after="160" w:line="256" w:lineRule="auto"/>
        <w:rPr>
          <w:rFonts w:ascii="Lucida Console" w:hAnsi="Lucida Console" w:cs="Courier New"/>
          <w:noProof/>
          <w:color w:val="000000"/>
          <w:sz w:val="20"/>
          <w:szCs w:val="24"/>
          <w:shd w:val="clear" w:color="auto" w:fill="FFFFFF"/>
        </w:rPr>
      </w:pPr>
      <w:r>
        <w:br w:type="page"/>
      </w:r>
    </w:p>
    <w:p w14:paraId="3E0DA35E" w14:textId="77777777" w:rsidR="00F1547B" w:rsidRDefault="00F1547B" w:rsidP="00F1547B">
      <w:r>
        <w:lastRenderedPageBreak/>
        <w:t>_form.html.erb</w:t>
      </w:r>
    </w:p>
    <w:p w14:paraId="2C412D48" w14:textId="77777777" w:rsidR="00F1547B" w:rsidRDefault="00F1547B" w:rsidP="00F1547B">
      <w:pPr>
        <w:pStyle w:val="Code"/>
      </w:pPr>
    </w:p>
    <w:p w14:paraId="048C7819" w14:textId="77777777" w:rsidR="009F2D76" w:rsidRDefault="009F2D76" w:rsidP="009F2D76">
      <w:pPr>
        <w:pStyle w:val="Code"/>
      </w:pPr>
      <w:r>
        <w:t>&lt;%= form_with(model: employee, local: true) do |form| %&gt;</w:t>
      </w:r>
    </w:p>
    <w:p w14:paraId="1BE817F9" w14:textId="77777777" w:rsidR="009F2D76" w:rsidRDefault="009F2D76" w:rsidP="009F2D76">
      <w:pPr>
        <w:pStyle w:val="Code"/>
      </w:pPr>
      <w:r>
        <w:t xml:space="preserve">  &lt;% if employee.errors.any? %&gt;</w:t>
      </w:r>
    </w:p>
    <w:p w14:paraId="31EC6A79" w14:textId="77777777" w:rsidR="009F2D76" w:rsidRDefault="009F2D76" w:rsidP="009F2D76">
      <w:pPr>
        <w:pStyle w:val="Code"/>
      </w:pPr>
      <w:r>
        <w:t xml:space="preserve">    &lt;div id="error_explanation"&gt;</w:t>
      </w:r>
    </w:p>
    <w:p w14:paraId="55BD7494" w14:textId="77777777" w:rsidR="009F2D76" w:rsidRDefault="009F2D76" w:rsidP="009F2D76">
      <w:pPr>
        <w:pStyle w:val="Code"/>
      </w:pPr>
      <w:r>
        <w:t xml:space="preserve">      &lt;h2&gt;&lt;%= pluralize(employee.errors.count, "error") %&gt; prohibited this employee from being saved:&lt;/h2&gt;</w:t>
      </w:r>
    </w:p>
    <w:p w14:paraId="602E3CB0" w14:textId="77777777" w:rsidR="009F2D76" w:rsidRDefault="009F2D76" w:rsidP="009F2D76">
      <w:pPr>
        <w:pStyle w:val="Code"/>
      </w:pPr>
    </w:p>
    <w:p w14:paraId="68DB0D7E" w14:textId="77777777" w:rsidR="009F2D76" w:rsidRDefault="009F2D76" w:rsidP="009F2D76">
      <w:pPr>
        <w:pStyle w:val="Code"/>
      </w:pPr>
      <w:r>
        <w:t xml:space="preserve">      &lt;ul&gt;</w:t>
      </w:r>
    </w:p>
    <w:p w14:paraId="36A187A5" w14:textId="77777777" w:rsidR="009F2D76" w:rsidRDefault="009F2D76" w:rsidP="009F2D76">
      <w:pPr>
        <w:pStyle w:val="Code"/>
      </w:pPr>
      <w:r>
        <w:t xml:space="preserve">        &lt;% employee.errors.full_messages.each do |message| %&gt;</w:t>
      </w:r>
    </w:p>
    <w:p w14:paraId="6DDD9BDB" w14:textId="77777777" w:rsidR="009F2D76" w:rsidRDefault="009F2D76" w:rsidP="009F2D76">
      <w:pPr>
        <w:pStyle w:val="Code"/>
      </w:pPr>
      <w:r>
        <w:t xml:space="preserve">          &lt;li&gt;&lt;%= message %&gt;&lt;/li&gt;</w:t>
      </w:r>
    </w:p>
    <w:p w14:paraId="69B1155F" w14:textId="77777777" w:rsidR="009F2D76" w:rsidRDefault="009F2D76" w:rsidP="009F2D76">
      <w:pPr>
        <w:pStyle w:val="Code"/>
      </w:pPr>
      <w:r>
        <w:t xml:space="preserve">        &lt;% end %&gt;</w:t>
      </w:r>
    </w:p>
    <w:p w14:paraId="498DBE3E" w14:textId="77777777" w:rsidR="009F2D76" w:rsidRDefault="009F2D76" w:rsidP="009F2D76">
      <w:pPr>
        <w:pStyle w:val="Code"/>
      </w:pPr>
      <w:r>
        <w:t xml:space="preserve">      &lt;/ul&gt;</w:t>
      </w:r>
    </w:p>
    <w:p w14:paraId="5DC83D78" w14:textId="77777777" w:rsidR="009F2D76" w:rsidRDefault="009F2D76" w:rsidP="009F2D76">
      <w:pPr>
        <w:pStyle w:val="Code"/>
      </w:pPr>
      <w:r>
        <w:t xml:space="preserve">    &lt;/div&gt;</w:t>
      </w:r>
    </w:p>
    <w:p w14:paraId="65EB027A" w14:textId="77777777" w:rsidR="009F2D76" w:rsidRDefault="009F2D76" w:rsidP="009F2D76">
      <w:pPr>
        <w:pStyle w:val="Code"/>
      </w:pPr>
      <w:r>
        <w:t xml:space="preserve">  &lt;% end %&gt;</w:t>
      </w:r>
    </w:p>
    <w:p w14:paraId="03CAF304" w14:textId="77777777" w:rsidR="009F2D76" w:rsidRDefault="009F2D76" w:rsidP="009F2D76">
      <w:pPr>
        <w:pStyle w:val="Code"/>
      </w:pPr>
    </w:p>
    <w:p w14:paraId="1BD99B20" w14:textId="77777777" w:rsidR="009F2D76" w:rsidRDefault="009F2D76" w:rsidP="009F2D76">
      <w:pPr>
        <w:pStyle w:val="Code"/>
      </w:pPr>
      <w:r>
        <w:t xml:space="preserve">  &lt;div class="field"&gt;</w:t>
      </w:r>
    </w:p>
    <w:p w14:paraId="0620D6B9" w14:textId="77777777" w:rsidR="009F2D76" w:rsidRDefault="009F2D76" w:rsidP="009F2D76">
      <w:pPr>
        <w:pStyle w:val="Code"/>
      </w:pPr>
      <w:r>
        <w:t xml:space="preserve">    &lt;%= form.label :name %&gt;</w:t>
      </w:r>
    </w:p>
    <w:p w14:paraId="34DA1E3F" w14:textId="77777777" w:rsidR="009F2D76" w:rsidRDefault="009F2D76" w:rsidP="009F2D76">
      <w:pPr>
        <w:pStyle w:val="Code"/>
      </w:pPr>
      <w:r>
        <w:t xml:space="preserve">    &lt;%= form.text_area :name %&gt;</w:t>
      </w:r>
    </w:p>
    <w:p w14:paraId="2EC722B7" w14:textId="77777777" w:rsidR="009F2D76" w:rsidRDefault="009F2D76" w:rsidP="009F2D76">
      <w:pPr>
        <w:pStyle w:val="Code"/>
      </w:pPr>
      <w:r>
        <w:t xml:space="preserve">  &lt;/div&gt;</w:t>
      </w:r>
    </w:p>
    <w:p w14:paraId="288B996E" w14:textId="77777777" w:rsidR="009F2D76" w:rsidRDefault="009F2D76" w:rsidP="009F2D76">
      <w:pPr>
        <w:pStyle w:val="Code"/>
      </w:pPr>
    </w:p>
    <w:p w14:paraId="0E89C75D" w14:textId="77777777" w:rsidR="009F2D76" w:rsidRDefault="009F2D76" w:rsidP="009F2D76">
      <w:pPr>
        <w:pStyle w:val="Code"/>
      </w:pPr>
      <w:r>
        <w:t xml:space="preserve">  &lt;div class="field"&gt;</w:t>
      </w:r>
    </w:p>
    <w:p w14:paraId="56B1E951" w14:textId="77777777" w:rsidR="009F2D76" w:rsidRDefault="009F2D76" w:rsidP="009F2D76">
      <w:pPr>
        <w:pStyle w:val="Code"/>
      </w:pPr>
      <w:r>
        <w:t xml:space="preserve">    &lt;%= form.label :title %&gt;</w:t>
      </w:r>
    </w:p>
    <w:p w14:paraId="02509A8D" w14:textId="77777777" w:rsidR="009F2D76" w:rsidRDefault="009F2D76" w:rsidP="009F2D76">
      <w:pPr>
        <w:pStyle w:val="Code"/>
      </w:pPr>
      <w:r>
        <w:t xml:space="preserve">    &lt;%= form.text_area :title %&gt;</w:t>
      </w:r>
    </w:p>
    <w:p w14:paraId="6945C9B1" w14:textId="77777777" w:rsidR="009F2D76" w:rsidRDefault="009F2D76" w:rsidP="009F2D76">
      <w:pPr>
        <w:pStyle w:val="Code"/>
      </w:pPr>
      <w:r>
        <w:t xml:space="preserve">  &lt;/div&gt;</w:t>
      </w:r>
    </w:p>
    <w:p w14:paraId="35578D88" w14:textId="77777777" w:rsidR="009F2D76" w:rsidRDefault="009F2D76" w:rsidP="009F2D76">
      <w:pPr>
        <w:pStyle w:val="Code"/>
      </w:pPr>
    </w:p>
    <w:p w14:paraId="7ADD590B" w14:textId="77777777" w:rsidR="009F2D76" w:rsidRDefault="009F2D76" w:rsidP="009F2D76">
      <w:pPr>
        <w:pStyle w:val="Code"/>
      </w:pPr>
      <w:r>
        <w:t xml:space="preserve">  &lt;div class="field"&gt;</w:t>
      </w:r>
    </w:p>
    <w:p w14:paraId="18ADF582" w14:textId="77777777" w:rsidR="009F2D76" w:rsidRDefault="009F2D76" w:rsidP="009F2D76">
      <w:pPr>
        <w:pStyle w:val="Code"/>
      </w:pPr>
      <w:r>
        <w:t xml:space="preserve">    &lt;%= form.label :phone %&gt;</w:t>
      </w:r>
    </w:p>
    <w:p w14:paraId="64B02F1A" w14:textId="77777777" w:rsidR="009F2D76" w:rsidRDefault="009F2D76" w:rsidP="009F2D76">
      <w:pPr>
        <w:pStyle w:val="Code"/>
      </w:pPr>
      <w:r>
        <w:t xml:space="preserve">    &lt;%= form.text_area :phone %&gt;</w:t>
      </w:r>
    </w:p>
    <w:p w14:paraId="560BDF19" w14:textId="77777777" w:rsidR="009F2D76" w:rsidRDefault="009F2D76" w:rsidP="009F2D76">
      <w:pPr>
        <w:pStyle w:val="Code"/>
      </w:pPr>
      <w:r>
        <w:t xml:space="preserve">  &lt;/div&gt;</w:t>
      </w:r>
    </w:p>
    <w:p w14:paraId="207A9614" w14:textId="77777777" w:rsidR="009F2D76" w:rsidRDefault="009F2D76" w:rsidP="009F2D76">
      <w:pPr>
        <w:pStyle w:val="Code"/>
      </w:pPr>
    </w:p>
    <w:p w14:paraId="19DC487F" w14:textId="77777777" w:rsidR="009F2D76" w:rsidRDefault="009F2D76" w:rsidP="009F2D76">
      <w:pPr>
        <w:pStyle w:val="Code"/>
      </w:pPr>
      <w:r>
        <w:t xml:space="preserve">  &lt;div class="field"&gt;</w:t>
      </w:r>
    </w:p>
    <w:p w14:paraId="32D5F1B3" w14:textId="77777777" w:rsidR="009F2D76" w:rsidRDefault="009F2D76" w:rsidP="009F2D76">
      <w:pPr>
        <w:pStyle w:val="Code"/>
      </w:pPr>
      <w:r>
        <w:t xml:space="preserve">    &lt;%= form.label :department_id %&gt;</w:t>
      </w:r>
    </w:p>
    <w:p w14:paraId="73ECD89B" w14:textId="77777777" w:rsidR="000D7C2A" w:rsidRDefault="009F2D76" w:rsidP="009F2D76">
      <w:pPr>
        <w:pStyle w:val="Code"/>
      </w:pPr>
      <w:r>
        <w:t xml:space="preserve">    </w:t>
      </w:r>
      <w:r w:rsidR="000D7C2A" w:rsidRPr="000D7C2A">
        <w:t>&lt;%= form.collection_select(:department_id, Department.all, :id, :name, prompt: true )%&gt;</w:t>
      </w:r>
      <w:r>
        <w:t xml:space="preserve">  </w:t>
      </w:r>
    </w:p>
    <w:p w14:paraId="07A7EF97" w14:textId="17174CE0" w:rsidR="009F2D76" w:rsidRDefault="009F2D76" w:rsidP="009F2D76">
      <w:pPr>
        <w:pStyle w:val="Code"/>
      </w:pPr>
      <w:r>
        <w:t>&lt;/div&gt;</w:t>
      </w:r>
    </w:p>
    <w:p w14:paraId="509F3BC9" w14:textId="77777777" w:rsidR="009F2D76" w:rsidRDefault="009F2D76" w:rsidP="009F2D76">
      <w:pPr>
        <w:pStyle w:val="Code"/>
      </w:pPr>
    </w:p>
    <w:p w14:paraId="07C57640" w14:textId="77777777" w:rsidR="009F2D76" w:rsidRDefault="009F2D76" w:rsidP="009F2D76">
      <w:pPr>
        <w:pStyle w:val="Code"/>
      </w:pPr>
      <w:r>
        <w:t xml:space="preserve">  &lt;div class="actions"&gt;</w:t>
      </w:r>
    </w:p>
    <w:p w14:paraId="3D561BC3" w14:textId="77777777" w:rsidR="009F2D76" w:rsidRDefault="009F2D76" w:rsidP="009F2D76">
      <w:pPr>
        <w:pStyle w:val="Code"/>
      </w:pPr>
      <w:r>
        <w:t xml:space="preserve">    &lt;%= form.submit %&gt;</w:t>
      </w:r>
    </w:p>
    <w:p w14:paraId="2B73EF9E" w14:textId="77777777" w:rsidR="009F2D76" w:rsidRDefault="009F2D76" w:rsidP="009F2D76">
      <w:pPr>
        <w:pStyle w:val="Code"/>
      </w:pPr>
      <w:r>
        <w:t xml:space="preserve">  &lt;/div&gt;</w:t>
      </w:r>
    </w:p>
    <w:p w14:paraId="3C8C7EF3" w14:textId="19BC49D5" w:rsidR="00F1547B" w:rsidRDefault="009F2D76" w:rsidP="009F2D76">
      <w:pPr>
        <w:pStyle w:val="Code"/>
      </w:pPr>
      <w:r>
        <w:t>&lt;% end %&gt;</w:t>
      </w:r>
      <w:r w:rsidR="00F1547B">
        <w:br w:type="page"/>
      </w:r>
    </w:p>
    <w:p w14:paraId="74EEF4C2" w14:textId="77777777" w:rsidR="00F1547B" w:rsidRDefault="00F1547B" w:rsidP="00F1547B">
      <w:pPr>
        <w:pStyle w:val="Heading2"/>
      </w:pPr>
      <w:r>
        <w:lastRenderedPageBreak/>
        <w:t>Global assets and Styles</w:t>
      </w:r>
    </w:p>
    <w:p w14:paraId="0E30B76E" w14:textId="77777777" w:rsidR="00F1547B" w:rsidRDefault="00F1547B" w:rsidP="00F1547B">
      <w:pPr>
        <w:pStyle w:val="Heading3"/>
      </w:pPr>
      <w:r>
        <w:t>app/views/layouts/application.html.erb</w:t>
      </w:r>
    </w:p>
    <w:p w14:paraId="7DF9C1A9" w14:textId="77777777" w:rsidR="00F1547B" w:rsidRDefault="00F1547B" w:rsidP="00F1547B"/>
    <w:p w14:paraId="71877444" w14:textId="77777777" w:rsidR="00F1547B" w:rsidRDefault="00F1547B" w:rsidP="00F1547B">
      <w:pPr>
        <w:pStyle w:val="Code"/>
      </w:pPr>
      <w:r>
        <w:t>&lt;!DOCTYPE html&gt;</w:t>
      </w:r>
    </w:p>
    <w:p w14:paraId="748448EA" w14:textId="77777777" w:rsidR="00F1547B" w:rsidRDefault="00F1547B" w:rsidP="00F1547B">
      <w:pPr>
        <w:pStyle w:val="Code"/>
      </w:pPr>
      <w:r>
        <w:t>&lt;html&gt;</w:t>
      </w:r>
    </w:p>
    <w:p w14:paraId="11EE2EB9" w14:textId="77777777" w:rsidR="00F1547B" w:rsidRDefault="00F1547B" w:rsidP="00F1547B">
      <w:pPr>
        <w:pStyle w:val="Code"/>
      </w:pPr>
      <w:r>
        <w:t xml:space="preserve">  &lt;head&gt;</w:t>
      </w:r>
    </w:p>
    <w:p w14:paraId="79833077" w14:textId="77777777" w:rsidR="00F1547B" w:rsidRDefault="00F1547B" w:rsidP="00F1547B">
      <w:pPr>
        <w:pStyle w:val="Code"/>
      </w:pPr>
      <w:r>
        <w:t xml:space="preserve">    &lt;title&gt;Company&lt;/title&gt;</w:t>
      </w:r>
    </w:p>
    <w:p w14:paraId="38E74D73" w14:textId="77777777" w:rsidR="00F1547B" w:rsidRDefault="00F1547B" w:rsidP="00F1547B">
      <w:pPr>
        <w:pStyle w:val="Code"/>
      </w:pPr>
      <w:r>
        <w:t xml:space="preserve">    &lt;%= csrf_meta_tags %&gt;</w:t>
      </w:r>
    </w:p>
    <w:p w14:paraId="1C93174F" w14:textId="77777777" w:rsidR="00F1547B" w:rsidRDefault="00F1547B" w:rsidP="00F1547B">
      <w:pPr>
        <w:pStyle w:val="Code"/>
      </w:pPr>
    </w:p>
    <w:p w14:paraId="51F20611" w14:textId="77777777" w:rsidR="00F1547B" w:rsidRDefault="00F1547B" w:rsidP="00F1547B">
      <w:pPr>
        <w:pStyle w:val="Code"/>
      </w:pPr>
      <w:r>
        <w:t xml:space="preserve">    &lt;%= stylesheet_link_tag    'application', media: 'all', 'data-turbolinks-track': 'reload' %&gt;</w:t>
      </w:r>
    </w:p>
    <w:p w14:paraId="4CDFA83F" w14:textId="77777777" w:rsidR="00F1547B" w:rsidRDefault="00F1547B" w:rsidP="00F1547B">
      <w:pPr>
        <w:pStyle w:val="Code"/>
      </w:pPr>
      <w:r>
        <w:t xml:space="preserve">    &lt;%= javascript_include_tag 'application', 'data-turbolinks-track': 'reload' %&gt;</w:t>
      </w:r>
    </w:p>
    <w:p w14:paraId="3B464C35" w14:textId="77777777" w:rsidR="00F1547B" w:rsidRDefault="00F1547B" w:rsidP="00F1547B">
      <w:pPr>
        <w:pStyle w:val="Code"/>
      </w:pPr>
    </w:p>
    <w:p w14:paraId="12E6667F" w14:textId="77777777" w:rsidR="00F1547B" w:rsidRDefault="00F1547B" w:rsidP="00F1547B">
      <w:pPr>
        <w:pStyle w:val="Code"/>
      </w:pPr>
      <w:r>
        <w:t xml:space="preserve">  &lt;/head&gt;</w:t>
      </w:r>
    </w:p>
    <w:p w14:paraId="2BF6D66D" w14:textId="77777777" w:rsidR="00F1547B" w:rsidRDefault="00F1547B" w:rsidP="00F1547B">
      <w:pPr>
        <w:pStyle w:val="Code"/>
      </w:pPr>
    </w:p>
    <w:p w14:paraId="378CE798" w14:textId="77777777" w:rsidR="00F1547B" w:rsidRDefault="00F1547B" w:rsidP="00F1547B">
      <w:pPr>
        <w:pStyle w:val="Code"/>
      </w:pPr>
      <w:r>
        <w:t xml:space="preserve">  &lt;body&gt;</w:t>
      </w:r>
    </w:p>
    <w:p w14:paraId="339D7D73" w14:textId="77777777" w:rsidR="00F1547B" w:rsidRDefault="00F1547B" w:rsidP="00F1547B">
      <w:pPr>
        <w:pStyle w:val="Code"/>
      </w:pPr>
      <w:r>
        <w:t xml:space="preserve">    &lt;%= yield %&gt;</w:t>
      </w:r>
    </w:p>
    <w:p w14:paraId="3BE26657" w14:textId="77777777" w:rsidR="00F1547B" w:rsidRDefault="00F1547B" w:rsidP="00F1547B">
      <w:pPr>
        <w:pStyle w:val="Code"/>
      </w:pPr>
      <w:r>
        <w:t xml:space="preserve">  &lt;/body&gt;</w:t>
      </w:r>
    </w:p>
    <w:p w14:paraId="777CEEF8" w14:textId="77777777" w:rsidR="00F1547B" w:rsidRDefault="00F1547B" w:rsidP="00F1547B">
      <w:pPr>
        <w:pStyle w:val="Code"/>
      </w:pPr>
    </w:p>
    <w:p w14:paraId="0EE8985B" w14:textId="77777777" w:rsidR="00F1547B" w:rsidRDefault="00F1547B" w:rsidP="00F1547B">
      <w:pPr>
        <w:pStyle w:val="Code"/>
      </w:pPr>
      <w:r>
        <w:t>&lt;div class="footer"&gt;</w:t>
      </w:r>
    </w:p>
    <w:p w14:paraId="0C29A311" w14:textId="77777777" w:rsidR="00F1547B" w:rsidRDefault="00F1547B" w:rsidP="00F1547B">
      <w:pPr>
        <w:pStyle w:val="Code"/>
      </w:pPr>
      <w:r>
        <w:t>&lt;footer&gt;</w:t>
      </w:r>
    </w:p>
    <w:p w14:paraId="34618C02" w14:textId="77777777" w:rsidR="00F1547B" w:rsidRDefault="00F1547B" w:rsidP="00F1547B">
      <w:pPr>
        <w:pStyle w:val="Code"/>
      </w:pPr>
      <w:r>
        <w:t xml:space="preserve">  &lt;ul&gt;</w:t>
      </w:r>
    </w:p>
    <w:p w14:paraId="1D44F17C" w14:textId="77777777" w:rsidR="00F1547B" w:rsidRDefault="00F1547B" w:rsidP="00F1547B">
      <w:pPr>
        <w:pStyle w:val="Code"/>
      </w:pPr>
      <w:r>
        <w:t xml:space="preserve">    &lt;li&gt;&lt;%= link_to 'Show all Employees', employees_path %&gt;&lt;/li&gt;</w:t>
      </w:r>
    </w:p>
    <w:p w14:paraId="78F0E3D5" w14:textId="77777777" w:rsidR="00F1547B" w:rsidRDefault="00F1547B" w:rsidP="00F1547B">
      <w:pPr>
        <w:pStyle w:val="Code"/>
      </w:pPr>
      <w:r>
        <w:t xml:space="preserve">    &lt;li&gt;&lt;%= link_to 'Create new Employee', new_employee_path %&gt;&lt;/li&gt;</w:t>
      </w:r>
    </w:p>
    <w:p w14:paraId="4C614EA6" w14:textId="77777777" w:rsidR="00F1547B" w:rsidRDefault="00F1547B" w:rsidP="00F1547B">
      <w:pPr>
        <w:pStyle w:val="Code"/>
      </w:pPr>
      <w:r>
        <w:t xml:space="preserve">    &lt;li&gt;&lt;%= link_to 'Show all Departments', departments_path %&gt;&lt;/li&gt;</w:t>
      </w:r>
    </w:p>
    <w:p w14:paraId="4C132247" w14:textId="77777777" w:rsidR="00F1547B" w:rsidRDefault="00F1547B" w:rsidP="00F1547B">
      <w:pPr>
        <w:pStyle w:val="Code"/>
      </w:pPr>
      <w:r>
        <w:t xml:space="preserve">    &lt;li&gt;&lt;%= link_to 'Create new Department', new_department_path%&gt;&lt;/li&gt;</w:t>
      </w:r>
    </w:p>
    <w:p w14:paraId="1516CDD2" w14:textId="77777777" w:rsidR="00F1547B" w:rsidRDefault="00F1547B" w:rsidP="00F1547B">
      <w:pPr>
        <w:pStyle w:val="Code"/>
      </w:pPr>
      <w:r>
        <w:t xml:space="preserve">    &lt;li&gt;&lt;%= link_to 'home', root_path%&gt;&lt;/li&gt;</w:t>
      </w:r>
    </w:p>
    <w:p w14:paraId="26E2A478" w14:textId="77777777" w:rsidR="00F1547B" w:rsidRDefault="00F1547B" w:rsidP="00F1547B">
      <w:pPr>
        <w:pStyle w:val="Code"/>
      </w:pPr>
      <w:r>
        <w:t xml:space="preserve">  &lt;/ul&gt;</w:t>
      </w:r>
    </w:p>
    <w:p w14:paraId="5FCC4564" w14:textId="77777777" w:rsidR="00F1547B" w:rsidRDefault="00F1547B" w:rsidP="00F1547B">
      <w:pPr>
        <w:pStyle w:val="Code"/>
      </w:pPr>
      <w:r>
        <w:t>&lt;/footer&gt;</w:t>
      </w:r>
    </w:p>
    <w:p w14:paraId="3A8EF734" w14:textId="77777777" w:rsidR="00F1547B" w:rsidRDefault="00F1547B" w:rsidP="00F1547B">
      <w:pPr>
        <w:pStyle w:val="Code"/>
      </w:pPr>
      <w:r>
        <w:t>&lt;/div&gt;</w:t>
      </w:r>
    </w:p>
    <w:p w14:paraId="19AE529F" w14:textId="77777777" w:rsidR="00F1547B" w:rsidRDefault="00F1547B" w:rsidP="00F1547B">
      <w:pPr>
        <w:pStyle w:val="Code"/>
      </w:pPr>
    </w:p>
    <w:p w14:paraId="4FA4513D" w14:textId="77777777" w:rsidR="00F1547B" w:rsidRDefault="00F1547B" w:rsidP="00F1547B">
      <w:pPr>
        <w:pStyle w:val="Code"/>
      </w:pPr>
      <w:r>
        <w:t>&lt;/html&gt;</w:t>
      </w:r>
    </w:p>
    <w:p w14:paraId="6DCD62D4" w14:textId="77777777" w:rsidR="00F1547B" w:rsidRDefault="00F1547B" w:rsidP="00F1547B">
      <w:pPr>
        <w:pStyle w:val="Code"/>
      </w:pPr>
    </w:p>
    <w:p w14:paraId="7B555EC4" w14:textId="77777777" w:rsidR="00F1547B" w:rsidRDefault="00F1547B" w:rsidP="00F1547B">
      <w:pPr>
        <w:pStyle w:val="Code"/>
      </w:pPr>
    </w:p>
    <w:p w14:paraId="152179DF" w14:textId="77777777" w:rsidR="00F1547B" w:rsidRDefault="00F1547B" w:rsidP="00F1547B">
      <w:pPr>
        <w:spacing w:before="0" w:after="160" w:line="256" w:lineRule="auto"/>
        <w:rPr>
          <w:rFonts w:ascii="Lucida Console" w:hAnsi="Lucida Console" w:cs="Courier New"/>
          <w:noProof/>
          <w:color w:val="000000"/>
          <w:sz w:val="20"/>
          <w:szCs w:val="24"/>
          <w:shd w:val="clear" w:color="auto" w:fill="FFFFFF"/>
        </w:rPr>
      </w:pPr>
      <w:r>
        <w:br w:type="page"/>
      </w:r>
    </w:p>
    <w:p w14:paraId="404D0C72" w14:textId="77777777" w:rsidR="00F1547B" w:rsidRDefault="00F1547B" w:rsidP="00F1547B">
      <w:pPr>
        <w:pStyle w:val="Heading3"/>
        <w:rPr>
          <w:rFonts w:cs="Times New Roman"/>
        </w:rPr>
      </w:pPr>
      <w:r>
        <w:lastRenderedPageBreak/>
        <w:t>app/assets/stylesheets/application.css</w:t>
      </w:r>
    </w:p>
    <w:p w14:paraId="66E3403D" w14:textId="77777777" w:rsidR="00F1547B" w:rsidRDefault="00F1547B" w:rsidP="00F1547B">
      <w:pPr>
        <w:pStyle w:val="Code"/>
      </w:pPr>
    </w:p>
    <w:p w14:paraId="3724414C" w14:textId="77777777" w:rsidR="00F1547B" w:rsidRDefault="00F1547B" w:rsidP="00F1547B">
      <w:pPr>
        <w:pStyle w:val="Code"/>
      </w:pPr>
      <w:r>
        <w:t>/*</w:t>
      </w:r>
    </w:p>
    <w:p w14:paraId="04E9D1FC" w14:textId="77777777" w:rsidR="00F1547B" w:rsidRDefault="00F1547B" w:rsidP="00F1547B">
      <w:pPr>
        <w:pStyle w:val="Code"/>
      </w:pPr>
      <w:r>
        <w:t xml:space="preserve"> * This is a manifest file that'll be compiled into application.css, which will include all the files</w:t>
      </w:r>
    </w:p>
    <w:p w14:paraId="19296E11" w14:textId="77777777" w:rsidR="00F1547B" w:rsidRDefault="00F1547B" w:rsidP="00F1547B">
      <w:pPr>
        <w:pStyle w:val="Code"/>
      </w:pPr>
      <w:r>
        <w:t xml:space="preserve"> * listed below.</w:t>
      </w:r>
    </w:p>
    <w:p w14:paraId="65703A85" w14:textId="77777777" w:rsidR="00F1547B" w:rsidRDefault="00F1547B" w:rsidP="00F1547B">
      <w:pPr>
        <w:pStyle w:val="Code"/>
      </w:pPr>
      <w:r>
        <w:t xml:space="preserve"> *</w:t>
      </w:r>
    </w:p>
    <w:p w14:paraId="1D81F0F0" w14:textId="77777777" w:rsidR="00F1547B" w:rsidRDefault="00F1547B" w:rsidP="00F1547B">
      <w:pPr>
        <w:pStyle w:val="Code"/>
      </w:pPr>
      <w:r>
        <w:t xml:space="preserve"> * Any CSS and SCSS file within this directory, lib/assets/stylesheets, vendor/assets/stylesheets,</w:t>
      </w:r>
    </w:p>
    <w:p w14:paraId="1D04DAE4" w14:textId="77777777" w:rsidR="00F1547B" w:rsidRDefault="00F1547B" w:rsidP="00F1547B">
      <w:pPr>
        <w:pStyle w:val="Code"/>
      </w:pPr>
      <w:r>
        <w:t xml:space="preserve"> * or any plugin's vendor/assets/stylesheets directory can be referenced here using a relative path.</w:t>
      </w:r>
    </w:p>
    <w:p w14:paraId="5E4E1D0A" w14:textId="77777777" w:rsidR="00F1547B" w:rsidRDefault="00F1547B" w:rsidP="00F1547B">
      <w:pPr>
        <w:pStyle w:val="Code"/>
      </w:pPr>
      <w:r>
        <w:t xml:space="preserve"> *</w:t>
      </w:r>
    </w:p>
    <w:p w14:paraId="75BCFC05" w14:textId="77777777" w:rsidR="00F1547B" w:rsidRDefault="00F1547B" w:rsidP="00F1547B">
      <w:pPr>
        <w:pStyle w:val="Code"/>
      </w:pPr>
      <w:r>
        <w:t xml:space="preserve"> * You're free to add application-wide styles to this file and they'll appear at the bottom of the</w:t>
      </w:r>
    </w:p>
    <w:p w14:paraId="6E1D4187" w14:textId="77777777" w:rsidR="00F1547B" w:rsidRDefault="00F1547B" w:rsidP="00F1547B">
      <w:pPr>
        <w:pStyle w:val="Code"/>
      </w:pPr>
      <w:r>
        <w:t xml:space="preserve"> * compiled file so the styles you add here take precedence over styles defined in any other CSS/SCSS</w:t>
      </w:r>
    </w:p>
    <w:p w14:paraId="7367BFAA" w14:textId="77777777" w:rsidR="00F1547B" w:rsidRDefault="00F1547B" w:rsidP="00F1547B">
      <w:pPr>
        <w:pStyle w:val="Code"/>
      </w:pPr>
      <w:r>
        <w:t xml:space="preserve"> * files in this directory. Styles in this file should be added after the last require_* statement.</w:t>
      </w:r>
    </w:p>
    <w:p w14:paraId="6E30E50D" w14:textId="77777777" w:rsidR="00F1547B" w:rsidRDefault="00F1547B" w:rsidP="00F1547B">
      <w:pPr>
        <w:pStyle w:val="Code"/>
      </w:pPr>
      <w:r>
        <w:t xml:space="preserve"> * It is generally better to create a new file per style scope.</w:t>
      </w:r>
    </w:p>
    <w:p w14:paraId="64D00D25" w14:textId="77777777" w:rsidR="00F1547B" w:rsidRDefault="00F1547B" w:rsidP="00F1547B">
      <w:pPr>
        <w:pStyle w:val="Code"/>
      </w:pPr>
      <w:r>
        <w:t xml:space="preserve"> *</w:t>
      </w:r>
    </w:p>
    <w:p w14:paraId="1C953429" w14:textId="77777777" w:rsidR="00F1547B" w:rsidRDefault="00F1547B" w:rsidP="00F1547B">
      <w:pPr>
        <w:pStyle w:val="Code"/>
      </w:pPr>
      <w:r>
        <w:t xml:space="preserve"> *= require_tree .</w:t>
      </w:r>
    </w:p>
    <w:p w14:paraId="22FEDC11" w14:textId="77777777" w:rsidR="00F1547B" w:rsidRDefault="00F1547B" w:rsidP="00F1547B">
      <w:pPr>
        <w:pStyle w:val="Code"/>
      </w:pPr>
      <w:r>
        <w:t xml:space="preserve"> *= require_self</w:t>
      </w:r>
    </w:p>
    <w:p w14:paraId="264D437B" w14:textId="77777777" w:rsidR="00F1547B" w:rsidRDefault="00F1547B" w:rsidP="00F1547B">
      <w:pPr>
        <w:pStyle w:val="Code"/>
      </w:pPr>
    </w:p>
    <w:p w14:paraId="7D228E36" w14:textId="77777777" w:rsidR="00F1547B" w:rsidRDefault="00F1547B" w:rsidP="00F1547B">
      <w:pPr>
        <w:pStyle w:val="Code"/>
      </w:pPr>
      <w:r>
        <w:t xml:space="preserve"> */</w:t>
      </w:r>
    </w:p>
    <w:p w14:paraId="31B6A73A" w14:textId="77777777" w:rsidR="00F1547B" w:rsidRDefault="00F1547B" w:rsidP="00F1547B">
      <w:pPr>
        <w:pStyle w:val="Code"/>
      </w:pPr>
    </w:p>
    <w:p w14:paraId="473A2E6B" w14:textId="77777777" w:rsidR="00F1547B" w:rsidRDefault="00F1547B" w:rsidP="00F1547B">
      <w:pPr>
        <w:pStyle w:val="Code"/>
      </w:pPr>
      <w:r>
        <w:t>.footer {</w:t>
      </w:r>
    </w:p>
    <w:p w14:paraId="1E138A40" w14:textId="77777777" w:rsidR="00F1547B" w:rsidRDefault="00F1547B" w:rsidP="00F1547B">
      <w:pPr>
        <w:pStyle w:val="Code"/>
      </w:pPr>
      <w:r>
        <w:t xml:space="preserve"> position: fixed;</w:t>
      </w:r>
    </w:p>
    <w:p w14:paraId="6EAB88BF" w14:textId="77777777" w:rsidR="00F1547B" w:rsidRDefault="00F1547B" w:rsidP="00F1547B">
      <w:pPr>
        <w:pStyle w:val="Code"/>
      </w:pPr>
      <w:r>
        <w:t xml:space="preserve"> left: 0;</w:t>
      </w:r>
    </w:p>
    <w:p w14:paraId="45A9FCE0" w14:textId="77777777" w:rsidR="00F1547B" w:rsidRDefault="00F1547B" w:rsidP="00F1547B">
      <w:pPr>
        <w:pStyle w:val="Code"/>
      </w:pPr>
      <w:r>
        <w:t xml:space="preserve"> bottom: 0;</w:t>
      </w:r>
    </w:p>
    <w:p w14:paraId="2556F006" w14:textId="77777777" w:rsidR="00F1547B" w:rsidRDefault="00F1547B" w:rsidP="00F1547B">
      <w:pPr>
        <w:pStyle w:val="Code"/>
      </w:pPr>
      <w:r>
        <w:t xml:space="preserve"> width: 100%;</w:t>
      </w:r>
    </w:p>
    <w:p w14:paraId="1342D712" w14:textId="77777777" w:rsidR="00F1547B" w:rsidRDefault="00F1547B" w:rsidP="00F1547B">
      <w:pPr>
        <w:pStyle w:val="Code"/>
      </w:pPr>
      <w:r>
        <w:t xml:space="preserve"> background-color: PowderBlue;</w:t>
      </w:r>
    </w:p>
    <w:p w14:paraId="06418C8F" w14:textId="77777777" w:rsidR="00F1547B" w:rsidRDefault="00F1547B" w:rsidP="00F1547B">
      <w:pPr>
        <w:pStyle w:val="Code"/>
      </w:pPr>
      <w:r>
        <w:t xml:space="preserve"> color: white;</w:t>
      </w:r>
    </w:p>
    <w:p w14:paraId="1BB9F436" w14:textId="77777777" w:rsidR="00F1547B" w:rsidRDefault="00F1547B" w:rsidP="00F1547B">
      <w:pPr>
        <w:pStyle w:val="Code"/>
      </w:pPr>
      <w:r>
        <w:t xml:space="preserve"> text-align: center;</w:t>
      </w:r>
    </w:p>
    <w:p w14:paraId="47DA802D" w14:textId="77777777" w:rsidR="00F1547B" w:rsidRDefault="00F1547B" w:rsidP="00F1547B">
      <w:pPr>
        <w:pStyle w:val="Code"/>
      </w:pPr>
      <w:r>
        <w:t>}</w:t>
      </w:r>
    </w:p>
    <w:p w14:paraId="24741FE8" w14:textId="77777777" w:rsidR="00F1547B" w:rsidRDefault="00F1547B" w:rsidP="00F1547B">
      <w:pPr>
        <w:pStyle w:val="Code"/>
      </w:pPr>
    </w:p>
    <w:p w14:paraId="15F8CDCB" w14:textId="77777777" w:rsidR="00F1547B" w:rsidRDefault="00F1547B" w:rsidP="00F1547B">
      <w:pPr>
        <w:pStyle w:val="Code"/>
      </w:pPr>
      <w:r>
        <w:t>body {</w:t>
      </w:r>
    </w:p>
    <w:p w14:paraId="04FB954E" w14:textId="77777777" w:rsidR="00F1547B" w:rsidRDefault="00F1547B" w:rsidP="00F1547B">
      <w:pPr>
        <w:pStyle w:val="Code"/>
      </w:pPr>
      <w:r>
        <w:t xml:space="preserve">    background-color: #88918d;</w:t>
      </w:r>
    </w:p>
    <w:p w14:paraId="429B796C" w14:textId="77777777" w:rsidR="00F1547B" w:rsidRDefault="00F1547B" w:rsidP="00F1547B">
      <w:pPr>
        <w:pStyle w:val="Code"/>
      </w:pPr>
      <w:r>
        <w:t>}</w:t>
      </w:r>
    </w:p>
    <w:p w14:paraId="618E04E4" w14:textId="77777777" w:rsidR="00F1547B" w:rsidRDefault="00F1547B" w:rsidP="00F1547B">
      <w:pPr>
        <w:pStyle w:val="Code"/>
      </w:pPr>
    </w:p>
    <w:p w14:paraId="205E84CF" w14:textId="77777777" w:rsidR="00F1547B" w:rsidRDefault="00F1547B" w:rsidP="00F1547B">
      <w:pPr>
        <w:pStyle w:val="Code"/>
      </w:pPr>
      <w:r>
        <w:t>H1 {</w:t>
      </w:r>
    </w:p>
    <w:p w14:paraId="6519B4D7" w14:textId="77777777" w:rsidR="00F1547B" w:rsidRDefault="00F1547B" w:rsidP="00F1547B">
      <w:pPr>
        <w:pStyle w:val="Code"/>
      </w:pPr>
      <w:r>
        <w:t xml:space="preserve">  color: #ffff66</w:t>
      </w:r>
    </w:p>
    <w:p w14:paraId="263B8C6D" w14:textId="77777777" w:rsidR="00F1547B" w:rsidRDefault="00F1547B" w:rsidP="00F1547B">
      <w:pPr>
        <w:pStyle w:val="Code"/>
      </w:pPr>
      <w:r>
        <w:t>}</w:t>
      </w:r>
    </w:p>
    <w:p w14:paraId="0B97E4D5" w14:textId="77777777" w:rsidR="00473AB3" w:rsidRPr="00D26873" w:rsidRDefault="00473AB3" w:rsidP="00473AB3"/>
    <w:sectPr w:rsidR="00473AB3" w:rsidRPr="00D26873" w:rsidSect="00E029D3">
      <w:headerReference w:type="default" r:id="rId12"/>
      <w:footerReference w:type="default" r:id="rId13"/>
      <w:type w:val="oddPag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05E9C" w14:textId="77777777" w:rsidR="007229E1" w:rsidRDefault="007229E1" w:rsidP="00476F85">
      <w:r>
        <w:separator/>
      </w:r>
    </w:p>
    <w:p w14:paraId="052A4398" w14:textId="77777777" w:rsidR="007229E1" w:rsidRDefault="007229E1"/>
    <w:p w14:paraId="416FC52F" w14:textId="77777777" w:rsidR="007229E1" w:rsidRDefault="007229E1" w:rsidP="00BE2342"/>
  </w:endnote>
  <w:endnote w:type="continuationSeparator" w:id="0">
    <w:p w14:paraId="424F87E4" w14:textId="77777777" w:rsidR="007229E1" w:rsidRDefault="007229E1" w:rsidP="00476F85">
      <w:r>
        <w:continuationSeparator/>
      </w:r>
    </w:p>
    <w:p w14:paraId="001D125E" w14:textId="77777777" w:rsidR="007229E1" w:rsidRDefault="007229E1"/>
    <w:p w14:paraId="76566022" w14:textId="77777777" w:rsidR="007229E1" w:rsidRDefault="007229E1" w:rsidP="00BE2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B92C6" w14:textId="77777777" w:rsidR="00EA71E2" w:rsidRPr="00734B0C" w:rsidRDefault="00EA71E2" w:rsidP="00734B0C">
    <w:pPr>
      <w:pStyle w:val="Footer"/>
      <w:tabs>
        <w:tab w:val="clear" w:pos="4513"/>
      </w:tabs>
    </w:pPr>
    <w:r>
      <w:t>7-</w:t>
    </w:r>
    <w:r w:rsidRPr="00734B0C">
      <w:fldChar w:fldCharType="begin"/>
    </w:r>
    <w:r w:rsidRPr="00734B0C">
      <w:instrText xml:space="preserve"> PAGE </w:instrText>
    </w:r>
    <w:r w:rsidRPr="00734B0C">
      <w:fldChar w:fldCharType="separate"/>
    </w:r>
    <w:r>
      <w:rPr>
        <w:noProof/>
      </w:rPr>
      <w:t>2</w:t>
    </w:r>
    <w:r w:rsidRPr="00734B0C">
      <w:fldChar w:fldCharType="end"/>
    </w:r>
    <w:r w:rsidRPr="00734B0C">
      <w:tab/>
      <w:t>© StayAhead Training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F57B0" w14:textId="77777777" w:rsidR="00EA71E2" w:rsidRDefault="00EA71E2" w:rsidP="0084421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F602" w14:textId="77777777" w:rsidR="00EA71E2" w:rsidRPr="00D86E1E" w:rsidRDefault="00EA71E2" w:rsidP="00D86E1E">
    <w:pPr>
      <w:pStyle w:val="Footer"/>
      <w:tabs>
        <w:tab w:val="clear" w:pos="4513"/>
      </w:tabs>
    </w:pPr>
    <w:r w:rsidRPr="00D86E1E">
      <w:t>© StayAhead Training Limited</w:t>
    </w:r>
    <w:r w:rsidRPr="00D86E1E">
      <w:tab/>
    </w:r>
    <w:r>
      <w:t>7-</w:t>
    </w:r>
    <w:r w:rsidRPr="00D86E1E">
      <w:fldChar w:fldCharType="begin"/>
    </w:r>
    <w:r w:rsidRPr="00D86E1E">
      <w:instrText xml:space="preserve"> PAGE </w:instrText>
    </w:r>
    <w:r w:rsidRPr="00D86E1E">
      <w:fldChar w:fldCharType="separate"/>
    </w:r>
    <w:r>
      <w:rPr>
        <w:noProof/>
      </w:rPr>
      <w:t>3</w:t>
    </w:r>
    <w:r w:rsidRPr="00D86E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703F3" w14:textId="77777777" w:rsidR="007229E1" w:rsidRDefault="007229E1" w:rsidP="00476F85">
      <w:r>
        <w:separator/>
      </w:r>
    </w:p>
    <w:p w14:paraId="29FF56B3" w14:textId="77777777" w:rsidR="007229E1" w:rsidRDefault="007229E1"/>
    <w:p w14:paraId="43ADC733" w14:textId="77777777" w:rsidR="007229E1" w:rsidRDefault="007229E1" w:rsidP="00BE2342"/>
  </w:footnote>
  <w:footnote w:type="continuationSeparator" w:id="0">
    <w:p w14:paraId="667CF739" w14:textId="77777777" w:rsidR="007229E1" w:rsidRDefault="007229E1" w:rsidP="00476F85">
      <w:r>
        <w:continuationSeparator/>
      </w:r>
    </w:p>
    <w:p w14:paraId="6325217E" w14:textId="77777777" w:rsidR="007229E1" w:rsidRDefault="007229E1"/>
    <w:p w14:paraId="2282CC2C" w14:textId="77777777" w:rsidR="007229E1" w:rsidRDefault="007229E1" w:rsidP="00BE2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75EF7" w14:textId="77777777" w:rsidR="00EA71E2" w:rsidRPr="0092592E" w:rsidRDefault="00EA71E2" w:rsidP="00734B0C">
    <w:pPr>
      <w:pStyle w:val="Header"/>
      <w:tabs>
        <w:tab w:val="clear" w:pos="4513"/>
      </w:tabs>
    </w:pPr>
    <w:r>
      <w:t>Rails Scaffolding</w:t>
    </w:r>
    <w:r>
      <w:tab/>
    </w:r>
    <w:r>
      <w:rPr>
        <w:caps/>
      </w:rPr>
      <w:t>ruby on rails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90EF" w14:textId="77777777" w:rsidR="00EA71E2" w:rsidRDefault="00EA71E2" w:rsidP="0084421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5D70" w14:textId="77777777" w:rsidR="00EA71E2" w:rsidRPr="00E029D3" w:rsidRDefault="00EA71E2" w:rsidP="00E029D3">
    <w:pPr>
      <w:pStyle w:val="Header"/>
      <w:tabs>
        <w:tab w:val="clear" w:pos="4513"/>
      </w:tabs>
    </w:pPr>
    <w:r>
      <w:rPr>
        <w:caps/>
      </w:rPr>
      <w:t>ruby on rails</w:t>
    </w:r>
    <w:r>
      <w:tab/>
      <w:t>Rails Scaffolding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245F7"/>
    <w:multiLevelType w:val="hybridMultilevel"/>
    <w:tmpl w:val="FCC01314"/>
    <w:lvl w:ilvl="0" w:tplc="4DAE66B8">
      <w:start w:val="1"/>
      <w:numFmt w:val="decimal"/>
      <w:pStyle w:val="OrderedList"/>
      <w:lvlText w:val="%1."/>
      <w:lvlJc w:val="left"/>
      <w:pPr>
        <w:ind w:left="71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 w15:restartNumberingAfterBreak="0">
    <w:nsid w:val="3FA25C38"/>
    <w:multiLevelType w:val="hybridMultilevel"/>
    <w:tmpl w:val="C1C402D0"/>
    <w:lvl w:ilvl="0" w:tplc="08AA9D22">
      <w:start w:val="1"/>
      <w:numFmt w:val="decimal"/>
      <w:lvlText w:val="%1."/>
      <w:lvlJc w:val="left"/>
      <w:pPr>
        <w:ind w:left="717"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15:restartNumberingAfterBreak="0">
    <w:nsid w:val="6AA04D4A"/>
    <w:multiLevelType w:val="hybridMultilevel"/>
    <w:tmpl w:val="5F64DEAE"/>
    <w:lvl w:ilvl="0" w:tplc="2F3A2B0E">
      <w:start w:val="1"/>
      <w:numFmt w:val="bullet"/>
      <w:pStyle w:val="UnorderedList"/>
      <w:lvlText w:val=""/>
      <w:lvlJc w:val="left"/>
      <w:pPr>
        <w:ind w:left="720" w:hanging="360"/>
      </w:pPr>
      <w:rPr>
        <w:rFonts w:ascii="Symbol" w:hAnsi="Symbol" w:hint="default"/>
      </w:rPr>
    </w:lvl>
    <w:lvl w:ilvl="1" w:tplc="03BA4F3C" w:tentative="1">
      <w:start w:val="1"/>
      <w:numFmt w:val="bullet"/>
      <w:lvlText w:val="o"/>
      <w:lvlJc w:val="left"/>
      <w:pPr>
        <w:ind w:left="1440" w:hanging="360"/>
      </w:pPr>
      <w:rPr>
        <w:rFonts w:ascii="Courier New" w:hAnsi="Courier New" w:cs="Courier New" w:hint="default"/>
      </w:rPr>
    </w:lvl>
    <w:lvl w:ilvl="2" w:tplc="4808F0DC" w:tentative="1">
      <w:start w:val="1"/>
      <w:numFmt w:val="bullet"/>
      <w:lvlText w:val=""/>
      <w:lvlJc w:val="left"/>
      <w:pPr>
        <w:ind w:left="2160" w:hanging="360"/>
      </w:pPr>
      <w:rPr>
        <w:rFonts w:ascii="Wingdings" w:hAnsi="Wingdings" w:hint="default"/>
      </w:rPr>
    </w:lvl>
    <w:lvl w:ilvl="3" w:tplc="AA7ABF7E" w:tentative="1">
      <w:start w:val="1"/>
      <w:numFmt w:val="bullet"/>
      <w:lvlText w:val=""/>
      <w:lvlJc w:val="left"/>
      <w:pPr>
        <w:ind w:left="2880" w:hanging="360"/>
      </w:pPr>
      <w:rPr>
        <w:rFonts w:ascii="Symbol" w:hAnsi="Symbol" w:hint="default"/>
      </w:rPr>
    </w:lvl>
    <w:lvl w:ilvl="4" w:tplc="B774816C" w:tentative="1">
      <w:start w:val="1"/>
      <w:numFmt w:val="bullet"/>
      <w:lvlText w:val="o"/>
      <w:lvlJc w:val="left"/>
      <w:pPr>
        <w:ind w:left="3600" w:hanging="360"/>
      </w:pPr>
      <w:rPr>
        <w:rFonts w:ascii="Courier New" w:hAnsi="Courier New" w:cs="Courier New" w:hint="default"/>
      </w:rPr>
    </w:lvl>
    <w:lvl w:ilvl="5" w:tplc="86BC3F5E" w:tentative="1">
      <w:start w:val="1"/>
      <w:numFmt w:val="bullet"/>
      <w:lvlText w:val=""/>
      <w:lvlJc w:val="left"/>
      <w:pPr>
        <w:ind w:left="4320" w:hanging="360"/>
      </w:pPr>
      <w:rPr>
        <w:rFonts w:ascii="Wingdings" w:hAnsi="Wingdings" w:hint="default"/>
      </w:rPr>
    </w:lvl>
    <w:lvl w:ilvl="6" w:tplc="49825048" w:tentative="1">
      <w:start w:val="1"/>
      <w:numFmt w:val="bullet"/>
      <w:lvlText w:val=""/>
      <w:lvlJc w:val="left"/>
      <w:pPr>
        <w:ind w:left="5040" w:hanging="360"/>
      </w:pPr>
      <w:rPr>
        <w:rFonts w:ascii="Symbol" w:hAnsi="Symbol" w:hint="default"/>
      </w:rPr>
    </w:lvl>
    <w:lvl w:ilvl="7" w:tplc="3D0A0CB0" w:tentative="1">
      <w:start w:val="1"/>
      <w:numFmt w:val="bullet"/>
      <w:lvlText w:val="o"/>
      <w:lvlJc w:val="left"/>
      <w:pPr>
        <w:ind w:left="5760" w:hanging="360"/>
      </w:pPr>
      <w:rPr>
        <w:rFonts w:ascii="Courier New" w:hAnsi="Courier New" w:cs="Courier New" w:hint="default"/>
      </w:rPr>
    </w:lvl>
    <w:lvl w:ilvl="8" w:tplc="1C2655F6" w:tentative="1">
      <w:start w:val="1"/>
      <w:numFmt w:val="bullet"/>
      <w:lvlText w:val=""/>
      <w:lvlJc w:val="left"/>
      <w:pPr>
        <w:ind w:left="6480" w:hanging="360"/>
      </w:pPr>
      <w:rPr>
        <w:rFonts w:ascii="Wingdings" w:hAnsi="Wingdings" w:hint="default"/>
      </w:rPr>
    </w:lvl>
  </w:abstractNum>
  <w:abstractNum w:abstractNumId="3" w15:restartNumberingAfterBreak="0">
    <w:nsid w:val="6C280864"/>
    <w:multiLevelType w:val="hybridMultilevel"/>
    <w:tmpl w:val="262A7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7CF"/>
    <w:rsid w:val="0000227D"/>
    <w:rsid w:val="00002BDC"/>
    <w:rsid w:val="000208A1"/>
    <w:rsid w:val="0002411E"/>
    <w:rsid w:val="00040564"/>
    <w:rsid w:val="00042288"/>
    <w:rsid w:val="0009309A"/>
    <w:rsid w:val="00096179"/>
    <w:rsid w:val="000A23F6"/>
    <w:rsid w:val="000A62F3"/>
    <w:rsid w:val="000B222E"/>
    <w:rsid w:val="000B4A94"/>
    <w:rsid w:val="000C49FB"/>
    <w:rsid w:val="000D20CE"/>
    <w:rsid w:val="000D5926"/>
    <w:rsid w:val="000D7C2A"/>
    <w:rsid w:val="000E549D"/>
    <w:rsid w:val="000F1FCB"/>
    <w:rsid w:val="00104F65"/>
    <w:rsid w:val="00115FAF"/>
    <w:rsid w:val="00120EC5"/>
    <w:rsid w:val="00124FA2"/>
    <w:rsid w:val="00151893"/>
    <w:rsid w:val="00152F94"/>
    <w:rsid w:val="00163689"/>
    <w:rsid w:val="001705DE"/>
    <w:rsid w:val="001A1659"/>
    <w:rsid w:val="001A76EA"/>
    <w:rsid w:val="001C1034"/>
    <w:rsid w:val="001D21DC"/>
    <w:rsid w:val="001D3FC2"/>
    <w:rsid w:val="001F5F2D"/>
    <w:rsid w:val="0021202B"/>
    <w:rsid w:val="0021299C"/>
    <w:rsid w:val="00224593"/>
    <w:rsid w:val="00231439"/>
    <w:rsid w:val="00234966"/>
    <w:rsid w:val="002501AC"/>
    <w:rsid w:val="002576D6"/>
    <w:rsid w:val="002649A3"/>
    <w:rsid w:val="00266AD1"/>
    <w:rsid w:val="002710F0"/>
    <w:rsid w:val="00280595"/>
    <w:rsid w:val="00283DE0"/>
    <w:rsid w:val="002A55A6"/>
    <w:rsid w:val="002B0074"/>
    <w:rsid w:val="002E0518"/>
    <w:rsid w:val="002E2F96"/>
    <w:rsid w:val="00305428"/>
    <w:rsid w:val="003114B7"/>
    <w:rsid w:val="003143CB"/>
    <w:rsid w:val="00323B3B"/>
    <w:rsid w:val="003524BB"/>
    <w:rsid w:val="003604E2"/>
    <w:rsid w:val="00371CC4"/>
    <w:rsid w:val="003807E9"/>
    <w:rsid w:val="003A5631"/>
    <w:rsid w:val="003A6511"/>
    <w:rsid w:val="003B126A"/>
    <w:rsid w:val="003D180C"/>
    <w:rsid w:val="003E0FB6"/>
    <w:rsid w:val="003F1BAE"/>
    <w:rsid w:val="00402FC5"/>
    <w:rsid w:val="00407997"/>
    <w:rsid w:val="00407FD0"/>
    <w:rsid w:val="004151D7"/>
    <w:rsid w:val="004163E4"/>
    <w:rsid w:val="00421970"/>
    <w:rsid w:val="00426CA6"/>
    <w:rsid w:val="00427114"/>
    <w:rsid w:val="00452435"/>
    <w:rsid w:val="00473AB3"/>
    <w:rsid w:val="00475647"/>
    <w:rsid w:val="00476F85"/>
    <w:rsid w:val="00484DA1"/>
    <w:rsid w:val="00492710"/>
    <w:rsid w:val="004A3C9B"/>
    <w:rsid w:val="004A5735"/>
    <w:rsid w:val="004B1432"/>
    <w:rsid w:val="004B4B3A"/>
    <w:rsid w:val="004C2ED4"/>
    <w:rsid w:val="004C560E"/>
    <w:rsid w:val="004D3A66"/>
    <w:rsid w:val="005012B9"/>
    <w:rsid w:val="005158AC"/>
    <w:rsid w:val="00523529"/>
    <w:rsid w:val="00534742"/>
    <w:rsid w:val="005375EE"/>
    <w:rsid w:val="005506F8"/>
    <w:rsid w:val="00555915"/>
    <w:rsid w:val="00582E21"/>
    <w:rsid w:val="00586E31"/>
    <w:rsid w:val="005B7DAC"/>
    <w:rsid w:val="005D064A"/>
    <w:rsid w:val="005E471E"/>
    <w:rsid w:val="005F2C1F"/>
    <w:rsid w:val="005F54E8"/>
    <w:rsid w:val="00606161"/>
    <w:rsid w:val="006363B7"/>
    <w:rsid w:val="00637552"/>
    <w:rsid w:val="00647441"/>
    <w:rsid w:val="00656597"/>
    <w:rsid w:val="006642DE"/>
    <w:rsid w:val="00664D8C"/>
    <w:rsid w:val="00672FAB"/>
    <w:rsid w:val="00693AF2"/>
    <w:rsid w:val="006B1C20"/>
    <w:rsid w:val="006D2163"/>
    <w:rsid w:val="006D5409"/>
    <w:rsid w:val="006D65DB"/>
    <w:rsid w:val="006E7962"/>
    <w:rsid w:val="006F188B"/>
    <w:rsid w:val="00710EF4"/>
    <w:rsid w:val="00714246"/>
    <w:rsid w:val="00715D7A"/>
    <w:rsid w:val="007229E1"/>
    <w:rsid w:val="00734B0C"/>
    <w:rsid w:val="0073735C"/>
    <w:rsid w:val="00741A43"/>
    <w:rsid w:val="00782981"/>
    <w:rsid w:val="00783086"/>
    <w:rsid w:val="007959B8"/>
    <w:rsid w:val="007979C0"/>
    <w:rsid w:val="007B2ACB"/>
    <w:rsid w:val="007C2E01"/>
    <w:rsid w:val="007E6C57"/>
    <w:rsid w:val="00802A0A"/>
    <w:rsid w:val="00802D50"/>
    <w:rsid w:val="0082164E"/>
    <w:rsid w:val="00824746"/>
    <w:rsid w:val="0083316C"/>
    <w:rsid w:val="0084367D"/>
    <w:rsid w:val="00844214"/>
    <w:rsid w:val="0087084B"/>
    <w:rsid w:val="00876AAD"/>
    <w:rsid w:val="00881583"/>
    <w:rsid w:val="00885BCB"/>
    <w:rsid w:val="008A4B83"/>
    <w:rsid w:val="008A5290"/>
    <w:rsid w:val="008B00E4"/>
    <w:rsid w:val="008C3311"/>
    <w:rsid w:val="008C3A2F"/>
    <w:rsid w:val="008C4184"/>
    <w:rsid w:val="008E42AC"/>
    <w:rsid w:val="008E5AA7"/>
    <w:rsid w:val="008F2659"/>
    <w:rsid w:val="00907DC3"/>
    <w:rsid w:val="00923C69"/>
    <w:rsid w:val="0092592E"/>
    <w:rsid w:val="009305F2"/>
    <w:rsid w:val="00974914"/>
    <w:rsid w:val="0098659E"/>
    <w:rsid w:val="00995DAA"/>
    <w:rsid w:val="009A0B03"/>
    <w:rsid w:val="009B05D5"/>
    <w:rsid w:val="009C7FC9"/>
    <w:rsid w:val="009D3BC8"/>
    <w:rsid w:val="009E541B"/>
    <w:rsid w:val="009E678D"/>
    <w:rsid w:val="009F2D76"/>
    <w:rsid w:val="009F3F91"/>
    <w:rsid w:val="00A26324"/>
    <w:rsid w:val="00A2695D"/>
    <w:rsid w:val="00A41EA3"/>
    <w:rsid w:val="00A61CA5"/>
    <w:rsid w:val="00A66E3F"/>
    <w:rsid w:val="00A72A68"/>
    <w:rsid w:val="00A7790B"/>
    <w:rsid w:val="00A9469B"/>
    <w:rsid w:val="00A97F2A"/>
    <w:rsid w:val="00AB54EF"/>
    <w:rsid w:val="00AC3D35"/>
    <w:rsid w:val="00B066EA"/>
    <w:rsid w:val="00B073CF"/>
    <w:rsid w:val="00B14BA0"/>
    <w:rsid w:val="00B47E60"/>
    <w:rsid w:val="00B73312"/>
    <w:rsid w:val="00B81F45"/>
    <w:rsid w:val="00BA3F9D"/>
    <w:rsid w:val="00BB7C70"/>
    <w:rsid w:val="00BD1F0C"/>
    <w:rsid w:val="00BE2342"/>
    <w:rsid w:val="00C1060F"/>
    <w:rsid w:val="00C162C1"/>
    <w:rsid w:val="00C37A2D"/>
    <w:rsid w:val="00C5046B"/>
    <w:rsid w:val="00C60E07"/>
    <w:rsid w:val="00CA027E"/>
    <w:rsid w:val="00CA4BC7"/>
    <w:rsid w:val="00CE1A83"/>
    <w:rsid w:val="00CE50F1"/>
    <w:rsid w:val="00CF1111"/>
    <w:rsid w:val="00CF343D"/>
    <w:rsid w:val="00CF5B3C"/>
    <w:rsid w:val="00D144DC"/>
    <w:rsid w:val="00D2333E"/>
    <w:rsid w:val="00D26873"/>
    <w:rsid w:val="00D45F53"/>
    <w:rsid w:val="00D46E8C"/>
    <w:rsid w:val="00D5280C"/>
    <w:rsid w:val="00D557CF"/>
    <w:rsid w:val="00D6780C"/>
    <w:rsid w:val="00D719BA"/>
    <w:rsid w:val="00D86E1E"/>
    <w:rsid w:val="00D90079"/>
    <w:rsid w:val="00D96C58"/>
    <w:rsid w:val="00DA105A"/>
    <w:rsid w:val="00DA41F1"/>
    <w:rsid w:val="00DA4DB2"/>
    <w:rsid w:val="00DB05E8"/>
    <w:rsid w:val="00DB7315"/>
    <w:rsid w:val="00DC51B7"/>
    <w:rsid w:val="00DD519E"/>
    <w:rsid w:val="00DD7285"/>
    <w:rsid w:val="00DF026A"/>
    <w:rsid w:val="00DF1647"/>
    <w:rsid w:val="00E029D3"/>
    <w:rsid w:val="00E16882"/>
    <w:rsid w:val="00E21B7B"/>
    <w:rsid w:val="00E33C84"/>
    <w:rsid w:val="00E604BB"/>
    <w:rsid w:val="00E66041"/>
    <w:rsid w:val="00E83DEE"/>
    <w:rsid w:val="00E97159"/>
    <w:rsid w:val="00EA0CDB"/>
    <w:rsid w:val="00EA0D94"/>
    <w:rsid w:val="00EA71E2"/>
    <w:rsid w:val="00ED6A41"/>
    <w:rsid w:val="00EE1AC8"/>
    <w:rsid w:val="00EE3F70"/>
    <w:rsid w:val="00EF4F6C"/>
    <w:rsid w:val="00F1547B"/>
    <w:rsid w:val="00F248BE"/>
    <w:rsid w:val="00F33817"/>
    <w:rsid w:val="00F46DB4"/>
    <w:rsid w:val="00F87A64"/>
    <w:rsid w:val="00FA2063"/>
    <w:rsid w:val="00FA6197"/>
    <w:rsid w:val="00FC24F5"/>
    <w:rsid w:val="00FC4060"/>
    <w:rsid w:val="00FD3464"/>
    <w:rsid w:val="00FE2509"/>
    <w:rsid w:val="00FE64CB"/>
    <w:rsid w:val="00FF5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0E74"/>
  <w15:docId w15:val="{FEBDAF63-8A8E-4E3F-9E35-C946B299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02B"/>
    <w:pPr>
      <w:spacing w:before="120" w:after="0" w:line="240" w:lineRule="auto"/>
    </w:pPr>
    <w:rPr>
      <w:rFonts w:ascii="Garamond" w:hAnsi="Garamond"/>
      <w:sz w:val="26"/>
    </w:rPr>
  </w:style>
  <w:style w:type="paragraph" w:styleId="Heading1">
    <w:name w:val="heading 1"/>
    <w:basedOn w:val="Normal"/>
    <w:next w:val="Heading2"/>
    <w:link w:val="Heading1Char"/>
    <w:qFormat/>
    <w:rsid w:val="00EF4F6C"/>
    <w:pPr>
      <w:spacing w:before="0"/>
      <w:outlineLvl w:val="0"/>
    </w:pPr>
    <w:rPr>
      <w:rFonts w:ascii="Arial Narrow" w:hAnsi="Arial Narrow"/>
      <w:b/>
      <w:sz w:val="80"/>
      <w:szCs w:val="96"/>
    </w:rPr>
  </w:style>
  <w:style w:type="paragraph" w:styleId="Heading2">
    <w:name w:val="heading 2"/>
    <w:basedOn w:val="Heading1"/>
    <w:next w:val="Normal"/>
    <w:link w:val="Heading2Char"/>
    <w:unhideWhenUsed/>
    <w:qFormat/>
    <w:rsid w:val="00EF4F6C"/>
    <w:pPr>
      <w:keepNext/>
      <w:pageBreakBefore/>
      <w:spacing w:after="360"/>
      <w:outlineLvl w:val="1"/>
    </w:pPr>
    <w:rPr>
      <w:sz w:val="60"/>
    </w:rPr>
  </w:style>
  <w:style w:type="paragraph" w:styleId="Heading3">
    <w:name w:val="heading 3"/>
    <w:basedOn w:val="Heading2"/>
    <w:next w:val="Normal"/>
    <w:link w:val="Heading3Char"/>
    <w:unhideWhenUsed/>
    <w:qFormat/>
    <w:rsid w:val="00AB54EF"/>
    <w:pPr>
      <w:pageBreakBefore w:val="0"/>
      <w:spacing w:before="360" w:after="180"/>
      <w:outlineLvl w:val="2"/>
    </w:pPr>
    <w:rPr>
      <w:sz w:val="40"/>
    </w:rPr>
  </w:style>
  <w:style w:type="paragraph" w:styleId="Heading4">
    <w:name w:val="heading 4"/>
    <w:basedOn w:val="Normal"/>
    <w:next w:val="Normal"/>
    <w:link w:val="Heading4Char"/>
    <w:uiPriority w:val="9"/>
    <w:unhideWhenUsed/>
    <w:rsid w:val="00D86E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qFormat/>
    <w:rsid w:val="004C2ED4"/>
    <w:pPr>
      <w:numPr>
        <w:numId w:val="7"/>
      </w:numPr>
      <w:spacing w:before="0"/>
      <w:contextualSpacing/>
    </w:pPr>
    <w:rPr>
      <w:rFonts w:cs="Courier New"/>
      <w:color w:val="000000"/>
      <w:szCs w:val="28"/>
      <w:shd w:val="clear" w:color="auto" w:fill="FFFFFF"/>
    </w:rPr>
  </w:style>
  <w:style w:type="paragraph" w:customStyle="1" w:styleId="Code">
    <w:name w:val="Code"/>
    <w:basedOn w:val="Normal"/>
    <w:qFormat/>
    <w:rsid w:val="00040564"/>
    <w:pPr>
      <w:spacing w:before="180" w:after="180" w:line="260" w:lineRule="exact"/>
      <w:ind w:left="357"/>
      <w:contextualSpacing/>
    </w:pPr>
    <w:rPr>
      <w:rFonts w:ascii="Lucida Console" w:hAnsi="Lucida Console" w:cs="Courier New"/>
      <w:noProof/>
      <w:color w:val="000000"/>
      <w:sz w:val="20"/>
      <w:szCs w:val="24"/>
      <w:shd w:val="clear" w:color="auto" w:fill="FFFFFF"/>
    </w:rPr>
  </w:style>
  <w:style w:type="paragraph" w:customStyle="1" w:styleId="ChapterNumber">
    <w:name w:val="Chapter Number"/>
    <w:basedOn w:val="Normal"/>
    <w:next w:val="Heading1"/>
    <w:qFormat/>
    <w:rsid w:val="00EF4F6C"/>
    <w:pPr>
      <w:spacing w:before="6000"/>
    </w:pPr>
    <w:rPr>
      <w:rFonts w:ascii="Arial" w:hAnsi="Arial"/>
      <w:spacing w:val="80"/>
      <w:szCs w:val="36"/>
    </w:rPr>
  </w:style>
  <w:style w:type="paragraph" w:styleId="Header">
    <w:name w:val="header"/>
    <w:basedOn w:val="Normal"/>
    <w:link w:val="HeaderChar"/>
    <w:uiPriority w:val="99"/>
    <w:unhideWhenUsed/>
    <w:rsid w:val="00E029D3"/>
    <w:pPr>
      <w:pBdr>
        <w:bottom w:val="single" w:sz="4" w:space="1" w:color="auto"/>
      </w:pBdr>
      <w:tabs>
        <w:tab w:val="center" w:pos="4513"/>
        <w:tab w:val="right" w:pos="9026"/>
      </w:tabs>
      <w:spacing w:before="0"/>
    </w:pPr>
    <w:rPr>
      <w:rFonts w:asciiTheme="majorHAnsi" w:hAnsiTheme="majorHAnsi"/>
      <w:spacing w:val="20"/>
      <w:sz w:val="22"/>
    </w:rPr>
  </w:style>
  <w:style w:type="character" w:customStyle="1" w:styleId="HeaderChar">
    <w:name w:val="Header Char"/>
    <w:basedOn w:val="DefaultParagraphFont"/>
    <w:link w:val="Header"/>
    <w:uiPriority w:val="99"/>
    <w:rsid w:val="00E029D3"/>
    <w:rPr>
      <w:rFonts w:asciiTheme="majorHAnsi" w:hAnsiTheme="majorHAnsi"/>
      <w:spacing w:val="20"/>
    </w:rPr>
  </w:style>
  <w:style w:type="paragraph" w:styleId="Footer">
    <w:name w:val="footer"/>
    <w:basedOn w:val="Normal"/>
    <w:link w:val="FooterChar"/>
    <w:uiPriority w:val="99"/>
    <w:unhideWhenUsed/>
    <w:rsid w:val="00824746"/>
    <w:pPr>
      <w:pBdr>
        <w:top w:val="single" w:sz="4" w:space="1" w:color="auto"/>
      </w:pBdr>
      <w:tabs>
        <w:tab w:val="center" w:pos="4513"/>
        <w:tab w:val="right" w:pos="9026"/>
      </w:tabs>
      <w:spacing w:before="0"/>
    </w:pPr>
    <w:rPr>
      <w:rFonts w:asciiTheme="majorHAnsi" w:hAnsiTheme="majorHAnsi"/>
      <w:spacing w:val="20"/>
      <w:sz w:val="22"/>
    </w:rPr>
  </w:style>
  <w:style w:type="character" w:customStyle="1" w:styleId="FooterChar">
    <w:name w:val="Footer Char"/>
    <w:basedOn w:val="DefaultParagraphFont"/>
    <w:link w:val="Footer"/>
    <w:uiPriority w:val="99"/>
    <w:rsid w:val="00824746"/>
    <w:rPr>
      <w:rFonts w:asciiTheme="majorHAnsi" w:hAnsiTheme="majorHAnsi"/>
      <w:spacing w:val="20"/>
    </w:rPr>
  </w:style>
  <w:style w:type="character" w:customStyle="1" w:styleId="Heading1Char">
    <w:name w:val="Heading 1 Char"/>
    <w:basedOn w:val="DefaultParagraphFont"/>
    <w:link w:val="Heading1"/>
    <w:uiPriority w:val="9"/>
    <w:rsid w:val="00EF4F6C"/>
    <w:rPr>
      <w:rFonts w:ascii="Arial Narrow" w:hAnsi="Arial Narrow"/>
      <w:b/>
      <w:sz w:val="80"/>
      <w:szCs w:val="96"/>
    </w:rPr>
  </w:style>
  <w:style w:type="character" w:customStyle="1" w:styleId="Heading2Char">
    <w:name w:val="Heading 2 Char"/>
    <w:basedOn w:val="DefaultParagraphFont"/>
    <w:link w:val="Heading2"/>
    <w:uiPriority w:val="9"/>
    <w:rsid w:val="00EF4F6C"/>
    <w:rPr>
      <w:rFonts w:ascii="Arial Narrow" w:hAnsi="Arial Narrow"/>
      <w:b/>
      <w:sz w:val="60"/>
      <w:szCs w:val="96"/>
    </w:rPr>
  </w:style>
  <w:style w:type="character" w:customStyle="1" w:styleId="Heading3Char">
    <w:name w:val="Heading 3 Char"/>
    <w:basedOn w:val="DefaultParagraphFont"/>
    <w:link w:val="Heading3"/>
    <w:uiPriority w:val="9"/>
    <w:rsid w:val="00AB54EF"/>
    <w:rPr>
      <w:rFonts w:ascii="Arial Narrow" w:hAnsi="Arial Narrow"/>
      <w:b/>
      <w:sz w:val="40"/>
      <w:szCs w:val="96"/>
    </w:rPr>
  </w:style>
  <w:style w:type="paragraph" w:customStyle="1" w:styleId="TableText">
    <w:name w:val="Table Text"/>
    <w:basedOn w:val="Normal"/>
    <w:qFormat/>
    <w:rsid w:val="008E5AA7"/>
    <w:pPr>
      <w:spacing w:before="60" w:after="60"/>
    </w:pPr>
    <w:rPr>
      <w:rFonts w:asciiTheme="minorHAnsi" w:hAnsiTheme="minorHAnsi"/>
      <w:sz w:val="24"/>
      <w:szCs w:val="24"/>
    </w:rPr>
  </w:style>
  <w:style w:type="paragraph" w:customStyle="1" w:styleId="Note">
    <w:name w:val="Note"/>
    <w:basedOn w:val="Normal"/>
    <w:qFormat/>
    <w:rsid w:val="003F1BAE"/>
    <w:pPr>
      <w:pBdr>
        <w:top w:val="single" w:sz="8" w:space="6" w:color="auto" w:shadow="1"/>
        <w:left w:val="single" w:sz="8" w:space="6" w:color="auto" w:shadow="1"/>
        <w:bottom w:val="single" w:sz="8" w:space="6" w:color="auto" w:shadow="1"/>
        <w:right w:val="single" w:sz="8" w:space="6" w:color="auto" w:shadow="1"/>
      </w:pBdr>
      <w:shd w:val="clear" w:color="auto" w:fill="F2F2F2" w:themeFill="background1" w:themeFillShade="F2"/>
      <w:ind w:left="170" w:right="170"/>
    </w:pPr>
    <w:rPr>
      <w:rFonts w:ascii="Calibri" w:hAnsi="Calibri"/>
      <w:b/>
      <w:sz w:val="24"/>
    </w:rPr>
  </w:style>
  <w:style w:type="paragraph" w:customStyle="1" w:styleId="NoteCode">
    <w:name w:val="Note Code"/>
    <w:basedOn w:val="Note"/>
    <w:qFormat/>
    <w:rsid w:val="005F54E8"/>
    <w:pPr>
      <w:tabs>
        <w:tab w:val="left" w:pos="527"/>
        <w:tab w:val="left" w:pos="885"/>
        <w:tab w:val="left" w:pos="1242"/>
        <w:tab w:val="left" w:pos="1599"/>
        <w:tab w:val="left" w:pos="1956"/>
        <w:tab w:val="left" w:pos="2313"/>
      </w:tabs>
      <w:spacing w:before="180" w:after="180" w:line="260" w:lineRule="exact"/>
      <w:contextualSpacing/>
    </w:pPr>
    <w:rPr>
      <w:rFonts w:ascii="Lucida Console" w:hAnsi="Lucida Console" w:cs="Courier New"/>
      <w:b w:val="0"/>
      <w:szCs w:val="24"/>
    </w:rPr>
  </w:style>
  <w:style w:type="paragraph" w:customStyle="1" w:styleId="UnorderedList">
    <w:name w:val="Unordered List"/>
    <w:basedOn w:val="Normal"/>
    <w:qFormat/>
    <w:rsid w:val="004C2ED4"/>
    <w:pPr>
      <w:numPr>
        <w:numId w:val="1"/>
      </w:numPr>
      <w:spacing w:before="0"/>
      <w:ind w:left="714" w:hanging="357"/>
      <w:contextualSpacing/>
    </w:pPr>
    <w:rPr>
      <w:rFonts w:cs="Courier New"/>
      <w:color w:val="000000"/>
      <w:szCs w:val="28"/>
      <w:shd w:val="clear" w:color="auto" w:fill="FFFFFF"/>
    </w:rPr>
  </w:style>
  <w:style w:type="table" w:customStyle="1" w:styleId="Table">
    <w:name w:val="Table"/>
    <w:basedOn w:val="TableNormal"/>
    <w:uiPriority w:val="99"/>
    <w:rsid w:val="0021299C"/>
    <w:pPr>
      <w:spacing w:after="24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tcBorders>
          <w:top w:val="single" w:sz="8"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NoteHeader">
    <w:name w:val="Note Header"/>
    <w:basedOn w:val="Note"/>
    <w:next w:val="Note"/>
    <w:qFormat/>
    <w:rsid w:val="003F1BAE"/>
    <w:pPr>
      <w:shd w:val="clear" w:color="auto" w:fill="000000" w:themeFill="text1"/>
      <w:spacing w:after="120"/>
    </w:pPr>
    <w:rPr>
      <w:caps/>
      <w:spacing w:val="40"/>
    </w:rPr>
  </w:style>
  <w:style w:type="character" w:customStyle="1" w:styleId="Heading4Char">
    <w:name w:val="Heading 4 Char"/>
    <w:basedOn w:val="DefaultParagraphFont"/>
    <w:link w:val="Heading4"/>
    <w:uiPriority w:val="9"/>
    <w:rsid w:val="00D86E1E"/>
    <w:rPr>
      <w:rFonts w:asciiTheme="majorHAnsi" w:eastAsiaTheme="majorEastAsia" w:hAnsiTheme="majorHAnsi" w:cstheme="majorBidi"/>
      <w:i/>
      <w:iCs/>
      <w:color w:val="2E74B5" w:themeColor="accent1" w:themeShade="BF"/>
      <w:sz w:val="26"/>
    </w:rPr>
  </w:style>
  <w:style w:type="paragraph" w:customStyle="1" w:styleId="Figure">
    <w:name w:val="Figure"/>
    <w:basedOn w:val="Normal"/>
    <w:next w:val="Normal"/>
    <w:qFormat/>
    <w:rsid w:val="00E66041"/>
    <w:pPr>
      <w:spacing w:before="240" w:after="240"/>
    </w:pPr>
  </w:style>
  <w:style w:type="paragraph" w:styleId="Caption">
    <w:name w:val="caption"/>
    <w:basedOn w:val="Normal"/>
    <w:next w:val="Normal"/>
    <w:uiPriority w:val="35"/>
    <w:semiHidden/>
    <w:unhideWhenUsed/>
    <w:rsid w:val="0021202B"/>
    <w:rPr>
      <w:i/>
      <w:iCs/>
      <w:sz w:val="18"/>
      <w:szCs w:val="18"/>
    </w:rPr>
  </w:style>
  <w:style w:type="paragraph" w:styleId="BalloonText">
    <w:name w:val="Balloon Text"/>
    <w:basedOn w:val="Normal"/>
    <w:link w:val="BalloonTextChar"/>
    <w:uiPriority w:val="99"/>
    <w:semiHidden/>
    <w:unhideWhenUsed/>
    <w:rsid w:val="00EE3F7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F70"/>
    <w:rPr>
      <w:rFonts w:ascii="Tahoma" w:hAnsi="Tahoma" w:cs="Tahoma"/>
      <w:sz w:val="16"/>
      <w:szCs w:val="16"/>
    </w:rPr>
  </w:style>
  <w:style w:type="paragraph" w:styleId="NormalIndent">
    <w:name w:val="Normal Indent"/>
    <w:basedOn w:val="Normal"/>
    <w:semiHidden/>
    <w:rsid w:val="00EE3F70"/>
    <w:pPr>
      <w:spacing w:before="0"/>
      <w:ind w:left="720"/>
      <w:jc w:val="both"/>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6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TONY-SUPER\Documents\00.Ruby%20Programming%20&amp;%20Rails%20-%20Update%201\Ruby%20Rails%20-%20Version%202\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4BDD4-00EE-4587-A16B-C27EC9AB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Chapter.dotx</Template>
  <TotalTime>104</TotalTime>
  <Pages>23</Pages>
  <Words>2761</Words>
  <Characters>15742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11</cp:revision>
  <dcterms:created xsi:type="dcterms:W3CDTF">2020-01-15T13:37:00Z</dcterms:created>
  <dcterms:modified xsi:type="dcterms:W3CDTF">2020-01-28T12:06:00Z</dcterms:modified>
</cp:coreProperties>
</file>