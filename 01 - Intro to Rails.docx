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1B9C6" w14:textId="77777777" w:rsidR="00407997" w:rsidRPr="00710EF4" w:rsidRDefault="002649A3" w:rsidP="00162390">
      <w:pPr>
        <w:pStyle w:val="ChapterNumber"/>
        <w:jc w:val="center"/>
      </w:pPr>
      <w:r w:rsidRPr="00710EF4">
        <w:t xml:space="preserve">CHAPTER </w:t>
      </w:r>
      <w:r w:rsidR="00C67C27">
        <w:t>1</w:t>
      </w:r>
    </w:p>
    <w:p w14:paraId="32A095E8" w14:textId="77777777" w:rsidR="005012B9" w:rsidRDefault="00C67C27" w:rsidP="00162390">
      <w:pPr>
        <w:pStyle w:val="Heading1"/>
        <w:jc w:val="center"/>
      </w:pPr>
      <w:r>
        <w:t>Introduction to Rails</w:t>
      </w:r>
    </w:p>
    <w:p w14:paraId="55A3A8DE" w14:textId="77777777" w:rsidR="00476F85" w:rsidRDefault="00476F85" w:rsidP="003B126A">
      <w:pPr>
        <w:spacing w:before="480"/>
        <w:ind w:right="1134"/>
        <w:rPr>
          <w:rFonts w:ascii="Arial Narrow" w:hAnsi="Arial Narrow"/>
          <w:b/>
          <w:sz w:val="72"/>
          <w:szCs w:val="72"/>
        </w:rPr>
        <w:sectPr w:rsidR="00476F85" w:rsidSect="00162390">
          <w:headerReference w:type="even" r:id="rId8"/>
          <w:headerReference w:type="default" r:id="rId9"/>
          <w:footerReference w:type="even" r:id="rId10"/>
          <w:footerReference w:type="default" r:id="rId11"/>
          <w:pgSz w:w="11906" w:h="16838"/>
          <w:pgMar w:top="1440" w:right="1440" w:bottom="1440" w:left="1440" w:header="708" w:footer="708" w:gutter="0"/>
          <w:pgBorders w:display="firstPage" w:offsetFrom="page">
            <w:top w:val="twistedLines2" w:sz="6" w:space="24" w:color="auto"/>
            <w:left w:val="twistedLines2" w:sz="6" w:space="24" w:color="auto"/>
            <w:bottom w:val="twistedLines2" w:sz="6" w:space="24" w:color="auto"/>
            <w:right w:val="twistedLines2" w:sz="6" w:space="24" w:color="auto"/>
          </w:pgBorders>
          <w:cols w:space="708"/>
          <w:docGrid w:linePitch="360"/>
        </w:sectPr>
      </w:pPr>
    </w:p>
    <w:p w14:paraId="02922059" w14:textId="77777777" w:rsidR="00D3739A" w:rsidRDefault="00D3739A" w:rsidP="00D3739A">
      <w:pPr>
        <w:pStyle w:val="Heading1"/>
        <w:keepNext/>
      </w:pPr>
      <w:r>
        <w:lastRenderedPageBreak/>
        <w:t>What is ruby on Rails?</w:t>
      </w:r>
    </w:p>
    <w:p w14:paraId="3AEFA5B0" w14:textId="77777777" w:rsidR="00D3739A" w:rsidRDefault="00D3739A" w:rsidP="00D3739A"/>
    <w:p w14:paraId="16B422FD" w14:textId="77777777" w:rsidR="00D3739A" w:rsidRDefault="00D3739A" w:rsidP="000F3587">
      <w:r>
        <w:t>Ruby on Rails is a web application development framework written in the Ruby language it is more properly just called Rails.</w:t>
      </w:r>
    </w:p>
    <w:p w14:paraId="17AF0A6C" w14:textId="77777777" w:rsidR="00D3739A" w:rsidRDefault="00D3739A" w:rsidP="00D3739A"/>
    <w:p w14:paraId="312F81CA" w14:textId="77777777" w:rsidR="00D3739A" w:rsidRDefault="00D3739A" w:rsidP="00D3739A">
      <w:r>
        <w:t xml:space="preserve">It is designed to make programming web applications easier by making assumptions about what every developer needs to get started. </w:t>
      </w:r>
    </w:p>
    <w:p w14:paraId="0692F0D6" w14:textId="77777777" w:rsidR="00D3739A" w:rsidRDefault="00D3739A" w:rsidP="00D3739A"/>
    <w:p w14:paraId="4E2DFC09" w14:textId="77777777" w:rsidR="00D3739A" w:rsidRDefault="00D3739A" w:rsidP="00D3739A">
      <w:r>
        <w:t xml:space="preserve">It allows you to write less code while accomplishing more than many other languages and frameworks. </w:t>
      </w:r>
    </w:p>
    <w:p w14:paraId="552ACB3F" w14:textId="77777777" w:rsidR="00D3739A" w:rsidRDefault="00D3739A" w:rsidP="00D3739A"/>
    <w:p w14:paraId="65C411E4" w14:textId="77777777" w:rsidR="00D3739A" w:rsidRDefault="00D3739A" w:rsidP="00D3739A">
      <w:r>
        <w:t>Experienced Rails developers also report that it makes web application development more fun.</w:t>
      </w:r>
    </w:p>
    <w:p w14:paraId="2DEF4826" w14:textId="77777777" w:rsidR="00D3739A" w:rsidRDefault="00D3739A" w:rsidP="00D3739A"/>
    <w:p w14:paraId="4FAF97FF" w14:textId="6A63D4A1" w:rsidR="00D3739A" w:rsidRDefault="00D3739A" w:rsidP="00D3739A">
      <w:r>
        <w:t xml:space="preserve">Rails is 'opinionated' software, it </w:t>
      </w:r>
      <w:r w:rsidR="000F3587">
        <w:t>assumes</w:t>
      </w:r>
      <w:r>
        <w:t xml:space="preserve"> that there is the "best" way to do things, and it's designed to encourage that way - and in some cases to discourage alternatives. </w:t>
      </w:r>
    </w:p>
    <w:p w14:paraId="1E66E256" w14:textId="77777777" w:rsidR="00D3739A" w:rsidRDefault="00D3739A" w:rsidP="00D3739A"/>
    <w:p w14:paraId="6C05C8C4" w14:textId="77777777" w:rsidR="00D3739A" w:rsidRDefault="00D3739A" w:rsidP="00D3739A">
      <w:r>
        <w:t xml:space="preserve">If you learn "The Rails Way" you'll probably discover a tremendous increase in productivity. </w:t>
      </w:r>
    </w:p>
    <w:p w14:paraId="34F40B01" w14:textId="77777777" w:rsidR="00D3739A" w:rsidRDefault="00D3739A" w:rsidP="00D3739A"/>
    <w:p w14:paraId="1156EC53" w14:textId="77777777" w:rsidR="00D3739A" w:rsidRDefault="00D3739A" w:rsidP="00D3739A">
      <w:r>
        <w:t>The Rails philosophy includes two major guiding principles:</w:t>
      </w:r>
    </w:p>
    <w:p w14:paraId="4EB4E027" w14:textId="77777777" w:rsidR="00D3739A" w:rsidRDefault="00D3739A" w:rsidP="00D3739A"/>
    <w:p w14:paraId="0C081442" w14:textId="60C83D4D" w:rsidR="00D3739A" w:rsidRDefault="00D3739A" w:rsidP="00D3739A">
      <w:r>
        <w:t xml:space="preserve">DRY - "Don't Repeat Yourself" - suggests that writing the same code </w:t>
      </w:r>
      <w:r w:rsidR="000F3587">
        <w:t>repeatedly</w:t>
      </w:r>
      <w:r>
        <w:t xml:space="preserve"> is a bad thing.</w:t>
      </w:r>
    </w:p>
    <w:p w14:paraId="2CFDE485" w14:textId="77777777" w:rsidR="00D3739A" w:rsidRPr="007D37A6" w:rsidRDefault="00D3739A" w:rsidP="00D3739A">
      <w:r w:rsidRPr="007D37A6">
        <w:br/>
      </w:r>
    </w:p>
    <w:p w14:paraId="2334932B" w14:textId="77777777" w:rsidR="00D3739A" w:rsidRDefault="00D3739A" w:rsidP="00D3739A">
      <w:r>
        <w:t>Convention Over Configuration - means that Rails makes assumptions about what you want to do and how you're going to do it, rather than requiring you to specify every little thing through endless configuration files.</w:t>
      </w:r>
    </w:p>
    <w:p w14:paraId="32FE8BB9" w14:textId="77777777" w:rsidR="00D3739A" w:rsidRDefault="00D3739A" w:rsidP="00D3739A"/>
    <w:p w14:paraId="6A430D66" w14:textId="77777777" w:rsidR="00D3739A" w:rsidRDefault="00D3739A" w:rsidP="00D3739A">
      <w:pPr>
        <w:rPr>
          <w:lang w:val="en-US"/>
        </w:rPr>
      </w:pPr>
      <w:r>
        <w:rPr>
          <w:lang w:val="en-US"/>
        </w:rPr>
        <w:br w:type="page"/>
      </w:r>
      <w:r>
        <w:rPr>
          <w:lang w:val="en-US"/>
        </w:rPr>
        <w:lastRenderedPageBreak/>
        <w:t xml:space="preserve">Rails is built around the </w:t>
      </w:r>
      <w:r w:rsidRPr="00825186">
        <w:rPr>
          <w:b/>
          <w:lang w:val="en-US"/>
        </w:rPr>
        <w:t>model-view-controller</w:t>
      </w:r>
      <w:r>
        <w:rPr>
          <w:lang w:val="en-US"/>
        </w:rPr>
        <w:t xml:space="preserve"> pattern. </w:t>
      </w:r>
    </w:p>
    <w:p w14:paraId="2965F00D" w14:textId="77777777" w:rsidR="00D3739A" w:rsidRDefault="00D3739A" w:rsidP="00D3739A">
      <w:pPr>
        <w:rPr>
          <w:lang w:val="en-US"/>
        </w:rPr>
      </w:pPr>
    </w:p>
    <w:p w14:paraId="46B6EF13" w14:textId="77777777" w:rsidR="00D3739A" w:rsidRDefault="00D3739A" w:rsidP="00D3739A">
      <w:pPr>
        <w:rPr>
          <w:lang w:val="en-US"/>
        </w:rPr>
      </w:pPr>
      <w:r>
        <w:rPr>
          <w:lang w:val="en-US"/>
        </w:rPr>
        <w:t xml:space="preserve">It’s a simple concept: separate the data, logic, and display layers of your program. </w:t>
      </w:r>
    </w:p>
    <w:p w14:paraId="72FE8943" w14:textId="77777777" w:rsidR="00D3739A" w:rsidRDefault="00D3739A" w:rsidP="00D3739A">
      <w:pPr>
        <w:rPr>
          <w:lang w:val="en-US"/>
        </w:rPr>
      </w:pPr>
    </w:p>
    <w:p w14:paraId="29E4B59E" w14:textId="77777777" w:rsidR="00D3739A" w:rsidRDefault="00D3739A" w:rsidP="00D3739A">
      <w:pPr>
        <w:rPr>
          <w:lang w:val="en-US"/>
        </w:rPr>
      </w:pPr>
      <w:r>
        <w:rPr>
          <w:lang w:val="en-US"/>
        </w:rPr>
        <w:t xml:space="preserve">This lets you split functionality cleanly, just like having separate </w:t>
      </w:r>
      <w:r>
        <w:rPr>
          <w:rStyle w:val="caps"/>
          <w:rFonts w:ascii="Verdana" w:hAnsi="Verdana"/>
          <w:color w:val="222222"/>
          <w:sz w:val="18"/>
          <w:szCs w:val="18"/>
          <w:lang w:val="en-US"/>
        </w:rPr>
        <w:t xml:space="preserve">HTML, CSS </w:t>
      </w:r>
      <w:r>
        <w:rPr>
          <w:lang w:val="en-US"/>
        </w:rPr>
        <w:t xml:space="preserve">and JavaScript files. </w:t>
      </w:r>
    </w:p>
    <w:p w14:paraId="461845FD" w14:textId="77777777" w:rsidR="00D3739A" w:rsidRDefault="00D3739A" w:rsidP="00D3739A">
      <w:pPr>
        <w:rPr>
          <w:lang w:val="en-US"/>
        </w:rPr>
      </w:pPr>
    </w:p>
    <w:p w14:paraId="2C41E1B7" w14:textId="77777777" w:rsidR="00D3739A" w:rsidRDefault="00D3739A" w:rsidP="00D3739A">
      <w:pPr>
        <w:rPr>
          <w:lang w:val="en-US"/>
        </w:rPr>
      </w:pPr>
      <w:r>
        <w:rPr>
          <w:lang w:val="en-US"/>
        </w:rPr>
        <w:t xml:space="preserve">Here’s the </w:t>
      </w:r>
      <w:r w:rsidRPr="00825186">
        <w:rPr>
          <w:b/>
        </w:rPr>
        <w:t>MVC</w:t>
      </w:r>
      <w:r>
        <w:rPr>
          <w:rStyle w:val="caps"/>
          <w:rFonts w:ascii="Verdana" w:hAnsi="Verdana"/>
          <w:color w:val="222222"/>
          <w:sz w:val="18"/>
          <w:szCs w:val="18"/>
          <w:lang w:val="en-US"/>
        </w:rPr>
        <w:t xml:space="preserve"> </w:t>
      </w:r>
      <w:r>
        <w:rPr>
          <w:lang w:val="en-US"/>
        </w:rPr>
        <w:t>breakdown:</w:t>
      </w:r>
    </w:p>
    <w:p w14:paraId="767CE50C" w14:textId="77777777" w:rsidR="00D3739A" w:rsidRDefault="00D3739A" w:rsidP="00D3739A">
      <w:pPr>
        <w:rPr>
          <w:lang w:val="en-US"/>
        </w:rPr>
      </w:pPr>
    </w:p>
    <w:p w14:paraId="306BE6B6" w14:textId="77777777" w:rsidR="00957FC1" w:rsidRDefault="00D3739A" w:rsidP="00D3739A">
      <w:pPr>
        <w:rPr>
          <w:b/>
        </w:rPr>
      </w:pPr>
      <w:r w:rsidRPr="00825186">
        <w:rPr>
          <w:b/>
        </w:rPr>
        <w:t>Models</w:t>
      </w:r>
      <w:r w:rsidR="00957FC1">
        <w:rPr>
          <w:b/>
        </w:rPr>
        <w:t>:</w:t>
      </w:r>
    </w:p>
    <w:p w14:paraId="367E9694" w14:textId="77777777" w:rsidR="00A32EE2" w:rsidRDefault="00D3739A" w:rsidP="00D3739A">
      <w:pPr>
        <w:rPr>
          <w:lang w:val="en-US"/>
        </w:rPr>
      </w:pPr>
      <w:r w:rsidRPr="00825186">
        <w:rPr>
          <w:sz w:val="28"/>
          <w:lang w:val="en-US"/>
        </w:rPr>
        <w:t xml:space="preserve"> </w:t>
      </w:r>
      <w:r w:rsidR="00957FC1">
        <w:rPr>
          <w:lang w:val="en-US"/>
        </w:rPr>
        <w:t>A</w:t>
      </w:r>
      <w:r>
        <w:rPr>
          <w:lang w:val="en-US"/>
        </w:rPr>
        <w:t xml:space="preserve">re classes that talk to the database. </w:t>
      </w:r>
    </w:p>
    <w:p w14:paraId="31638A07" w14:textId="77777777" w:rsidR="00957FC1" w:rsidRDefault="00D3739A" w:rsidP="00D3739A">
      <w:pPr>
        <w:rPr>
          <w:lang w:val="en-US"/>
        </w:rPr>
      </w:pPr>
      <w:r>
        <w:rPr>
          <w:lang w:val="en-US"/>
        </w:rPr>
        <w:t xml:space="preserve">You find, create and save with models, so you don’t generally have to write any native </w:t>
      </w:r>
      <w:r w:rsidRPr="00825186">
        <w:rPr>
          <w:b/>
        </w:rPr>
        <w:t>SQL</w:t>
      </w:r>
      <w:r>
        <w:rPr>
          <w:rStyle w:val="caps"/>
          <w:rFonts w:ascii="Verdana" w:hAnsi="Verdana"/>
          <w:color w:val="222222"/>
          <w:sz w:val="18"/>
          <w:szCs w:val="18"/>
          <w:lang w:val="en-US"/>
        </w:rPr>
        <w:t>.</w:t>
      </w:r>
      <w:r>
        <w:rPr>
          <w:lang w:val="en-US"/>
        </w:rPr>
        <w:t xml:space="preserve">  </w:t>
      </w:r>
    </w:p>
    <w:p w14:paraId="52B2F559" w14:textId="77777777" w:rsidR="00D3739A" w:rsidRDefault="00D3739A" w:rsidP="00D3739A">
      <w:pPr>
        <w:rPr>
          <w:lang w:val="en-US"/>
        </w:rPr>
      </w:pPr>
      <w:r>
        <w:rPr>
          <w:lang w:val="en-US"/>
        </w:rPr>
        <w:t>Rails has a class to handle the saving of the data to a database when a model is updated.</w:t>
      </w:r>
    </w:p>
    <w:p w14:paraId="367B4A20" w14:textId="77777777" w:rsidR="00D3739A" w:rsidRDefault="00D3739A" w:rsidP="00D3739A">
      <w:pPr>
        <w:rPr>
          <w:lang w:val="en-US"/>
        </w:rPr>
      </w:pPr>
    </w:p>
    <w:p w14:paraId="32D76B98" w14:textId="77777777" w:rsidR="00957FC1" w:rsidRDefault="00D3739A" w:rsidP="00D3739A">
      <w:pPr>
        <w:rPr>
          <w:b/>
        </w:rPr>
      </w:pPr>
      <w:r w:rsidRPr="00825186">
        <w:rPr>
          <w:b/>
        </w:rPr>
        <w:t>Controllers</w:t>
      </w:r>
      <w:r w:rsidR="00957FC1">
        <w:rPr>
          <w:b/>
        </w:rPr>
        <w:t>:</w:t>
      </w:r>
    </w:p>
    <w:p w14:paraId="0D476204" w14:textId="77777777" w:rsidR="00957FC1" w:rsidRDefault="00957FC1" w:rsidP="00D3739A">
      <w:pPr>
        <w:rPr>
          <w:lang w:val="en-US"/>
        </w:rPr>
      </w:pPr>
      <w:r>
        <w:rPr>
          <w:lang w:val="en-US"/>
        </w:rPr>
        <w:t>T</w:t>
      </w:r>
      <w:r w:rsidR="00D3739A">
        <w:rPr>
          <w:lang w:val="en-US"/>
        </w:rPr>
        <w:t>ake user input</w:t>
      </w:r>
      <w:r>
        <w:rPr>
          <w:lang w:val="en-US"/>
        </w:rPr>
        <w:t>s</w:t>
      </w:r>
      <w:r w:rsidR="00D3739A">
        <w:rPr>
          <w:lang w:val="en-US"/>
        </w:rPr>
        <w:t xml:space="preserve">, like a </w:t>
      </w:r>
      <w:r w:rsidR="00D3739A">
        <w:rPr>
          <w:rStyle w:val="caps"/>
          <w:rFonts w:ascii="Verdana" w:hAnsi="Verdana"/>
          <w:color w:val="222222"/>
          <w:sz w:val="18"/>
          <w:szCs w:val="18"/>
          <w:lang w:val="en-US"/>
        </w:rPr>
        <w:t>URL</w:t>
      </w:r>
      <w:r w:rsidR="00D3739A">
        <w:rPr>
          <w:lang w:val="en-US"/>
        </w:rPr>
        <w:t xml:space="preserve"> for example, and decide what to do with it, show a page, order an item, post a comment etc. </w:t>
      </w:r>
    </w:p>
    <w:p w14:paraId="0687E4FC" w14:textId="77777777" w:rsidR="00957FC1" w:rsidRDefault="00D3739A" w:rsidP="00D3739A">
      <w:pPr>
        <w:rPr>
          <w:lang w:val="en-US"/>
        </w:rPr>
      </w:pPr>
      <w:r>
        <w:rPr>
          <w:lang w:val="en-US"/>
        </w:rPr>
        <w:t xml:space="preserve">They may initially have business logic.  </w:t>
      </w:r>
    </w:p>
    <w:p w14:paraId="26684D7F" w14:textId="77777777" w:rsidR="00D3739A" w:rsidRDefault="00D3739A" w:rsidP="00D3739A">
      <w:pPr>
        <w:rPr>
          <w:lang w:val="en-US"/>
        </w:rPr>
      </w:pPr>
      <w:r>
        <w:rPr>
          <w:lang w:val="en-US"/>
        </w:rPr>
        <w:t>Ideally controllers just take inputs, call model methods, and pass outputs to the view including any error messages.</w:t>
      </w:r>
    </w:p>
    <w:p w14:paraId="0A71D296" w14:textId="77777777" w:rsidR="00D3739A" w:rsidRDefault="00D3739A" w:rsidP="00D3739A">
      <w:pPr>
        <w:rPr>
          <w:lang w:val="en-US"/>
        </w:rPr>
      </w:pPr>
    </w:p>
    <w:p w14:paraId="4BA888FA" w14:textId="77777777" w:rsidR="00957FC1" w:rsidRDefault="00D3739A" w:rsidP="00D3739A">
      <w:pPr>
        <w:rPr>
          <w:b/>
        </w:rPr>
      </w:pPr>
      <w:r w:rsidRPr="00825186">
        <w:rPr>
          <w:b/>
        </w:rPr>
        <w:t>Views</w:t>
      </w:r>
      <w:r w:rsidR="00957FC1">
        <w:rPr>
          <w:b/>
        </w:rPr>
        <w:t>:</w:t>
      </w:r>
    </w:p>
    <w:p w14:paraId="1B9BB969" w14:textId="77777777" w:rsidR="00957FC1" w:rsidRDefault="00957FC1" w:rsidP="00D3739A">
      <w:pPr>
        <w:rPr>
          <w:lang w:val="en-US"/>
        </w:rPr>
      </w:pPr>
      <w:r>
        <w:rPr>
          <w:lang w:val="en-US"/>
        </w:rPr>
        <w:t>D</w:t>
      </w:r>
      <w:r w:rsidR="00D3739A">
        <w:rPr>
          <w:lang w:val="en-US"/>
        </w:rPr>
        <w:t xml:space="preserve">isplay the output, usually </w:t>
      </w:r>
      <w:r w:rsidR="00D3739A">
        <w:rPr>
          <w:rStyle w:val="caps"/>
          <w:rFonts w:ascii="Verdana" w:hAnsi="Verdana"/>
          <w:color w:val="222222"/>
          <w:sz w:val="18"/>
          <w:szCs w:val="18"/>
          <w:lang w:val="en-US"/>
        </w:rPr>
        <w:t>HTML.</w:t>
      </w:r>
      <w:r w:rsidR="00D3739A">
        <w:rPr>
          <w:lang w:val="en-US"/>
        </w:rPr>
        <w:t xml:space="preserve"> </w:t>
      </w:r>
    </w:p>
    <w:p w14:paraId="4024BBC6" w14:textId="77777777" w:rsidR="00957FC1" w:rsidRDefault="00D3739A" w:rsidP="00D3739A">
      <w:r>
        <w:rPr>
          <w:lang w:val="en-US"/>
        </w:rPr>
        <w:t xml:space="preserve">Rails uses </w:t>
      </w:r>
      <w:r w:rsidRPr="00825186">
        <w:rPr>
          <w:b/>
        </w:rPr>
        <w:t>ERB</w:t>
      </w:r>
      <w:r>
        <w:rPr>
          <w:rStyle w:val="caps"/>
          <w:rFonts w:ascii="Verdana" w:hAnsi="Verdana"/>
          <w:color w:val="222222"/>
          <w:sz w:val="18"/>
          <w:szCs w:val="18"/>
          <w:lang w:val="en-US"/>
        </w:rPr>
        <w:t xml:space="preserve"> -</w:t>
      </w:r>
      <w:r>
        <w:rPr>
          <w:color w:val="000000"/>
          <w:sz w:val="20"/>
        </w:rPr>
        <w:t xml:space="preserve"> </w:t>
      </w:r>
      <w:r w:rsidRPr="00825186">
        <w:t>"Embedded RuBy</w:t>
      </w:r>
      <w:r>
        <w:rPr>
          <w:color w:val="000000"/>
          <w:sz w:val="20"/>
        </w:rPr>
        <w:t xml:space="preserve">" </w:t>
      </w:r>
      <w:r>
        <w:rPr>
          <w:rStyle w:val="caps"/>
          <w:rFonts w:ascii="Verdana" w:hAnsi="Verdana"/>
          <w:color w:val="222222"/>
          <w:sz w:val="18"/>
          <w:szCs w:val="18"/>
          <w:lang w:val="en-US"/>
        </w:rPr>
        <w:t xml:space="preserve">– </w:t>
      </w:r>
      <w:r>
        <w:t xml:space="preserve">An </w:t>
      </w:r>
      <w:r w:rsidRPr="00825186">
        <w:rPr>
          <w:rFonts w:ascii="Consolas" w:hAnsi="Consolas" w:cs="Consolas"/>
          <w:shd w:val="clear" w:color="auto" w:fill="EEEEEE"/>
        </w:rPr>
        <w:t>.html.erb</w:t>
      </w:r>
      <w:r>
        <w:t xml:space="preserve"> or </w:t>
      </w:r>
      <w:r w:rsidRPr="00825186">
        <w:rPr>
          <w:rFonts w:ascii="Consolas" w:hAnsi="Consolas" w:cs="Consolas"/>
          <w:shd w:val="clear" w:color="auto" w:fill="EEEEEE"/>
        </w:rPr>
        <w:t>.erb.html</w:t>
      </w:r>
      <w:r>
        <w:t xml:space="preserve"> file is an HTML file with Ruby code embedded in. </w:t>
      </w:r>
    </w:p>
    <w:p w14:paraId="5C447178" w14:textId="77777777" w:rsidR="00D3739A" w:rsidRPr="00825186" w:rsidRDefault="00D3739A" w:rsidP="00D3739A">
      <w:pPr>
        <w:rPr>
          <w:lang w:val="en-US"/>
        </w:rPr>
      </w:pPr>
      <w:r>
        <w:t>Rails parses the Ruby code to add content to the file dynamically, and will output a "pure" HTML file for rendering</w:t>
      </w:r>
    </w:p>
    <w:p w14:paraId="48C200EE" w14:textId="77777777" w:rsidR="00D3739A" w:rsidRDefault="00D3739A" w:rsidP="00D3739A">
      <w:pPr>
        <w:rPr>
          <w:lang w:val="en-US"/>
        </w:rPr>
      </w:pPr>
    </w:p>
    <w:p w14:paraId="55AA795C" w14:textId="77777777" w:rsidR="00D3739A" w:rsidRDefault="00D3739A" w:rsidP="00D3739A">
      <w:pPr>
        <w:rPr>
          <w:lang w:val="en-US"/>
        </w:rPr>
      </w:pPr>
      <w:r>
        <w:rPr>
          <w:lang w:val="en-US"/>
        </w:rPr>
        <w:t xml:space="preserve">Rails also makes it easy to create other views such as </w:t>
      </w:r>
      <w:r>
        <w:rPr>
          <w:rStyle w:val="caps"/>
          <w:rFonts w:ascii="Verdana" w:hAnsi="Verdana"/>
          <w:color w:val="222222"/>
          <w:sz w:val="18"/>
          <w:szCs w:val="18"/>
          <w:lang w:val="en-US"/>
        </w:rPr>
        <w:t xml:space="preserve">XML </w:t>
      </w:r>
      <w:r>
        <w:rPr>
          <w:lang w:val="en-US"/>
        </w:rPr>
        <w:t xml:space="preserve">(for web services/RSS feeds) or </w:t>
      </w:r>
      <w:r>
        <w:rPr>
          <w:rStyle w:val="caps"/>
          <w:rFonts w:ascii="Verdana" w:hAnsi="Verdana"/>
          <w:color w:val="222222"/>
          <w:sz w:val="18"/>
          <w:szCs w:val="18"/>
          <w:lang w:val="en-US"/>
        </w:rPr>
        <w:t xml:space="preserve">JSON </w:t>
      </w:r>
      <w:r>
        <w:rPr>
          <w:lang w:val="en-US"/>
        </w:rPr>
        <w:t xml:space="preserve">(for </w:t>
      </w:r>
      <w:r>
        <w:rPr>
          <w:rStyle w:val="caps"/>
          <w:rFonts w:ascii="Verdana" w:hAnsi="Verdana"/>
          <w:color w:val="222222"/>
          <w:sz w:val="18"/>
          <w:szCs w:val="18"/>
          <w:lang w:val="en-US"/>
        </w:rPr>
        <w:t xml:space="preserve">AJAX </w:t>
      </w:r>
      <w:r>
        <w:rPr>
          <w:lang w:val="en-US"/>
        </w:rPr>
        <w:t>calls).</w:t>
      </w:r>
    </w:p>
    <w:p w14:paraId="07FEA288" w14:textId="77777777" w:rsidR="00D3739A" w:rsidRDefault="00D3739A" w:rsidP="00D3739A">
      <w:pPr>
        <w:rPr>
          <w:lang w:val="en-US"/>
        </w:rPr>
      </w:pPr>
    </w:p>
    <w:p w14:paraId="4EADE24B" w14:textId="77777777" w:rsidR="00D3739A" w:rsidRDefault="00D3739A" w:rsidP="00D3739A">
      <w:pPr>
        <w:rPr>
          <w:lang w:val="en-US"/>
        </w:rPr>
      </w:pPr>
      <w:r>
        <w:rPr>
          <w:lang w:val="en-US"/>
        </w:rPr>
        <w:t xml:space="preserve">The </w:t>
      </w:r>
      <w:r w:rsidRPr="00825186">
        <w:rPr>
          <w:rStyle w:val="caps"/>
          <w:rFonts w:ascii="Verdana" w:hAnsi="Verdana"/>
          <w:b/>
          <w:color w:val="222222"/>
          <w:sz w:val="18"/>
          <w:szCs w:val="18"/>
          <w:lang w:val="en-US"/>
        </w:rPr>
        <w:t>MVC</w:t>
      </w:r>
      <w:r>
        <w:rPr>
          <w:rStyle w:val="caps"/>
          <w:rFonts w:ascii="Verdana" w:hAnsi="Verdana"/>
          <w:color w:val="222222"/>
          <w:sz w:val="18"/>
          <w:szCs w:val="18"/>
          <w:lang w:val="en-US"/>
        </w:rPr>
        <w:t xml:space="preserve"> </w:t>
      </w:r>
      <w:r>
        <w:rPr>
          <w:lang w:val="en-US"/>
        </w:rPr>
        <w:t>method is the key to building a readable, maintainable and easily updateable web application.</w:t>
      </w:r>
    </w:p>
    <w:p w14:paraId="7FCF3B7F" w14:textId="77777777" w:rsidR="00D3739A" w:rsidRDefault="00D3739A" w:rsidP="00D3739A">
      <w:pPr>
        <w:rPr>
          <w:lang w:val="en-US"/>
        </w:rPr>
      </w:pPr>
    </w:p>
    <w:p w14:paraId="4C2A78B0" w14:textId="77777777" w:rsidR="00D3739A" w:rsidRDefault="00D3739A" w:rsidP="00D3739A">
      <w:pPr>
        <w:rPr>
          <w:lang w:val="en-US"/>
        </w:rPr>
      </w:pPr>
    </w:p>
    <w:p w14:paraId="1464D407" w14:textId="77777777" w:rsidR="00D3739A" w:rsidRDefault="00D3739A" w:rsidP="00D3739A">
      <w:pPr>
        <w:rPr>
          <w:lang w:val="en-US"/>
        </w:rPr>
      </w:pPr>
      <w:r>
        <w:rPr>
          <w:noProof/>
          <w:lang w:eastAsia="en-GB"/>
        </w:rPr>
        <w:lastRenderedPageBreak/>
        <w:drawing>
          <wp:inline distT="0" distB="0" distL="0" distR="0" wp14:anchorId="669A2B0A" wp14:editId="43721851">
            <wp:extent cx="4312920" cy="5059680"/>
            <wp:effectExtent l="19050" t="0" r="0" b="0"/>
            <wp:docPr id="1" name="Picture 1" descr="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detailed"/>
                    <pic:cNvPicPr>
                      <a:picLocks noChangeAspect="1" noChangeArrowheads="1"/>
                    </pic:cNvPicPr>
                  </pic:nvPicPr>
                  <pic:blipFill>
                    <a:blip r:embed="rId12" cstate="print"/>
                    <a:srcRect/>
                    <a:stretch>
                      <a:fillRect/>
                    </a:stretch>
                  </pic:blipFill>
                  <pic:spPr bwMode="auto">
                    <a:xfrm>
                      <a:off x="0" y="0"/>
                      <a:ext cx="4312920" cy="5059680"/>
                    </a:xfrm>
                    <a:prstGeom prst="rect">
                      <a:avLst/>
                    </a:prstGeom>
                    <a:noFill/>
                    <a:ln w="9525">
                      <a:noFill/>
                      <a:miter lim="800000"/>
                      <a:headEnd/>
                      <a:tailEnd/>
                    </a:ln>
                  </pic:spPr>
                </pic:pic>
              </a:graphicData>
            </a:graphic>
          </wp:inline>
        </w:drawing>
      </w:r>
    </w:p>
    <w:p w14:paraId="7B26CD15" w14:textId="77777777" w:rsidR="00D3739A" w:rsidRPr="00EA3CD4" w:rsidRDefault="00D3739A" w:rsidP="00D3739A">
      <w:pPr>
        <w:pStyle w:val="Heading2"/>
        <w:pageBreakBefore w:val="0"/>
        <w:numPr>
          <w:ilvl w:val="1"/>
          <w:numId w:val="0"/>
        </w:numPr>
        <w:spacing w:after="0"/>
      </w:pPr>
      <w:r>
        <w:t>A detailed diagram of Rails MVC</w:t>
      </w:r>
      <w:r w:rsidRPr="00EA3CD4">
        <w:t xml:space="preserve">. </w:t>
      </w:r>
    </w:p>
    <w:p w14:paraId="1A9695D8" w14:textId="77777777" w:rsidR="00D3739A" w:rsidRPr="009D2D6A" w:rsidRDefault="00D3739A" w:rsidP="00D3739A">
      <w:pPr>
        <w:rPr>
          <w:rFonts w:ascii="Times New Roman" w:hAnsi="Times New Roman" w:cs="Times New Roman"/>
          <w:szCs w:val="24"/>
        </w:rPr>
      </w:pPr>
    </w:p>
    <w:p w14:paraId="1DFF32A6"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browser issues a request for the /users URL.</w:t>
      </w:r>
    </w:p>
    <w:p w14:paraId="6246C01A"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Rails routes /users to the index action in the Users controller.</w:t>
      </w:r>
    </w:p>
    <w:p w14:paraId="4F448F52"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index action asks the User model to retrieve all users.</w:t>
      </w:r>
    </w:p>
    <w:p w14:paraId="143B0985"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User model pulls all the users from the database.</w:t>
      </w:r>
    </w:p>
    <w:p w14:paraId="37E8E6CB"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User model returns the list of users to the controller.</w:t>
      </w:r>
    </w:p>
    <w:p w14:paraId="7CEACB6A"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controller captures the users in the @users variable, which is passed to the index view.</w:t>
      </w:r>
    </w:p>
    <w:p w14:paraId="568AA142"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view uses embedded Ruby to render the page as HTML.</w:t>
      </w:r>
    </w:p>
    <w:p w14:paraId="1F5955A4" w14:textId="77777777" w:rsidR="00D3739A" w:rsidRPr="00EA3CD4" w:rsidRDefault="00D3739A" w:rsidP="00D3739A">
      <w:pPr>
        <w:pStyle w:val="ListParagraph"/>
        <w:numPr>
          <w:ilvl w:val="0"/>
          <w:numId w:val="12"/>
        </w:numPr>
        <w:spacing w:after="200" w:line="276" w:lineRule="auto"/>
        <w:contextualSpacing/>
        <w:jc w:val="left"/>
        <w:rPr>
          <w:szCs w:val="24"/>
        </w:rPr>
      </w:pPr>
      <w:r w:rsidRPr="00EA3CD4">
        <w:rPr>
          <w:szCs w:val="24"/>
        </w:rPr>
        <w:t>The controller passes the HTML back to the browser.</w:t>
      </w:r>
    </w:p>
    <w:p w14:paraId="4137474D" w14:textId="77777777" w:rsidR="00D3739A" w:rsidRDefault="00D3739A" w:rsidP="00D3739A">
      <w:pPr>
        <w:rPr>
          <w:lang w:val="en-US"/>
        </w:rPr>
      </w:pPr>
    </w:p>
    <w:p w14:paraId="00B71CD5" w14:textId="77777777" w:rsidR="00D3739A" w:rsidRDefault="00D3739A" w:rsidP="00D3739A">
      <w:pPr>
        <w:rPr>
          <w:lang w:val="en-US"/>
        </w:rPr>
      </w:pPr>
      <w:r>
        <w:rPr>
          <w:lang w:val="en-US"/>
        </w:rPr>
        <w:t>We will look at the individual parts in more detail in the topics that follow.</w:t>
      </w:r>
    </w:p>
    <w:p w14:paraId="0BD9D247" w14:textId="77777777" w:rsidR="00D3739A" w:rsidRDefault="00D3739A" w:rsidP="00D3739A">
      <w:pPr>
        <w:pStyle w:val="Heading2"/>
        <w:pageBreakBefore w:val="0"/>
        <w:numPr>
          <w:ilvl w:val="1"/>
          <w:numId w:val="0"/>
        </w:numPr>
        <w:spacing w:after="0"/>
      </w:pPr>
    </w:p>
    <w:p w14:paraId="3E64986E" w14:textId="77777777" w:rsidR="00D3739A" w:rsidRDefault="00D3739A" w:rsidP="00D3739A">
      <w:pPr>
        <w:pStyle w:val="Heading1"/>
        <w:keepNext/>
      </w:pPr>
      <w:r>
        <w:br w:type="page"/>
      </w:r>
      <w:r>
        <w:lastRenderedPageBreak/>
        <w:t>Installing Rails</w:t>
      </w:r>
    </w:p>
    <w:p w14:paraId="34388080" w14:textId="77777777" w:rsidR="00D3739A" w:rsidRDefault="00D3739A" w:rsidP="00D3739A"/>
    <w:p w14:paraId="76A68A0F" w14:textId="445D4990" w:rsidR="00D3739A" w:rsidRDefault="00D3739A" w:rsidP="00D3739A">
      <w:r>
        <w:t xml:space="preserve">The standard method on *NIX type platforms </w:t>
      </w:r>
      <w:r w:rsidR="002E350A">
        <w:t>are</w:t>
      </w:r>
      <w:r>
        <w:t xml:space="preserve"> to install Ruby and RubyGems, usually supplied by the vendor as part of their distribution kit, and the</w:t>
      </w:r>
      <w:r w:rsidR="002E350A">
        <w:t>n</w:t>
      </w:r>
      <w:r>
        <w:t xml:space="preserve"> from a command prompt run the following to install the rails gem files.  The system </w:t>
      </w:r>
      <w:r w:rsidR="004F178A">
        <w:t>may</w:t>
      </w:r>
      <w:r>
        <w:t xml:space="preserve"> need access to the Internet to complete this step.</w:t>
      </w:r>
    </w:p>
    <w:p w14:paraId="6E0B604D" w14:textId="2DB0A65E" w:rsidR="00D3739A" w:rsidRDefault="00D3739A" w:rsidP="00D3739A"/>
    <w:p w14:paraId="6CEB360B" w14:textId="50553075" w:rsidR="002E350A" w:rsidRDefault="002E350A" w:rsidP="00D3739A">
      <w:r>
        <w:t>From rails version 6 several significant changes have been made:</w:t>
      </w:r>
    </w:p>
    <w:p w14:paraId="197ED3DC" w14:textId="3192662E" w:rsidR="00DF6050" w:rsidRDefault="00DF6050" w:rsidP="00D3739A">
      <w:r>
        <w:t xml:space="preserve">Rails started to bundle and wrap </w:t>
      </w:r>
      <w:r w:rsidRPr="00DF6050">
        <w:t>Webpack</w:t>
      </w:r>
      <w:r>
        <w:t xml:space="preserve"> inside Rails applications. </w:t>
      </w:r>
    </w:p>
    <w:p w14:paraId="7943C017" w14:textId="77777777" w:rsidR="00DF6050" w:rsidRDefault="00DF6050" w:rsidP="00D3739A">
      <w:r>
        <w:t xml:space="preserve">This is done through </w:t>
      </w:r>
      <w:r w:rsidRPr="00DF6050">
        <w:t>Webpacker</w:t>
      </w:r>
      <w:r>
        <w:t xml:space="preserve">. </w:t>
      </w:r>
    </w:p>
    <w:p w14:paraId="7F454B6A" w14:textId="2489E933" w:rsidR="002E350A" w:rsidRDefault="004F178A" w:rsidP="00D3739A">
      <w:r>
        <w:t xml:space="preserve">What </w:t>
      </w:r>
      <w:r w:rsidR="00DF6050">
        <w:t>Webpacker provides is a preconfigured Webpack along with view helpers to easily get corresponding generated assets like JavaScript and [S]CSS files.</w:t>
      </w:r>
    </w:p>
    <w:p w14:paraId="4A8B7416" w14:textId="1E98F176" w:rsidR="00C1421D" w:rsidRDefault="00C1421D" w:rsidP="00D3739A">
      <w:r>
        <w:t>This leads to further dependencies within the rails application from a javascript perspective.</w:t>
      </w:r>
    </w:p>
    <w:p w14:paraId="60BDDE9D" w14:textId="1A5DE14C" w:rsidR="00C1421D" w:rsidRDefault="00C1421D" w:rsidP="00D3739A">
      <w:r>
        <w:t>This is now dealt with by using Yarn and classically Nodejs</w:t>
      </w:r>
    </w:p>
    <w:p w14:paraId="7D8ACA56" w14:textId="47154995" w:rsidR="00C1421D" w:rsidRDefault="00C1421D" w:rsidP="00D3739A">
      <w:r>
        <w:t>It is suggested that yarn and Nodejs are installed before we install rails.</w:t>
      </w:r>
    </w:p>
    <w:p w14:paraId="16B4B658" w14:textId="7A135FF4" w:rsidR="008D63C2" w:rsidRDefault="008D63C2" w:rsidP="00D3739A">
      <w:r>
        <w:t>Both download site has detailed instructions for the installation steps required.</w:t>
      </w:r>
    </w:p>
    <w:p w14:paraId="75694B62" w14:textId="77777777" w:rsidR="008D63C2" w:rsidRDefault="008D63C2" w:rsidP="00D3739A"/>
    <w:p w14:paraId="27AAB6B6" w14:textId="4BC70E67" w:rsidR="00C1421D" w:rsidRDefault="00C1421D" w:rsidP="00D3739A">
      <w:r>
        <w:t xml:space="preserve">Yarn </w:t>
      </w:r>
      <w:r w:rsidR="004F178A">
        <w:t xml:space="preserve">for windows for example can be </w:t>
      </w:r>
      <w:r>
        <w:t>downloaded and installed from:</w:t>
      </w:r>
    </w:p>
    <w:p w14:paraId="633343C8" w14:textId="0CCEAF10" w:rsidR="00C1421D" w:rsidRDefault="00C1421D" w:rsidP="00C1421D">
      <w:pPr>
        <w:pStyle w:val="Code"/>
      </w:pPr>
      <w:r w:rsidRPr="00C1421D">
        <w:t>https://yarnpkg.com/lang/en/docs/install/#windows-stable</w:t>
      </w:r>
    </w:p>
    <w:p w14:paraId="3DC84BCE" w14:textId="688F9FDC" w:rsidR="00C1421D" w:rsidRDefault="00C1421D" w:rsidP="00D3739A">
      <w:r>
        <w:t>Nodejs can be downloaded and installed from:</w:t>
      </w:r>
    </w:p>
    <w:p w14:paraId="68F49E20" w14:textId="5428A4C1" w:rsidR="00C1421D" w:rsidRDefault="00C1421D" w:rsidP="00C1421D">
      <w:pPr>
        <w:pStyle w:val="Code"/>
      </w:pPr>
      <w:r w:rsidRPr="00C1421D">
        <w:t>https://nodejs.org/en/download/</w:t>
      </w:r>
    </w:p>
    <w:p w14:paraId="4EB1437E" w14:textId="01771623" w:rsidR="00C1421D" w:rsidRDefault="00C1421D" w:rsidP="00D3739A">
      <w:r>
        <w:t xml:space="preserve"> </w:t>
      </w:r>
    </w:p>
    <w:p w14:paraId="4401D792" w14:textId="6C39B383" w:rsidR="00C1421D" w:rsidRDefault="008D63C2" w:rsidP="00D3739A">
      <w:r>
        <w:t>Rails is a collection of predefined gems which can be downloaded and installed as follows:</w:t>
      </w:r>
    </w:p>
    <w:p w14:paraId="644141F9" w14:textId="77777777" w:rsidR="00D3739A" w:rsidRPr="00135259" w:rsidRDefault="00D3739A" w:rsidP="00A32EE2">
      <w:pPr>
        <w:pStyle w:val="Code"/>
      </w:pPr>
      <w:r>
        <w:t>g</w:t>
      </w:r>
      <w:r w:rsidRPr="00135259">
        <w:t>em install rails</w:t>
      </w:r>
    </w:p>
    <w:p w14:paraId="368CCE7E" w14:textId="77777777" w:rsidR="00D3739A" w:rsidRDefault="00D3739A" w:rsidP="00D3739A"/>
    <w:p w14:paraId="5BB165DB" w14:textId="78C6FE0C" w:rsidR="008D63C2" w:rsidRDefault="008D63C2" w:rsidP="00D3739A">
      <w:r>
        <w:t xml:space="preserve">Going forward there are other gems that will be required to be downloaded and, in some instances, compiled and linked. </w:t>
      </w:r>
    </w:p>
    <w:p w14:paraId="52DA7F54" w14:textId="4693FF29" w:rsidR="00D3739A" w:rsidRDefault="008D63C2" w:rsidP="00D3739A">
      <w:r>
        <w:t xml:space="preserve"> </w:t>
      </w:r>
      <w:r w:rsidR="00D3739A" w:rsidRPr="00135259">
        <w:t xml:space="preserve">If you’re working on </w:t>
      </w:r>
      <w:r w:rsidR="00D3739A">
        <w:t>a Windows platform you can get a complete</w:t>
      </w:r>
      <w:r>
        <w:t xml:space="preserve"> </w:t>
      </w:r>
      <w:r w:rsidR="00D3739A">
        <w:t>installation</w:t>
      </w:r>
      <w:r>
        <w:t>/development</w:t>
      </w:r>
      <w:r w:rsidR="00D3739A">
        <w:t xml:space="preserve"> kit, including Ruby itself</w:t>
      </w:r>
      <w:r w:rsidR="004F178A">
        <w:t xml:space="preserve"> but excluding Yarn and Nodejs</w:t>
      </w:r>
      <w:r w:rsidR="00D3739A">
        <w:t>, from:</w:t>
      </w:r>
    </w:p>
    <w:p w14:paraId="2353A544" w14:textId="77777777" w:rsidR="00D3739A" w:rsidRDefault="00D3739A" w:rsidP="00D3739A"/>
    <w:p w14:paraId="5AF7DCD2" w14:textId="77777777" w:rsidR="00D3739A" w:rsidRDefault="00FA3DC7" w:rsidP="00FA3DC7">
      <w:pPr>
        <w:ind w:firstLine="357"/>
        <w:rPr>
          <w:rStyle w:val="HTMLCite"/>
          <w:b/>
          <w:bCs/>
          <w:i w:val="0"/>
        </w:rPr>
      </w:pPr>
      <w:r w:rsidRPr="00FA3DC7">
        <w:rPr>
          <w:rStyle w:val="HTMLCite"/>
          <w:b/>
          <w:bCs/>
          <w:i w:val="0"/>
          <w:iCs w:val="0"/>
        </w:rPr>
        <w:t>https://rubyinstaller.org/</w:t>
      </w:r>
    </w:p>
    <w:p w14:paraId="71DF4A30" w14:textId="77777777" w:rsidR="00FA3DC7" w:rsidRPr="00135259" w:rsidRDefault="00FA3DC7" w:rsidP="00D3739A"/>
    <w:p w14:paraId="1E2E14D7" w14:textId="77777777" w:rsidR="00D3739A" w:rsidRDefault="00D3739A" w:rsidP="00D3739A">
      <w:r w:rsidRPr="00135259">
        <w:lastRenderedPageBreak/>
        <w:t>To verify that you have everything installed correctly, you shou</w:t>
      </w:r>
      <w:r>
        <w:t>ld be able to run the following command at a terminal prompt.</w:t>
      </w:r>
    </w:p>
    <w:p w14:paraId="68E24A41" w14:textId="77777777" w:rsidR="00D3739A" w:rsidRDefault="00D3739A" w:rsidP="00D3739A"/>
    <w:p w14:paraId="4C478AC3" w14:textId="77777777" w:rsidR="00D3739A" w:rsidRPr="00135259" w:rsidRDefault="00D3739A" w:rsidP="00A32EE2">
      <w:pPr>
        <w:pStyle w:val="Code"/>
      </w:pPr>
      <w:r w:rsidRPr="00135259">
        <w:t>rails --version</w:t>
      </w:r>
    </w:p>
    <w:p w14:paraId="6FA32AF0" w14:textId="77777777" w:rsidR="00D3739A" w:rsidRDefault="00D3739A" w:rsidP="00D3739A">
      <w:pPr>
        <w:rPr>
          <w:rFonts w:ascii="Helvetica" w:hAnsi="Helvetica" w:cs="Helvetica"/>
          <w:color w:val="333333"/>
          <w:sz w:val="21"/>
          <w:szCs w:val="21"/>
        </w:rPr>
      </w:pPr>
    </w:p>
    <w:p w14:paraId="61B319B2" w14:textId="2E55BEE8" w:rsidR="00D3739A" w:rsidRDefault="00D3739A" w:rsidP="00D3739A">
      <w:r>
        <w:t xml:space="preserve">It should return a response </w:t>
      </w:r>
      <w:r w:rsidR="000F3587">
        <w:t>like:</w:t>
      </w:r>
    </w:p>
    <w:p w14:paraId="2EED99B5" w14:textId="77777777" w:rsidR="00A32EE2" w:rsidRDefault="00A32EE2" w:rsidP="00A32EE2">
      <w:pPr>
        <w:ind w:firstLine="357"/>
        <w:rPr>
          <w:b/>
        </w:rPr>
      </w:pPr>
    </w:p>
    <w:p w14:paraId="6C2E78A3" w14:textId="2F781B00" w:rsidR="00D3739A" w:rsidRDefault="00A32EE2" w:rsidP="00A32EE2">
      <w:pPr>
        <w:pStyle w:val="Code"/>
      </w:pPr>
      <w:r w:rsidRPr="00A32EE2">
        <w:t xml:space="preserve">Rails </w:t>
      </w:r>
      <w:r w:rsidR="002E350A">
        <w:t>6</w:t>
      </w:r>
      <w:r w:rsidRPr="00A32EE2">
        <w:t>.0.</w:t>
      </w:r>
      <w:r w:rsidR="002E350A">
        <w:t>1</w:t>
      </w:r>
    </w:p>
    <w:p w14:paraId="4DD6F4C8" w14:textId="77777777" w:rsidR="00A32EE2" w:rsidRDefault="00A32EE2" w:rsidP="00A32EE2">
      <w:pPr>
        <w:ind w:firstLine="357"/>
      </w:pPr>
    </w:p>
    <w:p w14:paraId="336FD908" w14:textId="77777777" w:rsidR="00D3739A" w:rsidRDefault="00D3739A" w:rsidP="00D3739A"/>
    <w:p w14:paraId="7C0ECAD2" w14:textId="5E87C4D6" w:rsidR="003F104F" w:rsidRDefault="003F104F" w:rsidP="003F104F">
      <w:pPr>
        <w:pStyle w:val="Heading2"/>
      </w:pPr>
      <w:r>
        <w:lastRenderedPageBreak/>
        <w:t>Testing Rails installation</w:t>
      </w:r>
    </w:p>
    <w:p w14:paraId="5EBF5456" w14:textId="77777777" w:rsidR="00D3739A" w:rsidRDefault="00D3739A" w:rsidP="00D3739A"/>
    <w:p w14:paraId="6D135F33" w14:textId="36B0A2A2" w:rsidR="00D3739A" w:rsidRDefault="00D3739A" w:rsidP="00D3739A">
      <w:r>
        <w:t>When you generate a new rails application it will automatically create the framework structure for you.</w:t>
      </w:r>
    </w:p>
    <w:p w14:paraId="315BF96B" w14:textId="3F5599C3" w:rsidR="004F178A" w:rsidRDefault="004F178A" w:rsidP="00D3739A">
      <w:r>
        <w:t>We need to have a ‘base’ directory under which we can build our rails projects.</w:t>
      </w:r>
    </w:p>
    <w:p w14:paraId="300448DD" w14:textId="4869E3FA" w:rsidR="004F178A" w:rsidRDefault="004F178A" w:rsidP="00D3739A">
      <w:r>
        <w:t xml:space="preserve">Two simple examples are: </w:t>
      </w:r>
    </w:p>
    <w:p w14:paraId="102CF771" w14:textId="6838142E" w:rsidR="004F178A" w:rsidRDefault="004F178A" w:rsidP="00D3739A">
      <w:r>
        <w:t xml:space="preserve">  Widows: </w:t>
      </w:r>
    </w:p>
    <w:p w14:paraId="0F84747D" w14:textId="2E552872" w:rsidR="004F178A" w:rsidRDefault="004F178A" w:rsidP="004F178A">
      <w:pPr>
        <w:pStyle w:val="Code"/>
      </w:pPr>
      <w:r>
        <w:t>C:\sites</w:t>
      </w:r>
    </w:p>
    <w:p w14:paraId="49EFFDAE" w14:textId="586F6D51" w:rsidR="004F178A" w:rsidRDefault="004F178A" w:rsidP="00D3739A">
      <w:r>
        <w:t xml:space="preserve">Linux/Unix: </w:t>
      </w:r>
    </w:p>
    <w:p w14:paraId="1B382050" w14:textId="71EB9CBF" w:rsidR="00D3739A" w:rsidRDefault="004F178A" w:rsidP="004F178A">
      <w:pPr>
        <w:pStyle w:val="Code"/>
      </w:pPr>
      <w:r>
        <w:t>/sites</w:t>
      </w:r>
    </w:p>
    <w:p w14:paraId="76E93449" w14:textId="6B87B9BF" w:rsidR="00011739" w:rsidRDefault="00011739" w:rsidP="004F178A">
      <w:pPr>
        <w:pStyle w:val="Code"/>
      </w:pPr>
    </w:p>
    <w:p w14:paraId="50EDBD83" w14:textId="45029EAA" w:rsidR="00011739" w:rsidRDefault="00011739" w:rsidP="00011739">
      <w:r>
        <w:t>The examples shown throughout the manual are based on using a base directory of \sites.</w:t>
      </w:r>
    </w:p>
    <w:p w14:paraId="0EA46021" w14:textId="77777777" w:rsidR="004F178A" w:rsidRDefault="004F178A" w:rsidP="00011739"/>
    <w:p w14:paraId="508ADA86" w14:textId="693B7C59" w:rsidR="00D3739A" w:rsidRDefault="00D3739A" w:rsidP="00F84953">
      <w:pPr>
        <w:spacing w:before="0" w:after="160" w:line="259" w:lineRule="auto"/>
      </w:pPr>
      <w:r>
        <w:t xml:space="preserve">You create a new application using the </w:t>
      </w:r>
      <w:r w:rsidRPr="00537E06">
        <w:rPr>
          <w:b/>
        </w:rPr>
        <w:t>rails new</w:t>
      </w:r>
      <w:r>
        <w:t xml:space="preserve"> command.</w:t>
      </w:r>
    </w:p>
    <w:p w14:paraId="2A1E4DC8" w14:textId="5835D1CF" w:rsidR="00F84953" w:rsidRDefault="00F84953" w:rsidP="00F84953">
      <w:pPr>
        <w:spacing w:before="0" w:after="160" w:line="259" w:lineRule="auto"/>
      </w:pPr>
      <w:r>
        <w:t>The rails new command has many options to include/exclude functionality from the framework</w:t>
      </w:r>
      <w:r w:rsidR="00011739">
        <w:t xml:space="preserve">, </w:t>
      </w:r>
      <w:r w:rsidR="00011739">
        <w:t>to view all the options</w:t>
      </w:r>
      <w:r w:rsidR="00011739">
        <w:t xml:space="preserve"> for the new command run:</w:t>
      </w:r>
    </w:p>
    <w:p w14:paraId="7E67C098" w14:textId="6EDE135F" w:rsidR="00F84953" w:rsidRDefault="00F84953" w:rsidP="00F84953">
      <w:pPr>
        <w:pStyle w:val="Code"/>
      </w:pPr>
      <w:r>
        <w:t>rails new –-help</w:t>
      </w:r>
    </w:p>
    <w:p w14:paraId="52B62809" w14:textId="58C74938" w:rsidR="00F84953" w:rsidRDefault="00F84953" w:rsidP="00F84953">
      <w:pPr>
        <w:spacing w:before="0" w:after="160" w:line="259" w:lineRule="auto"/>
      </w:pPr>
      <w:r>
        <w:t>As this is a training environment, we are going to exclude some elements from the framework.</w:t>
      </w:r>
    </w:p>
    <w:p w14:paraId="7050D131" w14:textId="08E77805" w:rsidR="00F84953" w:rsidRDefault="00F84953" w:rsidP="00F84953">
      <w:pPr>
        <w:spacing w:before="0" w:after="160" w:line="259" w:lineRule="auto"/>
      </w:pPr>
      <w:r>
        <w:t>The rails system support a .railsrc file approach to save repetitive typing of the excluded items.</w:t>
      </w:r>
    </w:p>
    <w:p w14:paraId="49D053B9" w14:textId="17901D7F" w:rsidR="00F84953" w:rsidRDefault="00F84953" w:rsidP="00F84953">
      <w:pPr>
        <w:spacing w:before="0" w:after="160" w:line="259" w:lineRule="auto"/>
      </w:pPr>
      <w:r>
        <w:t xml:space="preserve">In your home directory: </w:t>
      </w:r>
    </w:p>
    <w:p w14:paraId="40276BA6" w14:textId="42DE0D3F" w:rsidR="00F84953" w:rsidRDefault="00F84953" w:rsidP="00F84953">
      <w:pPr>
        <w:spacing w:before="0" w:after="160" w:line="259" w:lineRule="auto"/>
        <w:ind w:left="357"/>
      </w:pPr>
      <w:r>
        <w:t>under Unix this will be something like /home/user1 for example.</w:t>
      </w:r>
    </w:p>
    <w:p w14:paraId="5BAEF689" w14:textId="67D2053B" w:rsidR="00F84953" w:rsidRDefault="00F84953" w:rsidP="00F84953">
      <w:pPr>
        <w:spacing w:before="0" w:after="160" w:line="259" w:lineRule="auto"/>
        <w:ind w:left="357"/>
      </w:pPr>
      <w:r>
        <w:t>Or on  a windows platform it will be something like c:\users\user1</w:t>
      </w:r>
    </w:p>
    <w:p w14:paraId="7F1FA243" w14:textId="4CCDAEF4" w:rsidR="00F84953" w:rsidRDefault="00F84953" w:rsidP="00F84953">
      <w:pPr>
        <w:spacing w:before="0" w:after="160" w:line="259" w:lineRule="auto"/>
      </w:pPr>
      <w:r>
        <w:t>Create a file using a text editor and add the following line</w:t>
      </w:r>
    </w:p>
    <w:p w14:paraId="09BDA5E1" w14:textId="36EB767F" w:rsidR="007927AA" w:rsidRPr="007927AA" w:rsidRDefault="007927AA" w:rsidP="007927AA">
      <w:pPr>
        <w:pStyle w:val="Code"/>
        <w:rPr>
          <w:rFonts w:ascii="Calibri" w:hAnsi="Calibri"/>
          <w:sz w:val="22"/>
        </w:rPr>
      </w:pPr>
      <w:r>
        <w:t>--skip-active-storage --skip-javascript --skip-git --skip-action-cable</w:t>
      </w:r>
    </w:p>
    <w:p w14:paraId="3DD7D968" w14:textId="5603A098" w:rsidR="00F84953" w:rsidRDefault="007927AA" w:rsidP="00F84953">
      <w:pPr>
        <w:spacing w:before="0" w:after="160" w:line="259" w:lineRule="auto"/>
      </w:pPr>
      <w:r>
        <w:t>Save the file as .railsrc (note the leading dot and no extension type)</w:t>
      </w:r>
    </w:p>
    <w:p w14:paraId="79EE162D" w14:textId="6AAD37B1" w:rsidR="00D3739A" w:rsidRDefault="00D3739A" w:rsidP="00D3739A">
      <w:r>
        <w:t xml:space="preserve"> </w:t>
      </w:r>
      <w:r w:rsidR="00F84953">
        <w:t>A</w:t>
      </w:r>
      <w:r>
        <w:t xml:space="preserve">ssuming you are in </w:t>
      </w:r>
      <w:r w:rsidR="00A32EE2">
        <w:t>/</w:t>
      </w:r>
      <w:r w:rsidR="004F178A">
        <w:t>sites</w:t>
      </w:r>
      <w:r w:rsidR="007927AA">
        <w:t xml:space="preserve"> we then execute:</w:t>
      </w:r>
    </w:p>
    <w:p w14:paraId="4E3B964A" w14:textId="5882DB3D" w:rsidR="00F84953" w:rsidRDefault="00A32EE2" w:rsidP="00F84953">
      <w:pPr>
        <w:pStyle w:val="Code"/>
        <w:rPr>
          <w:rFonts w:ascii="Calibri" w:hAnsi="Calibri"/>
          <w:sz w:val="22"/>
        </w:rPr>
      </w:pPr>
      <w:r>
        <w:t>r</w:t>
      </w:r>
      <w:r w:rsidR="00D3739A" w:rsidRPr="00135259">
        <w:t>ai</w:t>
      </w:r>
      <w:r w:rsidR="00D3739A">
        <w:t>ls new course</w:t>
      </w:r>
      <w:r w:rsidR="00F84953">
        <w:t xml:space="preserve"> </w:t>
      </w:r>
    </w:p>
    <w:p w14:paraId="3DD5B1D6" w14:textId="1567B474" w:rsidR="00D3739A" w:rsidRPr="00135259" w:rsidRDefault="00D3739A" w:rsidP="00A32EE2">
      <w:pPr>
        <w:pStyle w:val="Code"/>
      </w:pPr>
    </w:p>
    <w:p w14:paraId="216E70C6" w14:textId="77777777" w:rsidR="00F84953" w:rsidRDefault="00F84953">
      <w:pPr>
        <w:spacing w:before="0" w:after="160" w:line="259" w:lineRule="auto"/>
      </w:pPr>
      <w:r>
        <w:br w:type="page"/>
      </w:r>
    </w:p>
    <w:p w14:paraId="4A143163" w14:textId="5A26E6BB" w:rsidR="00D3739A" w:rsidRDefault="00D3739A" w:rsidP="00D3739A">
      <w:r>
        <w:lastRenderedPageBreak/>
        <w:t xml:space="preserve">This will create a sub-directory called course and the rails application </w:t>
      </w:r>
      <w:r w:rsidR="00F520F6">
        <w:t xml:space="preserve">framework </w:t>
      </w:r>
      <w:r>
        <w:t>below it</w:t>
      </w:r>
      <w:r w:rsidR="00F520F6">
        <w:t xml:space="preserve">. </w:t>
      </w:r>
    </w:p>
    <w:p w14:paraId="03B78A38" w14:textId="77777777" w:rsidR="00D3739A" w:rsidRDefault="00D3739A" w:rsidP="00D37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294"/>
      </w:tblGrid>
      <w:tr w:rsidR="00D3739A" w:rsidRPr="00936421" w14:paraId="1669AFEC" w14:textId="77777777" w:rsidTr="00EB2398">
        <w:tc>
          <w:tcPr>
            <w:tcW w:w="1951" w:type="dxa"/>
          </w:tcPr>
          <w:p w14:paraId="333E455C" w14:textId="77777777" w:rsidR="00D3739A" w:rsidRPr="00936421" w:rsidRDefault="00D3739A" w:rsidP="00EB2398">
            <w:r w:rsidRPr="00936421">
              <w:t>File/Folder</w:t>
            </w:r>
          </w:p>
        </w:tc>
        <w:tc>
          <w:tcPr>
            <w:tcW w:w="7294" w:type="dxa"/>
          </w:tcPr>
          <w:p w14:paraId="76F7AB0B" w14:textId="77777777" w:rsidR="00D3739A" w:rsidRPr="00936421" w:rsidRDefault="00D3739A" w:rsidP="00EB2398">
            <w:r w:rsidRPr="00936421">
              <w:t>Purpose</w:t>
            </w:r>
          </w:p>
        </w:tc>
      </w:tr>
      <w:tr w:rsidR="00D3739A" w:rsidRPr="00936421" w14:paraId="1AF45E0E" w14:textId="77777777" w:rsidTr="00EB2398">
        <w:tc>
          <w:tcPr>
            <w:tcW w:w="1951" w:type="dxa"/>
          </w:tcPr>
          <w:p w14:paraId="6F8EAC00" w14:textId="77777777" w:rsidR="00D3739A" w:rsidRPr="00936421" w:rsidRDefault="00D3739A" w:rsidP="00EB2398">
            <w:r>
              <w:t>app/</w:t>
            </w:r>
          </w:p>
        </w:tc>
        <w:tc>
          <w:tcPr>
            <w:tcW w:w="7294" w:type="dxa"/>
          </w:tcPr>
          <w:p w14:paraId="4F696FD7" w14:textId="77777777" w:rsidR="00D3739A" w:rsidRPr="00936421" w:rsidRDefault="00D3739A" w:rsidP="00EB2398">
            <w:r w:rsidRPr="00936421">
              <w:t>Contains the controllers, models, views and assets for your application. You’ll focus on this folder for the remainder of this guide</w:t>
            </w:r>
          </w:p>
        </w:tc>
      </w:tr>
      <w:tr w:rsidR="00D3739A" w:rsidRPr="00936421" w14:paraId="27D971AD" w14:textId="77777777" w:rsidTr="00EB2398">
        <w:tc>
          <w:tcPr>
            <w:tcW w:w="1951" w:type="dxa"/>
          </w:tcPr>
          <w:p w14:paraId="2BC8F57C" w14:textId="77777777" w:rsidR="00D3739A" w:rsidRPr="00936421" w:rsidRDefault="00D3739A" w:rsidP="00EB2398">
            <w:r w:rsidRPr="00936421">
              <w:t xml:space="preserve">config/ </w:t>
            </w:r>
          </w:p>
        </w:tc>
        <w:tc>
          <w:tcPr>
            <w:tcW w:w="7294" w:type="dxa"/>
          </w:tcPr>
          <w:p w14:paraId="577E6AF1" w14:textId="77777777" w:rsidR="00D3739A" w:rsidRPr="00936421" w:rsidRDefault="00D3739A" w:rsidP="00EB2398">
            <w:r w:rsidRPr="00936421">
              <w:t>Configure your application’s runtime rules, routes, database, and more. This is covered in more detail in Configuring Rails Applications</w:t>
            </w:r>
          </w:p>
        </w:tc>
      </w:tr>
      <w:tr w:rsidR="00D3739A" w:rsidRPr="00936421" w14:paraId="6DFA75AA" w14:textId="77777777" w:rsidTr="00EB2398">
        <w:tc>
          <w:tcPr>
            <w:tcW w:w="1951" w:type="dxa"/>
          </w:tcPr>
          <w:p w14:paraId="5BEAB052" w14:textId="77777777" w:rsidR="00D3739A" w:rsidRPr="00936421" w:rsidRDefault="00D3739A" w:rsidP="00EB2398">
            <w:r w:rsidRPr="00936421">
              <w:t xml:space="preserve">config.ru   </w:t>
            </w:r>
          </w:p>
        </w:tc>
        <w:tc>
          <w:tcPr>
            <w:tcW w:w="7294" w:type="dxa"/>
          </w:tcPr>
          <w:p w14:paraId="557B15A6" w14:textId="77777777" w:rsidR="00D3739A" w:rsidRPr="00936421" w:rsidRDefault="00D3739A" w:rsidP="00EB2398">
            <w:r w:rsidRPr="00936421">
              <w:t>Rack configuration for Rack based servers used to start the application</w:t>
            </w:r>
          </w:p>
        </w:tc>
      </w:tr>
      <w:tr w:rsidR="00D3739A" w:rsidRPr="00936421" w14:paraId="7E4BD319" w14:textId="77777777" w:rsidTr="00EB2398">
        <w:tc>
          <w:tcPr>
            <w:tcW w:w="1951" w:type="dxa"/>
          </w:tcPr>
          <w:p w14:paraId="3C80FE55" w14:textId="77777777" w:rsidR="00D3739A" w:rsidRPr="00936421" w:rsidRDefault="00D3739A" w:rsidP="00EB2398">
            <w:r w:rsidRPr="00936421">
              <w:t>db/</w:t>
            </w:r>
          </w:p>
        </w:tc>
        <w:tc>
          <w:tcPr>
            <w:tcW w:w="7294" w:type="dxa"/>
          </w:tcPr>
          <w:p w14:paraId="3BA9DB38" w14:textId="77777777" w:rsidR="00D3739A" w:rsidRPr="00936421" w:rsidRDefault="00D3739A" w:rsidP="00EB2398">
            <w:r w:rsidRPr="00936421">
              <w:t>Contains your current database schema, as well as the database migrations</w:t>
            </w:r>
          </w:p>
        </w:tc>
      </w:tr>
      <w:tr w:rsidR="00D3739A" w:rsidRPr="00936421" w14:paraId="5C419568" w14:textId="77777777" w:rsidTr="00EB2398">
        <w:tc>
          <w:tcPr>
            <w:tcW w:w="1951" w:type="dxa"/>
          </w:tcPr>
          <w:p w14:paraId="3DEE6B88" w14:textId="77777777" w:rsidR="00D3739A" w:rsidRPr="00936421" w:rsidRDefault="00D3739A" w:rsidP="00EB2398">
            <w:r w:rsidRPr="00936421">
              <w:t xml:space="preserve">doc/    </w:t>
            </w:r>
          </w:p>
        </w:tc>
        <w:tc>
          <w:tcPr>
            <w:tcW w:w="7294" w:type="dxa"/>
          </w:tcPr>
          <w:p w14:paraId="7EA00736" w14:textId="77777777" w:rsidR="00D3739A" w:rsidRPr="00936421" w:rsidRDefault="00D3739A" w:rsidP="00EB2398">
            <w:r w:rsidRPr="00936421">
              <w:t>In-depth documentation for your application</w:t>
            </w:r>
          </w:p>
        </w:tc>
      </w:tr>
      <w:tr w:rsidR="00D3739A" w:rsidRPr="00936421" w14:paraId="2B362318" w14:textId="77777777" w:rsidTr="00EB2398">
        <w:tc>
          <w:tcPr>
            <w:tcW w:w="1951" w:type="dxa"/>
          </w:tcPr>
          <w:p w14:paraId="5B0D9B1C" w14:textId="77777777" w:rsidR="00D3739A" w:rsidRDefault="00D3739A" w:rsidP="00EB2398">
            <w:r w:rsidRPr="00936421">
              <w:t>Gemfile</w:t>
            </w:r>
          </w:p>
          <w:p w14:paraId="34046354" w14:textId="77777777" w:rsidR="00D3739A" w:rsidRPr="00936421" w:rsidRDefault="00D3739A" w:rsidP="00EB2398">
            <w:r w:rsidRPr="00936421">
              <w:t xml:space="preserve">Gemfile.lock    </w:t>
            </w:r>
          </w:p>
        </w:tc>
        <w:tc>
          <w:tcPr>
            <w:tcW w:w="7294" w:type="dxa"/>
          </w:tcPr>
          <w:p w14:paraId="27636569" w14:textId="77777777" w:rsidR="00D3739A" w:rsidRPr="00936421" w:rsidRDefault="00D3739A" w:rsidP="00EB2398">
            <w:r w:rsidRPr="00936421">
              <w:t>These files allow you to specify what gem dependencies are needed for your Rails application</w:t>
            </w:r>
          </w:p>
        </w:tc>
      </w:tr>
      <w:tr w:rsidR="00D3739A" w:rsidRPr="00936421" w14:paraId="3B9B6D66" w14:textId="77777777" w:rsidTr="00EB2398">
        <w:tc>
          <w:tcPr>
            <w:tcW w:w="1951" w:type="dxa"/>
          </w:tcPr>
          <w:p w14:paraId="56ED212A" w14:textId="77777777" w:rsidR="00D3739A" w:rsidRPr="00936421" w:rsidRDefault="00D3739A" w:rsidP="00EB2398">
            <w:r w:rsidRPr="00936421">
              <w:t xml:space="preserve">lib/    </w:t>
            </w:r>
          </w:p>
        </w:tc>
        <w:tc>
          <w:tcPr>
            <w:tcW w:w="7294" w:type="dxa"/>
          </w:tcPr>
          <w:p w14:paraId="621E331B" w14:textId="77777777" w:rsidR="00D3739A" w:rsidRPr="00936421" w:rsidRDefault="00D3739A" w:rsidP="00EB2398">
            <w:r w:rsidRPr="00936421">
              <w:t>Extended modules for your application</w:t>
            </w:r>
          </w:p>
        </w:tc>
      </w:tr>
      <w:tr w:rsidR="00D3739A" w:rsidRPr="00936421" w14:paraId="62E52CDE" w14:textId="77777777" w:rsidTr="00EB2398">
        <w:tc>
          <w:tcPr>
            <w:tcW w:w="1951" w:type="dxa"/>
          </w:tcPr>
          <w:p w14:paraId="54C0ACAF" w14:textId="77777777" w:rsidR="00D3739A" w:rsidRPr="00936421" w:rsidRDefault="00D3739A" w:rsidP="00EB2398">
            <w:r w:rsidRPr="00936421">
              <w:t>Log</w:t>
            </w:r>
            <w:r>
              <w:t>/</w:t>
            </w:r>
          </w:p>
        </w:tc>
        <w:tc>
          <w:tcPr>
            <w:tcW w:w="7294" w:type="dxa"/>
          </w:tcPr>
          <w:p w14:paraId="7EAD8C1D" w14:textId="77777777" w:rsidR="00D3739A" w:rsidRPr="00936421" w:rsidRDefault="00D3739A" w:rsidP="00EB2398">
            <w:r w:rsidRPr="00936421">
              <w:t xml:space="preserve"> Application log files</w:t>
            </w:r>
          </w:p>
        </w:tc>
      </w:tr>
      <w:tr w:rsidR="00D3739A" w:rsidRPr="00936421" w14:paraId="2BE1D9C9" w14:textId="77777777" w:rsidTr="00EB2398">
        <w:tc>
          <w:tcPr>
            <w:tcW w:w="1951" w:type="dxa"/>
          </w:tcPr>
          <w:p w14:paraId="0CF73611" w14:textId="77777777" w:rsidR="00D3739A" w:rsidRPr="00936421" w:rsidRDefault="00D3739A" w:rsidP="00EB2398">
            <w:r w:rsidRPr="00936421">
              <w:t xml:space="preserve">public/ </w:t>
            </w:r>
          </w:p>
        </w:tc>
        <w:tc>
          <w:tcPr>
            <w:tcW w:w="7294" w:type="dxa"/>
          </w:tcPr>
          <w:p w14:paraId="02E1CF7E" w14:textId="77777777" w:rsidR="00D3739A" w:rsidRPr="00936421" w:rsidRDefault="00D3739A" w:rsidP="00EB2398">
            <w:r w:rsidRPr="00936421">
              <w:t>The only folder seen to the world as-is. Contains the static files and compiled assets</w:t>
            </w:r>
          </w:p>
        </w:tc>
      </w:tr>
      <w:tr w:rsidR="00D3739A" w:rsidRPr="00936421" w14:paraId="29FBEC99" w14:textId="77777777" w:rsidTr="00EB2398">
        <w:tc>
          <w:tcPr>
            <w:tcW w:w="1951" w:type="dxa"/>
          </w:tcPr>
          <w:p w14:paraId="126CB2AA" w14:textId="77777777" w:rsidR="00D3739A" w:rsidRPr="00936421" w:rsidRDefault="00D3739A" w:rsidP="00EB2398">
            <w:r w:rsidRPr="00936421">
              <w:t xml:space="preserve">Rakefile    </w:t>
            </w:r>
          </w:p>
        </w:tc>
        <w:tc>
          <w:tcPr>
            <w:tcW w:w="7294" w:type="dxa"/>
          </w:tcPr>
          <w:p w14:paraId="6F0EE88A" w14:textId="77777777" w:rsidR="00D3739A" w:rsidRPr="00936421" w:rsidRDefault="00D3739A" w:rsidP="00EB2398">
            <w:r w:rsidRPr="00936421">
              <w:t>This file locates and loads tasks that can be run from the command line. The task definitions are defined throughout the components of Rails. Rather than changing Rakefile, you should add your own tasks by adding files to the lib/tasks directory of your application</w:t>
            </w:r>
          </w:p>
        </w:tc>
      </w:tr>
      <w:tr w:rsidR="00D3739A" w:rsidRPr="00936421" w14:paraId="52F3EACF" w14:textId="77777777" w:rsidTr="00EB2398">
        <w:tc>
          <w:tcPr>
            <w:tcW w:w="1951" w:type="dxa"/>
          </w:tcPr>
          <w:p w14:paraId="40B063CD" w14:textId="77777777" w:rsidR="00D3739A" w:rsidRPr="00936421" w:rsidRDefault="00D3739A" w:rsidP="00EB2398">
            <w:r w:rsidRPr="00936421">
              <w:t xml:space="preserve">README.rdoc </w:t>
            </w:r>
          </w:p>
        </w:tc>
        <w:tc>
          <w:tcPr>
            <w:tcW w:w="7294" w:type="dxa"/>
          </w:tcPr>
          <w:p w14:paraId="49F18E7B" w14:textId="77777777" w:rsidR="00D3739A" w:rsidRPr="00936421" w:rsidRDefault="00D3739A" w:rsidP="00EB2398">
            <w:r w:rsidRPr="00936421">
              <w:t>This is a brief instruction manual for your application. You should edit this file to tell others what your application does, how to set it up, and so on</w:t>
            </w:r>
          </w:p>
        </w:tc>
      </w:tr>
      <w:tr w:rsidR="00D3739A" w:rsidRPr="00936421" w14:paraId="481EA58C" w14:textId="77777777" w:rsidTr="00EB2398">
        <w:tc>
          <w:tcPr>
            <w:tcW w:w="1951" w:type="dxa"/>
          </w:tcPr>
          <w:p w14:paraId="7283F724" w14:textId="77777777" w:rsidR="00D3739A" w:rsidRPr="00936421" w:rsidRDefault="00D3739A" w:rsidP="00EB2398">
            <w:r w:rsidRPr="00936421">
              <w:t xml:space="preserve">script/ </w:t>
            </w:r>
          </w:p>
        </w:tc>
        <w:tc>
          <w:tcPr>
            <w:tcW w:w="7294" w:type="dxa"/>
          </w:tcPr>
          <w:p w14:paraId="4BAD0827" w14:textId="77777777" w:rsidR="00D3739A" w:rsidRPr="00936421" w:rsidRDefault="00D3739A" w:rsidP="00EB2398">
            <w:r w:rsidRPr="00936421">
              <w:t>Contains the rails script that starts your app and can contain other scripts you use to deploy or run your application.</w:t>
            </w:r>
          </w:p>
        </w:tc>
      </w:tr>
      <w:tr w:rsidR="00D3739A" w:rsidRPr="00936421" w14:paraId="2AA60CDE" w14:textId="77777777" w:rsidTr="00EB2398">
        <w:tc>
          <w:tcPr>
            <w:tcW w:w="1951" w:type="dxa"/>
          </w:tcPr>
          <w:p w14:paraId="5AC1BC7B" w14:textId="77777777" w:rsidR="00D3739A" w:rsidRPr="00936421" w:rsidRDefault="00D3739A" w:rsidP="00EB2398">
            <w:r w:rsidRPr="00936421">
              <w:t xml:space="preserve">test/   </w:t>
            </w:r>
          </w:p>
        </w:tc>
        <w:tc>
          <w:tcPr>
            <w:tcW w:w="7294" w:type="dxa"/>
          </w:tcPr>
          <w:p w14:paraId="5568A59B" w14:textId="77777777" w:rsidR="00D3739A" w:rsidRPr="00936421" w:rsidRDefault="00D3739A" w:rsidP="00EB2398">
            <w:r w:rsidRPr="00936421">
              <w:t>Unit tests, fixtures, and other test apparatus. These are covered in Testing Rails Applications</w:t>
            </w:r>
          </w:p>
        </w:tc>
      </w:tr>
      <w:tr w:rsidR="00D3739A" w:rsidRPr="00936421" w14:paraId="39774A3A" w14:textId="77777777" w:rsidTr="00EB2398">
        <w:tc>
          <w:tcPr>
            <w:tcW w:w="1951" w:type="dxa"/>
          </w:tcPr>
          <w:p w14:paraId="3F486728" w14:textId="77777777" w:rsidR="00D3739A" w:rsidRPr="00936421" w:rsidRDefault="00D3739A" w:rsidP="00EB2398">
            <w:r w:rsidRPr="00936421">
              <w:t xml:space="preserve">tmp/    </w:t>
            </w:r>
          </w:p>
        </w:tc>
        <w:tc>
          <w:tcPr>
            <w:tcW w:w="7294" w:type="dxa"/>
          </w:tcPr>
          <w:p w14:paraId="57AA4072" w14:textId="77777777" w:rsidR="00D3739A" w:rsidRPr="00936421" w:rsidRDefault="00D3739A" w:rsidP="00EB2398">
            <w:r w:rsidRPr="00936421">
              <w:t>Temporary files</w:t>
            </w:r>
          </w:p>
        </w:tc>
      </w:tr>
      <w:tr w:rsidR="00D3739A" w:rsidRPr="00111B27" w14:paraId="344FB8DE" w14:textId="77777777" w:rsidTr="00EB2398">
        <w:tc>
          <w:tcPr>
            <w:tcW w:w="1951" w:type="dxa"/>
          </w:tcPr>
          <w:p w14:paraId="306773BB" w14:textId="77777777" w:rsidR="00D3739A" w:rsidRPr="00111B27" w:rsidRDefault="00D3739A" w:rsidP="00EB2398">
            <w:r w:rsidRPr="00936421">
              <w:t xml:space="preserve">vendor/ </w:t>
            </w:r>
          </w:p>
        </w:tc>
        <w:tc>
          <w:tcPr>
            <w:tcW w:w="7294" w:type="dxa"/>
          </w:tcPr>
          <w:p w14:paraId="0BCF8C8D" w14:textId="77777777" w:rsidR="00D3739A" w:rsidRPr="00111B27" w:rsidRDefault="00D3739A" w:rsidP="00EB2398">
            <w:r w:rsidRPr="00936421">
              <w:t>A place for all third-party code. In a typical Rails application, this includes Ruby Gems, the Rails source code (if you optionally install it into your project) and plugins containing additional prepackaged functionality</w:t>
            </w:r>
          </w:p>
        </w:tc>
      </w:tr>
    </w:tbl>
    <w:p w14:paraId="7173E69A" w14:textId="77777777" w:rsidR="00D3739A" w:rsidRDefault="00D3739A" w:rsidP="00D3739A"/>
    <w:p w14:paraId="1B153B31" w14:textId="77777777" w:rsidR="00011739" w:rsidRDefault="00011739">
      <w:pPr>
        <w:spacing w:before="0" w:after="160" w:line="259" w:lineRule="auto"/>
      </w:pPr>
      <w:r>
        <w:t>It will also execute the bundler gem to install any gems that are required.  These are listed in the Gemfile in the root of the application.</w:t>
      </w:r>
    </w:p>
    <w:p w14:paraId="625B0F05" w14:textId="77777777" w:rsidR="00011739" w:rsidRDefault="00011739">
      <w:pPr>
        <w:spacing w:before="0" w:after="160" w:line="259" w:lineRule="auto"/>
      </w:pPr>
    </w:p>
    <w:p w14:paraId="1ACD3D30" w14:textId="77777777" w:rsidR="00011739" w:rsidRDefault="00011739" w:rsidP="00011739">
      <w:pPr>
        <w:pStyle w:val="Note"/>
      </w:pPr>
      <w:r>
        <w:lastRenderedPageBreak/>
        <w:t>They may be some minor issues with installing gems such as sqlite3.</w:t>
      </w:r>
    </w:p>
    <w:p w14:paraId="121076C9" w14:textId="56DCCCCF" w:rsidR="00011739" w:rsidRDefault="00011739" w:rsidP="00011739">
      <w:pPr>
        <w:pStyle w:val="Note"/>
      </w:pPr>
      <w:r>
        <w:t>On windows for example you may have to manually run:</w:t>
      </w:r>
    </w:p>
    <w:p w14:paraId="6FAA13C3" w14:textId="77777777" w:rsidR="00011739" w:rsidRDefault="00011739" w:rsidP="00011739">
      <w:pPr>
        <w:pStyle w:val="Note"/>
      </w:pPr>
    </w:p>
    <w:p w14:paraId="1BE743DF" w14:textId="723C55C8" w:rsidR="00011739" w:rsidRDefault="00011739" w:rsidP="00011739">
      <w:pPr>
        <w:pStyle w:val="Note"/>
      </w:pPr>
      <w:r>
        <w:t>gem install sqlite3 --platform=ruby</w:t>
      </w:r>
    </w:p>
    <w:p w14:paraId="4700F20D" w14:textId="77777777" w:rsidR="00011739" w:rsidRDefault="00011739" w:rsidP="00011739"/>
    <w:p w14:paraId="356F3B51" w14:textId="77777777" w:rsidR="00011739" w:rsidRDefault="00011739" w:rsidP="00011739">
      <w:r>
        <w:t>Note any other gem installation issues and resolve them.</w:t>
      </w:r>
    </w:p>
    <w:p w14:paraId="24810D51" w14:textId="77777777" w:rsidR="00011739" w:rsidRDefault="00011739" w:rsidP="00011739">
      <w:r>
        <w:t>Then run:</w:t>
      </w:r>
    </w:p>
    <w:p w14:paraId="489C08DB" w14:textId="6F6B371F" w:rsidR="00011739" w:rsidRDefault="00011739" w:rsidP="00011739">
      <w:pPr>
        <w:pStyle w:val="Code"/>
      </w:pPr>
      <w:r>
        <w:t>bundle install</w:t>
      </w:r>
    </w:p>
    <w:p w14:paraId="16802512" w14:textId="77777777" w:rsidR="00DC6804" w:rsidRDefault="00011739" w:rsidP="00D3739A">
      <w:r>
        <w:t>This should complete the installation of all required gems.</w:t>
      </w:r>
    </w:p>
    <w:p w14:paraId="1B9D5045" w14:textId="77777777" w:rsidR="00DC6804" w:rsidRDefault="00DC6804" w:rsidP="00D3739A"/>
    <w:p w14:paraId="0CCEAD5A" w14:textId="4D1AE3AD" w:rsidR="00D3739A" w:rsidRDefault="00D3739A" w:rsidP="00D3739A">
      <w:r>
        <w:t xml:space="preserve">Rails has a built-in web server, </w:t>
      </w:r>
      <w:r w:rsidR="00A32EE2">
        <w:t>puma</w:t>
      </w:r>
      <w:r>
        <w:t>, to allow for deployment testing without the overhead of having to install a full functioning HTTP server.</w:t>
      </w:r>
    </w:p>
    <w:p w14:paraId="58FF8A5E" w14:textId="78EAB6B5" w:rsidR="00287AF9" w:rsidRDefault="00287AF9" w:rsidP="00D3739A">
      <w:r>
        <w:t>There are some configuration options to consider here even thought this is only our development environment.</w:t>
      </w:r>
    </w:p>
    <w:p w14:paraId="2292B85F" w14:textId="0C24916C" w:rsidR="00287AF9" w:rsidRDefault="001D4BB2" w:rsidP="00D3739A">
      <w:r>
        <w:t xml:space="preserve">Within the </w:t>
      </w:r>
      <w:r w:rsidR="00FC5032">
        <w:t xml:space="preserve">config subdirectory of the application is a file – </w:t>
      </w:r>
      <w:r w:rsidR="00FC5032" w:rsidRPr="0092693E">
        <w:rPr>
          <w:b/>
          <w:bCs/>
        </w:rPr>
        <w:t>puma.rb</w:t>
      </w:r>
      <w:r w:rsidR="00FC5032">
        <w:t xml:space="preserve"> – that controls </w:t>
      </w:r>
      <w:r w:rsidR="00011739">
        <w:t>w</w:t>
      </w:r>
      <w:r w:rsidR="00FC5032">
        <w:t>here puma will ‘listen’ for incoming connection requests, by default this is set to port 3000</w:t>
      </w:r>
      <w:r w:rsidR="0092693E">
        <w:t xml:space="preserve"> and only to accept connections to localhost.</w:t>
      </w:r>
    </w:p>
    <w:p w14:paraId="7AD0E6E1" w14:textId="050BEC05" w:rsidR="00C90EE2" w:rsidRDefault="00FC5032" w:rsidP="00D3739A">
      <w:r>
        <w:t>To give our application a ‘real feel’ we are going to change the port</w:t>
      </w:r>
      <w:r w:rsidR="00C90EE2">
        <w:t xml:space="preserve"> and address that puma will use.</w:t>
      </w:r>
    </w:p>
    <w:p w14:paraId="2D624900" w14:textId="746EFE43" w:rsidR="00C90EE2" w:rsidRDefault="00C90EE2" w:rsidP="00D3739A">
      <w:r>
        <w:t>Locate the default port entry line and comment it out.</w:t>
      </w:r>
    </w:p>
    <w:p w14:paraId="36141D3E" w14:textId="77777777" w:rsidR="00C90EE2" w:rsidRDefault="00C90EE2" w:rsidP="00C90EE2">
      <w:pPr>
        <w:pStyle w:val="Code"/>
      </w:pPr>
      <w:r>
        <w:t># Specifies the `port` that Puma will listen on to receive requests; default is 3000.</w:t>
      </w:r>
    </w:p>
    <w:p w14:paraId="16AACC3C" w14:textId="2E975C5E" w:rsidR="00C90EE2" w:rsidRDefault="00C90EE2" w:rsidP="00C90EE2">
      <w:pPr>
        <w:pStyle w:val="Code"/>
      </w:pPr>
      <w:r>
        <w:t>#</w:t>
      </w:r>
    </w:p>
    <w:p w14:paraId="2C69E934" w14:textId="5F44BBB0" w:rsidR="00C90EE2" w:rsidRDefault="00C90EE2" w:rsidP="00C90EE2">
      <w:pPr>
        <w:pStyle w:val="Code"/>
      </w:pPr>
      <w:r>
        <w:t>port        ENV.fetch("PORT") { 3000 }</w:t>
      </w:r>
    </w:p>
    <w:p w14:paraId="4651B15E" w14:textId="470E4917" w:rsidR="00C90EE2" w:rsidRDefault="00C90EE2" w:rsidP="00C90EE2">
      <w:pPr>
        <w:pStyle w:val="Code"/>
      </w:pPr>
    </w:p>
    <w:p w14:paraId="7BFFEAB3" w14:textId="6BD763A6" w:rsidR="00C90EE2" w:rsidRDefault="00C90EE2" w:rsidP="00C90EE2">
      <w:r>
        <w:t>Then add:</w:t>
      </w:r>
    </w:p>
    <w:p w14:paraId="50C1FD47" w14:textId="5B2D906A" w:rsidR="00287AF9" w:rsidRDefault="00C90EE2" w:rsidP="00C90EE2">
      <w:pPr>
        <w:pStyle w:val="Code"/>
      </w:pPr>
      <w:r>
        <w:t>bind 'tcp://0.0.0.0:80'</w:t>
      </w:r>
    </w:p>
    <w:p w14:paraId="7E0A25F8" w14:textId="4CC7943D" w:rsidR="00C90EE2" w:rsidRDefault="00C90EE2" w:rsidP="00C90EE2">
      <w:pPr>
        <w:pStyle w:val="Code"/>
      </w:pPr>
    </w:p>
    <w:p w14:paraId="137CBBFD" w14:textId="77777777" w:rsidR="00615976" w:rsidRDefault="00615976" w:rsidP="00D3739A">
      <w:r>
        <w:t>Open a standard terminal session</w:t>
      </w:r>
      <w:r w:rsidR="00D3739A">
        <w:t xml:space="preserve"> </w:t>
      </w:r>
      <w:r>
        <w:t>and navigate to the application directory.</w:t>
      </w:r>
    </w:p>
    <w:p w14:paraId="6FDD08CB" w14:textId="0F865CB4" w:rsidR="00D3739A" w:rsidRDefault="00615976" w:rsidP="00D3739A">
      <w:r>
        <w:t xml:space="preserve">The </w:t>
      </w:r>
      <w:r w:rsidR="00D3739A">
        <w:t xml:space="preserve">server is started </w:t>
      </w:r>
      <w:r>
        <w:t>using</w:t>
      </w:r>
      <w:r w:rsidR="00D3739A">
        <w:t xml:space="preserve"> the </w:t>
      </w:r>
      <w:r w:rsidR="00D3739A" w:rsidRPr="00A4037B">
        <w:rPr>
          <w:b/>
        </w:rPr>
        <w:t>rails server</w:t>
      </w:r>
      <w:r w:rsidR="00D3739A">
        <w:t xml:space="preserve"> command.  </w:t>
      </w:r>
    </w:p>
    <w:p w14:paraId="0DA74F4E" w14:textId="356A3836" w:rsidR="00D3739A" w:rsidRDefault="00D3739A" w:rsidP="00D3739A">
      <w:pPr>
        <w:rPr>
          <w:b/>
        </w:rPr>
      </w:pPr>
      <w:r>
        <w:t xml:space="preserve">This command can be abbreviated to </w:t>
      </w:r>
      <w:r w:rsidRPr="00A4037B">
        <w:rPr>
          <w:b/>
        </w:rPr>
        <w:t>rails s</w:t>
      </w:r>
      <w:r>
        <w:rPr>
          <w:b/>
        </w:rPr>
        <w:t>.</w:t>
      </w:r>
    </w:p>
    <w:p w14:paraId="46FB3287" w14:textId="2DCE46C0" w:rsidR="0092693E" w:rsidRDefault="0092693E" w:rsidP="00D3739A">
      <w:pPr>
        <w:rPr>
          <w:b/>
        </w:rPr>
      </w:pPr>
    </w:p>
    <w:p w14:paraId="5D7D0831" w14:textId="2001EC91" w:rsidR="0092693E" w:rsidRDefault="0092693E" w:rsidP="00D3739A">
      <w:pPr>
        <w:rPr>
          <w:bCs/>
        </w:rPr>
      </w:pPr>
      <w:r w:rsidRPr="0092693E">
        <w:rPr>
          <w:bCs/>
        </w:rPr>
        <w:t>If the web server starts successfully</w:t>
      </w:r>
      <w:r>
        <w:rPr>
          <w:bCs/>
        </w:rPr>
        <w:t xml:space="preserve"> you should be able to connect to puma using a standard web browser to the following url</w:t>
      </w:r>
      <w:r w:rsidR="00625F05">
        <w:rPr>
          <w:bCs/>
        </w:rPr>
        <w:t>:</w:t>
      </w:r>
      <w:r>
        <w:rPr>
          <w:bCs/>
        </w:rPr>
        <w:t xml:space="preserve"> </w:t>
      </w:r>
      <w:r w:rsidR="00625F05" w:rsidRPr="00615976">
        <w:rPr>
          <w:b/>
        </w:rPr>
        <w:t>http://localhost</w:t>
      </w:r>
      <w:r w:rsidR="00625F05">
        <w:rPr>
          <w:bCs/>
        </w:rPr>
        <w:t xml:space="preserve"> </w:t>
      </w:r>
      <w:r>
        <w:rPr>
          <w:bCs/>
        </w:rPr>
        <w:t>and should get the Rails welcome screen i</w:t>
      </w:r>
      <w:r w:rsidR="00625F05">
        <w:rPr>
          <w:bCs/>
        </w:rPr>
        <w:t>n</w:t>
      </w:r>
      <w:r>
        <w:rPr>
          <w:bCs/>
        </w:rPr>
        <w:t xml:space="preserve"> response.</w:t>
      </w:r>
    </w:p>
    <w:p w14:paraId="30CEC0F9" w14:textId="77777777" w:rsidR="00625F05" w:rsidRDefault="00625F05" w:rsidP="00D3739A">
      <w:pPr>
        <w:rPr>
          <w:bCs/>
        </w:rPr>
      </w:pPr>
    </w:p>
    <w:p w14:paraId="3BB3CD7C" w14:textId="7D1D3A88" w:rsidR="00F71AD6" w:rsidRDefault="00F71AD6">
      <w:pPr>
        <w:spacing w:before="0" w:after="160" w:line="259" w:lineRule="auto"/>
        <w:rPr>
          <w:bCs/>
        </w:rPr>
      </w:pPr>
    </w:p>
    <w:p w14:paraId="32B4B2A7" w14:textId="4276DB40" w:rsidR="00F71AD6" w:rsidRDefault="00615976" w:rsidP="00D3739A">
      <w:pPr>
        <w:rPr>
          <w:bCs/>
        </w:rPr>
      </w:pPr>
      <w:r>
        <w:rPr>
          <w:bCs/>
          <w:noProof/>
        </w:rPr>
        <w:drawing>
          <wp:inline distT="0" distB="0" distL="0" distR="0" wp14:anchorId="64C60DA6" wp14:editId="27AA3C5D">
            <wp:extent cx="5733415" cy="45434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_68 Jan. 06 12.27.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4543425"/>
                    </a:xfrm>
                    <a:prstGeom prst="rect">
                      <a:avLst/>
                    </a:prstGeom>
                  </pic:spPr>
                </pic:pic>
              </a:graphicData>
            </a:graphic>
          </wp:inline>
        </w:drawing>
      </w:r>
    </w:p>
    <w:p w14:paraId="5D3E0A2D" w14:textId="5F7F559B" w:rsidR="0092693E" w:rsidRDefault="003E764C" w:rsidP="00D3739A">
      <w:pPr>
        <w:rPr>
          <w:bCs/>
        </w:rPr>
      </w:pPr>
      <w:r>
        <w:rPr>
          <w:bCs/>
        </w:rPr>
        <w:t>The web server can be terminated by using ctrl-C and answering yes to the terminate question.</w:t>
      </w:r>
    </w:p>
    <w:p w14:paraId="3675A022" w14:textId="00DACD4F" w:rsidR="005B2B0B" w:rsidRDefault="005B2B0B">
      <w:pPr>
        <w:spacing w:before="0" w:after="160" w:line="259" w:lineRule="auto"/>
        <w:rPr>
          <w:bCs/>
        </w:rPr>
      </w:pPr>
      <w:r>
        <w:rPr>
          <w:bCs/>
        </w:rPr>
        <w:br w:type="page"/>
      </w:r>
    </w:p>
    <w:p w14:paraId="6502FD71" w14:textId="0552FE10" w:rsidR="003E764C" w:rsidRDefault="005B2B0B" w:rsidP="005B2B0B">
      <w:pPr>
        <w:pStyle w:val="Heading1"/>
      </w:pPr>
      <w:r>
        <w:lastRenderedPageBreak/>
        <w:t>Workshop 1</w:t>
      </w:r>
    </w:p>
    <w:p w14:paraId="5BE963DC" w14:textId="23A8C3AB" w:rsidR="005B2B0B" w:rsidRDefault="005B2B0B" w:rsidP="00D3739A">
      <w:pPr>
        <w:rPr>
          <w:bCs/>
        </w:rPr>
      </w:pPr>
    </w:p>
    <w:p w14:paraId="1C673B4F" w14:textId="4554146E" w:rsidR="005B2B0B" w:rsidRPr="005B2B0B" w:rsidRDefault="005B2B0B" w:rsidP="005B2B0B">
      <w:pPr>
        <w:pStyle w:val="ListParagraph"/>
        <w:numPr>
          <w:ilvl w:val="0"/>
          <w:numId w:val="13"/>
        </w:numPr>
        <w:jc w:val="left"/>
        <w:rPr>
          <w:bCs/>
        </w:rPr>
      </w:pPr>
      <w:bookmarkStart w:id="0" w:name="_GoBack"/>
      <w:bookmarkEnd w:id="0"/>
      <w:r w:rsidRPr="005B2B0B">
        <w:rPr>
          <w:bCs/>
        </w:rPr>
        <w:t xml:space="preserve">Check the version of Ruby installed </w:t>
      </w:r>
      <w:r>
        <w:rPr>
          <w:bCs/>
        </w:rPr>
        <w:br/>
      </w:r>
    </w:p>
    <w:p w14:paraId="715AFD7C" w14:textId="107BAFC4" w:rsidR="005B2B0B" w:rsidRPr="005B2B0B" w:rsidRDefault="005B2B0B" w:rsidP="005B2B0B">
      <w:pPr>
        <w:pStyle w:val="ListParagraph"/>
        <w:numPr>
          <w:ilvl w:val="0"/>
          <w:numId w:val="13"/>
        </w:numPr>
        <w:jc w:val="left"/>
        <w:rPr>
          <w:bCs/>
        </w:rPr>
      </w:pPr>
      <w:r w:rsidRPr="005B2B0B">
        <w:rPr>
          <w:bCs/>
        </w:rPr>
        <w:t>Install all necessary gems to support rails</w:t>
      </w:r>
      <w:r>
        <w:rPr>
          <w:bCs/>
        </w:rPr>
        <w:br/>
      </w:r>
    </w:p>
    <w:p w14:paraId="0E45E48D" w14:textId="7412B0D7" w:rsidR="005B2B0B" w:rsidRPr="005B2B0B" w:rsidRDefault="005B2B0B" w:rsidP="005B2B0B">
      <w:pPr>
        <w:pStyle w:val="ListParagraph"/>
        <w:numPr>
          <w:ilvl w:val="0"/>
          <w:numId w:val="13"/>
        </w:numPr>
        <w:jc w:val="left"/>
        <w:rPr>
          <w:bCs/>
        </w:rPr>
      </w:pPr>
      <w:r w:rsidRPr="005B2B0B">
        <w:rPr>
          <w:bCs/>
        </w:rPr>
        <w:t xml:space="preserve">Create a base working directory </w:t>
      </w:r>
      <w:r>
        <w:rPr>
          <w:bCs/>
        </w:rPr>
        <w:br/>
      </w:r>
    </w:p>
    <w:p w14:paraId="280F9589" w14:textId="0C17229E" w:rsidR="005B2B0B" w:rsidRPr="005B2B0B" w:rsidRDefault="005B2B0B" w:rsidP="005B2B0B">
      <w:pPr>
        <w:pStyle w:val="ListParagraph"/>
        <w:numPr>
          <w:ilvl w:val="0"/>
          <w:numId w:val="13"/>
        </w:numPr>
        <w:jc w:val="left"/>
        <w:rPr>
          <w:bCs/>
        </w:rPr>
      </w:pPr>
      <w:r w:rsidRPr="005B2B0B">
        <w:rPr>
          <w:bCs/>
        </w:rPr>
        <w:t>Create a simple framework – this will be used in the next topics</w:t>
      </w:r>
      <w:r>
        <w:rPr>
          <w:bCs/>
        </w:rPr>
        <w:br/>
      </w:r>
    </w:p>
    <w:p w14:paraId="65C596E6" w14:textId="6E97BA46" w:rsidR="005B2B0B" w:rsidRPr="005B2B0B" w:rsidRDefault="005B2B0B" w:rsidP="005B2B0B">
      <w:pPr>
        <w:pStyle w:val="ListParagraph"/>
        <w:numPr>
          <w:ilvl w:val="0"/>
          <w:numId w:val="13"/>
        </w:numPr>
        <w:jc w:val="left"/>
        <w:rPr>
          <w:bCs/>
        </w:rPr>
      </w:pPr>
      <w:r w:rsidRPr="005B2B0B">
        <w:rPr>
          <w:bCs/>
        </w:rPr>
        <w:t>Configure puma to listen on all addresses and port 80</w:t>
      </w:r>
      <w:r>
        <w:rPr>
          <w:bCs/>
        </w:rPr>
        <w:br/>
      </w:r>
    </w:p>
    <w:p w14:paraId="14D25ECA" w14:textId="4DD1F615" w:rsidR="005B2B0B" w:rsidRPr="005B2B0B" w:rsidRDefault="005B2B0B" w:rsidP="005B2B0B">
      <w:pPr>
        <w:pStyle w:val="ListParagraph"/>
        <w:numPr>
          <w:ilvl w:val="0"/>
          <w:numId w:val="13"/>
        </w:numPr>
        <w:jc w:val="left"/>
        <w:rPr>
          <w:bCs/>
        </w:rPr>
      </w:pPr>
      <w:r w:rsidRPr="005B2B0B">
        <w:rPr>
          <w:bCs/>
        </w:rPr>
        <w:t>Start the rails server and test the connectivity with a local browser</w:t>
      </w:r>
      <w:r>
        <w:rPr>
          <w:bCs/>
        </w:rPr>
        <w:br/>
      </w:r>
    </w:p>
    <w:p w14:paraId="0C92CF69" w14:textId="1DD49FF4" w:rsidR="005B2B0B" w:rsidRPr="005B2B0B" w:rsidRDefault="005B2B0B" w:rsidP="005B2B0B">
      <w:pPr>
        <w:pStyle w:val="ListParagraph"/>
        <w:numPr>
          <w:ilvl w:val="0"/>
          <w:numId w:val="13"/>
        </w:numPr>
        <w:jc w:val="left"/>
        <w:rPr>
          <w:bCs/>
        </w:rPr>
      </w:pPr>
      <w:r w:rsidRPr="005B2B0B">
        <w:rPr>
          <w:bCs/>
        </w:rPr>
        <w:t>Stop the rails server</w:t>
      </w:r>
    </w:p>
    <w:p w14:paraId="01091CDA" w14:textId="55A47611" w:rsidR="005B2B0B" w:rsidRDefault="005B2B0B" w:rsidP="00D3739A">
      <w:pPr>
        <w:rPr>
          <w:bCs/>
        </w:rPr>
      </w:pPr>
    </w:p>
    <w:p w14:paraId="21523DB9" w14:textId="77777777" w:rsidR="005B2B0B" w:rsidRDefault="005B2B0B" w:rsidP="00D3739A">
      <w:pPr>
        <w:rPr>
          <w:bCs/>
        </w:rPr>
      </w:pPr>
    </w:p>
    <w:p w14:paraId="649C7E07" w14:textId="77777777" w:rsidR="005B2B0B" w:rsidRDefault="005B2B0B" w:rsidP="00D3739A">
      <w:pPr>
        <w:rPr>
          <w:bCs/>
        </w:rPr>
      </w:pPr>
    </w:p>
    <w:sectPr w:rsidR="005B2B0B" w:rsidSect="00D3739A">
      <w:headerReference w:type="even" r:id="rId14"/>
      <w:headerReference w:type="default" r:id="rId15"/>
      <w:footerReference w:type="even" r:id="rId16"/>
      <w:footerReference w:type="default" r:id="rId17"/>
      <w:type w:val="oddPage"/>
      <w:pgSz w:w="11909" w:h="16834" w:code="9"/>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D9A3" w14:textId="77777777" w:rsidR="00D427A5" w:rsidRDefault="00D427A5" w:rsidP="00476F85">
      <w:r>
        <w:separator/>
      </w:r>
    </w:p>
    <w:p w14:paraId="39161EFA" w14:textId="77777777" w:rsidR="00D427A5" w:rsidRDefault="00D427A5"/>
    <w:p w14:paraId="20AF31B7" w14:textId="77777777" w:rsidR="00D427A5" w:rsidRDefault="00D427A5" w:rsidP="00BE2342"/>
  </w:endnote>
  <w:endnote w:type="continuationSeparator" w:id="0">
    <w:p w14:paraId="01B0EFC9" w14:textId="77777777" w:rsidR="00D427A5" w:rsidRDefault="00D427A5" w:rsidP="00476F85">
      <w:r>
        <w:continuationSeparator/>
      </w:r>
    </w:p>
    <w:p w14:paraId="7BEBA797" w14:textId="77777777" w:rsidR="00D427A5" w:rsidRDefault="00D427A5"/>
    <w:p w14:paraId="1A894731" w14:textId="77777777" w:rsidR="00D427A5" w:rsidRDefault="00D427A5" w:rsidP="00BE2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0D69" w14:textId="77777777" w:rsidR="00476F85" w:rsidRPr="00734B0C" w:rsidRDefault="00FD3464" w:rsidP="00734B0C">
    <w:pPr>
      <w:pStyle w:val="Footer"/>
      <w:tabs>
        <w:tab w:val="clear" w:pos="4513"/>
      </w:tabs>
    </w:pPr>
    <w:r>
      <w:t>X-</w:t>
    </w:r>
    <w:r w:rsidR="00BA7180" w:rsidRPr="00734B0C">
      <w:fldChar w:fldCharType="begin"/>
    </w:r>
    <w:r w:rsidR="0092592E" w:rsidRPr="00734B0C">
      <w:instrText xml:space="preserve"> PAGE</w:instrText>
    </w:r>
    <w:r w:rsidR="00844214" w:rsidRPr="00734B0C">
      <w:instrText xml:space="preserve"> </w:instrText>
    </w:r>
    <w:r w:rsidR="00BA7180" w:rsidRPr="00734B0C">
      <w:fldChar w:fldCharType="separate"/>
    </w:r>
    <w:r w:rsidR="00D3739A">
      <w:rPr>
        <w:noProof/>
      </w:rPr>
      <w:t>2</w:t>
    </w:r>
    <w:r w:rsidR="00BA7180" w:rsidRPr="00734B0C">
      <w:fldChar w:fldCharType="end"/>
    </w:r>
    <w:r w:rsidR="003D180C" w:rsidRPr="00734B0C">
      <w:tab/>
    </w:r>
    <w:r w:rsidR="0092592E" w:rsidRPr="00734B0C">
      <w:t>© StayAhead Training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34BC" w14:textId="77777777" w:rsidR="00844214" w:rsidRDefault="00844214" w:rsidP="0084421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F59D" w14:textId="77777777" w:rsidR="00BF753D" w:rsidRDefault="00D750BE" w:rsidP="00135259">
    <w:pPr>
      <w:pStyle w:val="Footer"/>
    </w:pPr>
    <w:r>
      <w:t>1</w:t>
    </w:r>
    <w:r w:rsidR="0030667D">
      <w:t>-</w:t>
    </w:r>
    <w:r w:rsidR="00BA7180">
      <w:fldChar w:fldCharType="begin"/>
    </w:r>
    <w:r w:rsidR="0030667D">
      <w:instrText xml:space="preserve"> PAGE </w:instrText>
    </w:r>
    <w:r w:rsidR="00BA7180">
      <w:fldChar w:fldCharType="separate"/>
    </w:r>
    <w:r w:rsidR="00162390">
      <w:rPr>
        <w:noProof/>
      </w:rPr>
      <w:t>6</w:t>
    </w:r>
    <w:r w:rsidR="00BA7180">
      <w:fldChar w:fldCharType="end"/>
    </w:r>
    <w:r w:rsidR="0030667D">
      <w:tab/>
    </w:r>
    <w:r w:rsidR="007512FA">
      <w:tab/>
    </w:r>
    <w:r w:rsidR="0030667D">
      <w:t>© StayAhead Training Limited</w:t>
    </w:r>
  </w:p>
  <w:p w14:paraId="2AFB494D" w14:textId="77777777" w:rsidR="00BF753D" w:rsidRDefault="00D427A5" w:rsidP="001352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191E8" w14:textId="77777777" w:rsidR="00BF753D" w:rsidRDefault="0030667D" w:rsidP="00135259">
    <w:pPr>
      <w:pStyle w:val="Footer"/>
    </w:pPr>
    <w:r>
      <w:t>© StayAhead Training Limited</w:t>
    </w:r>
    <w:r>
      <w:tab/>
    </w:r>
    <w:r w:rsidR="007512FA">
      <w:tab/>
    </w:r>
    <w:r w:rsidR="00D750BE">
      <w:t>1</w:t>
    </w:r>
    <w:r>
      <w:t>-</w:t>
    </w:r>
    <w:r w:rsidR="00BA7180">
      <w:fldChar w:fldCharType="begin"/>
    </w:r>
    <w:r>
      <w:instrText xml:space="preserve"> PAGE </w:instrText>
    </w:r>
    <w:r w:rsidR="00BA7180">
      <w:fldChar w:fldCharType="separate"/>
    </w:r>
    <w:r w:rsidR="00162390">
      <w:rPr>
        <w:noProof/>
      </w:rPr>
      <w:t>1</w:t>
    </w:r>
    <w:r w:rsidR="00BA7180">
      <w:fldChar w:fldCharType="end"/>
    </w:r>
  </w:p>
  <w:p w14:paraId="41D75EE7" w14:textId="77777777" w:rsidR="00BF753D" w:rsidRDefault="00D427A5" w:rsidP="001352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3A35" w14:textId="77777777" w:rsidR="00D427A5" w:rsidRDefault="00D427A5" w:rsidP="00476F85">
      <w:r>
        <w:separator/>
      </w:r>
    </w:p>
    <w:p w14:paraId="4C2CB8AD" w14:textId="77777777" w:rsidR="00D427A5" w:rsidRDefault="00D427A5"/>
    <w:p w14:paraId="6AB5B23E" w14:textId="77777777" w:rsidR="00D427A5" w:rsidRDefault="00D427A5" w:rsidP="00BE2342"/>
  </w:footnote>
  <w:footnote w:type="continuationSeparator" w:id="0">
    <w:p w14:paraId="77B00A85" w14:textId="77777777" w:rsidR="00D427A5" w:rsidRDefault="00D427A5" w:rsidP="00476F85">
      <w:r>
        <w:continuationSeparator/>
      </w:r>
    </w:p>
    <w:p w14:paraId="379099F6" w14:textId="77777777" w:rsidR="00D427A5" w:rsidRDefault="00D427A5"/>
    <w:p w14:paraId="416F3FC5" w14:textId="77777777" w:rsidR="00D427A5" w:rsidRDefault="00D427A5" w:rsidP="00BE2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3546" w14:textId="77777777" w:rsidR="00476F85" w:rsidRPr="0092592E" w:rsidRDefault="00FD3464" w:rsidP="00734B0C">
    <w:pPr>
      <w:pStyle w:val="Header"/>
      <w:tabs>
        <w:tab w:val="clear" w:pos="4513"/>
      </w:tabs>
    </w:pPr>
    <w:r>
      <w:t>Chapter Title</w:t>
    </w:r>
    <w:r w:rsidR="003D180C">
      <w:tab/>
    </w:r>
    <w:r>
      <w:rPr>
        <w:caps/>
      </w:rPr>
      <w:t>COURSE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5215" w14:textId="77777777" w:rsidR="00C162C1" w:rsidRDefault="00C162C1" w:rsidP="008442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F54D" w14:textId="77777777" w:rsidR="00BF753D" w:rsidRDefault="0030667D" w:rsidP="00135259">
    <w:pPr>
      <w:pStyle w:val="Header"/>
    </w:pPr>
    <w:r>
      <w:t>Introduction to Ruby on Rails</w:t>
    </w:r>
    <w:r>
      <w:tab/>
    </w:r>
    <w:r w:rsidR="007512FA">
      <w:tab/>
    </w:r>
    <w:r>
      <w:rPr>
        <w:caps/>
      </w:rPr>
      <w:t>Ruby on Rails</w:t>
    </w:r>
  </w:p>
  <w:p w14:paraId="72998ADF" w14:textId="77777777" w:rsidR="00BF753D" w:rsidRDefault="00D427A5" w:rsidP="0013525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F4497" w14:textId="77777777" w:rsidR="00BF753D" w:rsidRDefault="0030667D" w:rsidP="00135259">
    <w:pPr>
      <w:pStyle w:val="Header"/>
    </w:pPr>
    <w:r>
      <w:rPr>
        <w:caps/>
      </w:rPr>
      <w:t>Ruby on Rails</w:t>
    </w:r>
    <w:r w:rsidR="007512FA">
      <w:rPr>
        <w:caps/>
      </w:rPr>
      <w:tab/>
    </w:r>
    <w:r>
      <w:tab/>
      <w:t>Introduction to Ruby on Rails</w:t>
    </w:r>
  </w:p>
  <w:p w14:paraId="3B17246E" w14:textId="77777777" w:rsidR="00BF753D" w:rsidRDefault="00D427A5" w:rsidP="001352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3D8"/>
    <w:multiLevelType w:val="multilevel"/>
    <w:tmpl w:val="8B2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86979"/>
    <w:multiLevelType w:val="hybridMultilevel"/>
    <w:tmpl w:val="06BE1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8245F7"/>
    <w:multiLevelType w:val="hybridMultilevel"/>
    <w:tmpl w:val="FCC01314"/>
    <w:lvl w:ilvl="0" w:tplc="4DAE66B8">
      <w:start w:val="1"/>
      <w:numFmt w:val="decimal"/>
      <w:pStyle w:val="OrderedList"/>
      <w:lvlText w:val="%1."/>
      <w:lvlJc w:val="left"/>
      <w:pPr>
        <w:ind w:left="71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3FA25C38"/>
    <w:multiLevelType w:val="hybridMultilevel"/>
    <w:tmpl w:val="C1C402D0"/>
    <w:lvl w:ilvl="0" w:tplc="08AA9D22">
      <w:start w:val="1"/>
      <w:numFmt w:val="decimal"/>
      <w:lvlText w:val="%1."/>
      <w:lvlJc w:val="left"/>
      <w:pPr>
        <w:ind w:left="717"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6AA04D4A"/>
    <w:multiLevelType w:val="hybridMultilevel"/>
    <w:tmpl w:val="5F64DEAE"/>
    <w:lvl w:ilvl="0" w:tplc="4DEA7810">
      <w:start w:val="1"/>
      <w:numFmt w:val="bullet"/>
      <w:pStyle w:val="Unorder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15613B"/>
    <w:multiLevelType w:val="hybridMultilevel"/>
    <w:tmpl w:val="A8823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678"/>
    <w:rsid w:val="0000227D"/>
    <w:rsid w:val="00011739"/>
    <w:rsid w:val="000208A1"/>
    <w:rsid w:val="0002411E"/>
    <w:rsid w:val="00040564"/>
    <w:rsid w:val="0009309A"/>
    <w:rsid w:val="000A23F6"/>
    <w:rsid w:val="000A62F3"/>
    <w:rsid w:val="000B222E"/>
    <w:rsid w:val="000B4A94"/>
    <w:rsid w:val="000C49FB"/>
    <w:rsid w:val="000D20CE"/>
    <w:rsid w:val="000D5926"/>
    <w:rsid w:val="000E549D"/>
    <w:rsid w:val="000F1FCB"/>
    <w:rsid w:val="000F3587"/>
    <w:rsid w:val="00104F65"/>
    <w:rsid w:val="00115FAF"/>
    <w:rsid w:val="00120EC5"/>
    <w:rsid w:val="00124FA2"/>
    <w:rsid w:val="00151893"/>
    <w:rsid w:val="00152F94"/>
    <w:rsid w:val="00162390"/>
    <w:rsid w:val="00163689"/>
    <w:rsid w:val="001705DE"/>
    <w:rsid w:val="001A1659"/>
    <w:rsid w:val="001A76EA"/>
    <w:rsid w:val="001C1034"/>
    <w:rsid w:val="001D21DC"/>
    <w:rsid w:val="001D3FC2"/>
    <w:rsid w:val="001D4BB2"/>
    <w:rsid w:val="001F5F2D"/>
    <w:rsid w:val="0021202B"/>
    <w:rsid w:val="0021299C"/>
    <w:rsid w:val="00224593"/>
    <w:rsid w:val="00231439"/>
    <w:rsid w:val="00234966"/>
    <w:rsid w:val="002501AC"/>
    <w:rsid w:val="002576D6"/>
    <w:rsid w:val="002649A3"/>
    <w:rsid w:val="002710F0"/>
    <w:rsid w:val="00280595"/>
    <w:rsid w:val="00283DE0"/>
    <w:rsid w:val="00287AF9"/>
    <w:rsid w:val="002A3099"/>
    <w:rsid w:val="002A55A6"/>
    <w:rsid w:val="002E0518"/>
    <w:rsid w:val="002E2F96"/>
    <w:rsid w:val="002E350A"/>
    <w:rsid w:val="00305428"/>
    <w:rsid w:val="0030667D"/>
    <w:rsid w:val="003143CB"/>
    <w:rsid w:val="00327E92"/>
    <w:rsid w:val="003524BB"/>
    <w:rsid w:val="003604E2"/>
    <w:rsid w:val="003807E9"/>
    <w:rsid w:val="003A5631"/>
    <w:rsid w:val="003A6511"/>
    <w:rsid w:val="003B126A"/>
    <w:rsid w:val="003D180C"/>
    <w:rsid w:val="003D3678"/>
    <w:rsid w:val="003E0FB6"/>
    <w:rsid w:val="003E764C"/>
    <w:rsid w:val="003F104F"/>
    <w:rsid w:val="003F1BAE"/>
    <w:rsid w:val="00402FC5"/>
    <w:rsid w:val="00407997"/>
    <w:rsid w:val="00407FD0"/>
    <w:rsid w:val="004163E4"/>
    <w:rsid w:val="00421970"/>
    <w:rsid w:val="00426CA6"/>
    <w:rsid w:val="00427114"/>
    <w:rsid w:val="00452435"/>
    <w:rsid w:val="00475647"/>
    <w:rsid w:val="00476F85"/>
    <w:rsid w:val="00484DA1"/>
    <w:rsid w:val="004A3C9B"/>
    <w:rsid w:val="004A5735"/>
    <w:rsid w:val="004B1432"/>
    <w:rsid w:val="004B4B3A"/>
    <w:rsid w:val="004C2ED4"/>
    <w:rsid w:val="004C560E"/>
    <w:rsid w:val="004D3A66"/>
    <w:rsid w:val="004F178A"/>
    <w:rsid w:val="005012B9"/>
    <w:rsid w:val="005158AC"/>
    <w:rsid w:val="00523529"/>
    <w:rsid w:val="00531DD8"/>
    <w:rsid w:val="00534742"/>
    <w:rsid w:val="005375EE"/>
    <w:rsid w:val="00542D90"/>
    <w:rsid w:val="005506F8"/>
    <w:rsid w:val="00555915"/>
    <w:rsid w:val="00582E21"/>
    <w:rsid w:val="00586E31"/>
    <w:rsid w:val="005B23D4"/>
    <w:rsid w:val="005B2B0B"/>
    <w:rsid w:val="005B7DAC"/>
    <w:rsid w:val="005D064A"/>
    <w:rsid w:val="005F2C1F"/>
    <w:rsid w:val="005F54E8"/>
    <w:rsid w:val="00606161"/>
    <w:rsid w:val="00615976"/>
    <w:rsid w:val="00625F05"/>
    <w:rsid w:val="006363B7"/>
    <w:rsid w:val="00637552"/>
    <w:rsid w:val="00656597"/>
    <w:rsid w:val="006642DE"/>
    <w:rsid w:val="00664D8C"/>
    <w:rsid w:val="00672FAB"/>
    <w:rsid w:val="00693AF2"/>
    <w:rsid w:val="006B1C20"/>
    <w:rsid w:val="006D2163"/>
    <w:rsid w:val="006D5409"/>
    <w:rsid w:val="006D65DB"/>
    <w:rsid w:val="006E7962"/>
    <w:rsid w:val="006F188B"/>
    <w:rsid w:val="00710EF4"/>
    <w:rsid w:val="00714246"/>
    <w:rsid w:val="00734B0C"/>
    <w:rsid w:val="00741A43"/>
    <w:rsid w:val="007512FA"/>
    <w:rsid w:val="00782981"/>
    <w:rsid w:val="00783086"/>
    <w:rsid w:val="007927AA"/>
    <w:rsid w:val="007959B8"/>
    <w:rsid w:val="007B2ACB"/>
    <w:rsid w:val="007C2E01"/>
    <w:rsid w:val="00802A0A"/>
    <w:rsid w:val="00802D50"/>
    <w:rsid w:val="0082164E"/>
    <w:rsid w:val="00824746"/>
    <w:rsid w:val="0084367D"/>
    <w:rsid w:val="00844214"/>
    <w:rsid w:val="0087084B"/>
    <w:rsid w:val="00876AAD"/>
    <w:rsid w:val="00881583"/>
    <w:rsid w:val="008A4B83"/>
    <w:rsid w:val="008C3311"/>
    <w:rsid w:val="008C4184"/>
    <w:rsid w:val="008D63C2"/>
    <w:rsid w:val="008E42AC"/>
    <w:rsid w:val="008E5AA7"/>
    <w:rsid w:val="008F2659"/>
    <w:rsid w:val="00907DC3"/>
    <w:rsid w:val="00923C69"/>
    <w:rsid w:val="0092592E"/>
    <w:rsid w:val="0092693E"/>
    <w:rsid w:val="009455D1"/>
    <w:rsid w:val="00957FC1"/>
    <w:rsid w:val="00974914"/>
    <w:rsid w:val="0098659E"/>
    <w:rsid w:val="009A0B03"/>
    <w:rsid w:val="009B05D5"/>
    <w:rsid w:val="009D3BC8"/>
    <w:rsid w:val="009E678D"/>
    <w:rsid w:val="009F3F91"/>
    <w:rsid w:val="00A26324"/>
    <w:rsid w:val="00A2695D"/>
    <w:rsid w:val="00A32EE2"/>
    <w:rsid w:val="00A37303"/>
    <w:rsid w:val="00A41EA3"/>
    <w:rsid w:val="00A61CA5"/>
    <w:rsid w:val="00A66E3F"/>
    <w:rsid w:val="00A7790B"/>
    <w:rsid w:val="00A9469B"/>
    <w:rsid w:val="00A94F34"/>
    <w:rsid w:val="00AA1063"/>
    <w:rsid w:val="00AB54EF"/>
    <w:rsid w:val="00AC2BD3"/>
    <w:rsid w:val="00AC3D35"/>
    <w:rsid w:val="00AC768C"/>
    <w:rsid w:val="00B066EA"/>
    <w:rsid w:val="00B14BA0"/>
    <w:rsid w:val="00B47E60"/>
    <w:rsid w:val="00B73312"/>
    <w:rsid w:val="00B81F45"/>
    <w:rsid w:val="00BA172E"/>
    <w:rsid w:val="00BA3F9D"/>
    <w:rsid w:val="00BA7180"/>
    <w:rsid w:val="00BB7C70"/>
    <w:rsid w:val="00BD1F0C"/>
    <w:rsid w:val="00BE2342"/>
    <w:rsid w:val="00C1060F"/>
    <w:rsid w:val="00C1421D"/>
    <w:rsid w:val="00C162C1"/>
    <w:rsid w:val="00C37A2D"/>
    <w:rsid w:val="00C60E07"/>
    <w:rsid w:val="00C67C27"/>
    <w:rsid w:val="00C90EE2"/>
    <w:rsid w:val="00CA027E"/>
    <w:rsid w:val="00CA4BC7"/>
    <w:rsid w:val="00CE1A83"/>
    <w:rsid w:val="00CE50F1"/>
    <w:rsid w:val="00CF1111"/>
    <w:rsid w:val="00CF343D"/>
    <w:rsid w:val="00CF5B3C"/>
    <w:rsid w:val="00D3739A"/>
    <w:rsid w:val="00D427A5"/>
    <w:rsid w:val="00D45F53"/>
    <w:rsid w:val="00D46E8C"/>
    <w:rsid w:val="00D6780C"/>
    <w:rsid w:val="00D719BA"/>
    <w:rsid w:val="00D750BE"/>
    <w:rsid w:val="00D86E1E"/>
    <w:rsid w:val="00D90079"/>
    <w:rsid w:val="00D96C58"/>
    <w:rsid w:val="00DA105A"/>
    <w:rsid w:val="00DA41F1"/>
    <w:rsid w:val="00DA4DB2"/>
    <w:rsid w:val="00DB05E8"/>
    <w:rsid w:val="00DB7315"/>
    <w:rsid w:val="00DC51B7"/>
    <w:rsid w:val="00DC6804"/>
    <w:rsid w:val="00DD519E"/>
    <w:rsid w:val="00DF026A"/>
    <w:rsid w:val="00DF1647"/>
    <w:rsid w:val="00DF6050"/>
    <w:rsid w:val="00E029D3"/>
    <w:rsid w:val="00E04E93"/>
    <w:rsid w:val="00E21B7B"/>
    <w:rsid w:val="00E33C84"/>
    <w:rsid w:val="00E601D5"/>
    <w:rsid w:val="00E66041"/>
    <w:rsid w:val="00E97159"/>
    <w:rsid w:val="00EA0CDB"/>
    <w:rsid w:val="00ED6A41"/>
    <w:rsid w:val="00EE1AC8"/>
    <w:rsid w:val="00EE59E0"/>
    <w:rsid w:val="00EF4F6C"/>
    <w:rsid w:val="00F01230"/>
    <w:rsid w:val="00F33817"/>
    <w:rsid w:val="00F46DB4"/>
    <w:rsid w:val="00F520F6"/>
    <w:rsid w:val="00F71AD6"/>
    <w:rsid w:val="00F84953"/>
    <w:rsid w:val="00F84EE8"/>
    <w:rsid w:val="00F87A64"/>
    <w:rsid w:val="00FA2063"/>
    <w:rsid w:val="00FA3DC7"/>
    <w:rsid w:val="00FA6197"/>
    <w:rsid w:val="00FC24F5"/>
    <w:rsid w:val="00FC5032"/>
    <w:rsid w:val="00FD3464"/>
    <w:rsid w:val="00FE2509"/>
    <w:rsid w:val="00FE64CB"/>
    <w:rsid w:val="00FF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3154B"/>
  <w15:docId w15:val="{5A80F03D-DFB8-4F6F-94F3-4D8BD3E2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2B"/>
    <w:pPr>
      <w:spacing w:before="120" w:after="0" w:line="240" w:lineRule="auto"/>
    </w:pPr>
    <w:rPr>
      <w:rFonts w:ascii="Garamond" w:hAnsi="Garamond"/>
      <w:sz w:val="26"/>
    </w:rPr>
  </w:style>
  <w:style w:type="paragraph" w:styleId="Heading1">
    <w:name w:val="heading 1"/>
    <w:basedOn w:val="Normal"/>
    <w:next w:val="Heading2"/>
    <w:link w:val="Heading1Char"/>
    <w:uiPriority w:val="9"/>
    <w:qFormat/>
    <w:rsid w:val="00EF4F6C"/>
    <w:pPr>
      <w:spacing w:before="0"/>
      <w:outlineLvl w:val="0"/>
    </w:pPr>
    <w:rPr>
      <w:rFonts w:ascii="Arial Narrow" w:hAnsi="Arial Narrow"/>
      <w:b/>
      <w:sz w:val="80"/>
      <w:szCs w:val="96"/>
    </w:rPr>
  </w:style>
  <w:style w:type="paragraph" w:styleId="Heading2">
    <w:name w:val="heading 2"/>
    <w:basedOn w:val="Heading1"/>
    <w:next w:val="Normal"/>
    <w:link w:val="Heading2Char"/>
    <w:uiPriority w:val="9"/>
    <w:unhideWhenUsed/>
    <w:qFormat/>
    <w:rsid w:val="00EF4F6C"/>
    <w:pPr>
      <w:keepNext/>
      <w:pageBreakBefore/>
      <w:spacing w:after="360"/>
      <w:outlineLvl w:val="1"/>
    </w:pPr>
    <w:rPr>
      <w:sz w:val="60"/>
    </w:rPr>
  </w:style>
  <w:style w:type="paragraph" w:styleId="Heading3">
    <w:name w:val="heading 3"/>
    <w:basedOn w:val="Heading2"/>
    <w:next w:val="Normal"/>
    <w:link w:val="Heading3Char"/>
    <w:uiPriority w:val="9"/>
    <w:unhideWhenUsed/>
    <w:qFormat/>
    <w:rsid w:val="00AB54EF"/>
    <w:pPr>
      <w:pageBreakBefore w:val="0"/>
      <w:spacing w:before="360" w:after="180"/>
      <w:outlineLvl w:val="2"/>
    </w:pPr>
    <w:rPr>
      <w:sz w:val="40"/>
    </w:rPr>
  </w:style>
  <w:style w:type="paragraph" w:styleId="Heading4">
    <w:name w:val="heading 4"/>
    <w:basedOn w:val="Normal"/>
    <w:next w:val="Normal"/>
    <w:link w:val="Heading4Char"/>
    <w:uiPriority w:val="9"/>
    <w:unhideWhenUsed/>
    <w:rsid w:val="00D86E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qFormat/>
    <w:rsid w:val="004C2ED4"/>
    <w:pPr>
      <w:numPr>
        <w:numId w:val="7"/>
      </w:numPr>
      <w:spacing w:before="0"/>
      <w:contextualSpacing/>
    </w:pPr>
    <w:rPr>
      <w:rFonts w:cs="Courier New"/>
      <w:color w:val="000000"/>
      <w:szCs w:val="28"/>
      <w:shd w:val="clear" w:color="auto" w:fill="FFFFFF"/>
    </w:rPr>
  </w:style>
  <w:style w:type="paragraph" w:customStyle="1" w:styleId="Code">
    <w:name w:val="Code"/>
    <w:basedOn w:val="Normal"/>
    <w:qFormat/>
    <w:rsid w:val="00040564"/>
    <w:pPr>
      <w:spacing w:before="180" w:after="180" w:line="260" w:lineRule="exact"/>
      <w:ind w:left="357"/>
      <w:contextualSpacing/>
    </w:pPr>
    <w:rPr>
      <w:rFonts w:ascii="Lucida Console" w:hAnsi="Lucida Console" w:cs="Courier New"/>
      <w:noProof/>
      <w:color w:val="000000"/>
      <w:sz w:val="20"/>
      <w:szCs w:val="24"/>
      <w:shd w:val="clear" w:color="auto" w:fill="FFFFFF"/>
    </w:rPr>
  </w:style>
  <w:style w:type="paragraph" w:customStyle="1" w:styleId="ChapterNumber">
    <w:name w:val="Chapter Number"/>
    <w:basedOn w:val="Normal"/>
    <w:next w:val="Heading1"/>
    <w:qFormat/>
    <w:rsid w:val="00EF4F6C"/>
    <w:pPr>
      <w:spacing w:before="6000"/>
    </w:pPr>
    <w:rPr>
      <w:rFonts w:ascii="Arial" w:hAnsi="Arial"/>
      <w:spacing w:val="80"/>
      <w:szCs w:val="36"/>
    </w:rPr>
  </w:style>
  <w:style w:type="paragraph" w:styleId="Header">
    <w:name w:val="header"/>
    <w:basedOn w:val="Normal"/>
    <w:link w:val="HeaderChar"/>
    <w:unhideWhenUsed/>
    <w:rsid w:val="00E029D3"/>
    <w:pPr>
      <w:pBdr>
        <w:bottom w:val="single" w:sz="4" w:space="1" w:color="auto"/>
      </w:pBdr>
      <w:tabs>
        <w:tab w:val="center" w:pos="4513"/>
        <w:tab w:val="right" w:pos="9026"/>
      </w:tabs>
      <w:spacing w:before="0"/>
    </w:pPr>
    <w:rPr>
      <w:rFonts w:asciiTheme="majorHAnsi" w:hAnsiTheme="majorHAnsi"/>
      <w:spacing w:val="20"/>
      <w:sz w:val="22"/>
    </w:rPr>
  </w:style>
  <w:style w:type="character" w:customStyle="1" w:styleId="HeaderChar">
    <w:name w:val="Header Char"/>
    <w:basedOn w:val="DefaultParagraphFont"/>
    <w:link w:val="Header"/>
    <w:uiPriority w:val="99"/>
    <w:rsid w:val="00E029D3"/>
    <w:rPr>
      <w:rFonts w:asciiTheme="majorHAnsi" w:hAnsiTheme="majorHAnsi"/>
      <w:spacing w:val="20"/>
    </w:rPr>
  </w:style>
  <w:style w:type="paragraph" w:styleId="Footer">
    <w:name w:val="footer"/>
    <w:basedOn w:val="Normal"/>
    <w:link w:val="FooterChar"/>
    <w:unhideWhenUsed/>
    <w:rsid w:val="00824746"/>
    <w:pPr>
      <w:pBdr>
        <w:top w:val="single" w:sz="4" w:space="1" w:color="auto"/>
      </w:pBdr>
      <w:tabs>
        <w:tab w:val="center" w:pos="4513"/>
        <w:tab w:val="right" w:pos="9026"/>
      </w:tabs>
      <w:spacing w:before="0"/>
    </w:pPr>
    <w:rPr>
      <w:rFonts w:asciiTheme="majorHAnsi" w:hAnsiTheme="majorHAnsi"/>
      <w:spacing w:val="20"/>
      <w:sz w:val="22"/>
    </w:rPr>
  </w:style>
  <w:style w:type="character" w:customStyle="1" w:styleId="FooterChar">
    <w:name w:val="Footer Char"/>
    <w:basedOn w:val="DefaultParagraphFont"/>
    <w:link w:val="Footer"/>
    <w:uiPriority w:val="99"/>
    <w:rsid w:val="00824746"/>
    <w:rPr>
      <w:rFonts w:asciiTheme="majorHAnsi" w:hAnsiTheme="majorHAnsi"/>
      <w:spacing w:val="20"/>
    </w:rPr>
  </w:style>
  <w:style w:type="character" w:customStyle="1" w:styleId="Heading1Char">
    <w:name w:val="Heading 1 Char"/>
    <w:basedOn w:val="DefaultParagraphFont"/>
    <w:link w:val="Heading1"/>
    <w:uiPriority w:val="9"/>
    <w:rsid w:val="00EF4F6C"/>
    <w:rPr>
      <w:rFonts w:ascii="Arial Narrow" w:hAnsi="Arial Narrow"/>
      <w:b/>
      <w:sz w:val="80"/>
      <w:szCs w:val="96"/>
    </w:rPr>
  </w:style>
  <w:style w:type="character" w:customStyle="1" w:styleId="Heading2Char">
    <w:name w:val="Heading 2 Char"/>
    <w:basedOn w:val="DefaultParagraphFont"/>
    <w:link w:val="Heading2"/>
    <w:uiPriority w:val="9"/>
    <w:rsid w:val="00EF4F6C"/>
    <w:rPr>
      <w:rFonts w:ascii="Arial Narrow" w:hAnsi="Arial Narrow"/>
      <w:b/>
      <w:sz w:val="60"/>
      <w:szCs w:val="96"/>
    </w:rPr>
  </w:style>
  <w:style w:type="character" w:customStyle="1" w:styleId="Heading3Char">
    <w:name w:val="Heading 3 Char"/>
    <w:basedOn w:val="DefaultParagraphFont"/>
    <w:link w:val="Heading3"/>
    <w:uiPriority w:val="9"/>
    <w:rsid w:val="00AB54EF"/>
    <w:rPr>
      <w:rFonts w:ascii="Arial Narrow" w:hAnsi="Arial Narrow"/>
      <w:b/>
      <w:sz w:val="40"/>
      <w:szCs w:val="96"/>
    </w:rPr>
  </w:style>
  <w:style w:type="paragraph" w:customStyle="1" w:styleId="TableText">
    <w:name w:val="Table Text"/>
    <w:basedOn w:val="Normal"/>
    <w:qFormat/>
    <w:rsid w:val="008E5AA7"/>
    <w:pPr>
      <w:spacing w:before="60" w:after="60"/>
    </w:pPr>
    <w:rPr>
      <w:rFonts w:asciiTheme="minorHAnsi" w:hAnsiTheme="minorHAnsi"/>
      <w:sz w:val="24"/>
      <w:szCs w:val="24"/>
    </w:rPr>
  </w:style>
  <w:style w:type="paragraph" w:customStyle="1" w:styleId="Note">
    <w:name w:val="Note"/>
    <w:basedOn w:val="Normal"/>
    <w:qFormat/>
    <w:rsid w:val="003F1BAE"/>
    <w:pPr>
      <w:pBdr>
        <w:top w:val="single" w:sz="8" w:space="6" w:color="auto" w:shadow="1"/>
        <w:left w:val="single" w:sz="8" w:space="6" w:color="auto" w:shadow="1"/>
        <w:bottom w:val="single" w:sz="8" w:space="6" w:color="auto" w:shadow="1"/>
        <w:right w:val="single" w:sz="8" w:space="6" w:color="auto" w:shadow="1"/>
      </w:pBdr>
      <w:shd w:val="clear" w:color="auto" w:fill="F2F2F2" w:themeFill="background1" w:themeFillShade="F2"/>
      <w:ind w:left="170" w:right="170"/>
    </w:pPr>
    <w:rPr>
      <w:rFonts w:ascii="Calibri" w:hAnsi="Calibri"/>
      <w:b/>
      <w:sz w:val="24"/>
    </w:rPr>
  </w:style>
  <w:style w:type="paragraph" w:customStyle="1" w:styleId="NoteCode">
    <w:name w:val="Note Code"/>
    <w:basedOn w:val="Note"/>
    <w:qFormat/>
    <w:rsid w:val="005F54E8"/>
    <w:pPr>
      <w:tabs>
        <w:tab w:val="left" w:pos="527"/>
        <w:tab w:val="left" w:pos="885"/>
        <w:tab w:val="left" w:pos="1242"/>
        <w:tab w:val="left" w:pos="1599"/>
        <w:tab w:val="left" w:pos="1956"/>
        <w:tab w:val="left" w:pos="2313"/>
      </w:tabs>
      <w:spacing w:before="180" w:after="180" w:line="260" w:lineRule="exact"/>
      <w:contextualSpacing/>
    </w:pPr>
    <w:rPr>
      <w:rFonts w:ascii="Lucida Console" w:hAnsi="Lucida Console" w:cs="Courier New"/>
      <w:b w:val="0"/>
      <w:szCs w:val="24"/>
    </w:rPr>
  </w:style>
  <w:style w:type="paragraph" w:customStyle="1" w:styleId="UnorderedList">
    <w:name w:val="Unordered List"/>
    <w:basedOn w:val="Normal"/>
    <w:qFormat/>
    <w:rsid w:val="004C2ED4"/>
    <w:pPr>
      <w:numPr>
        <w:numId w:val="1"/>
      </w:numPr>
      <w:spacing w:before="0"/>
      <w:ind w:left="714" w:hanging="357"/>
      <w:contextualSpacing/>
    </w:pPr>
    <w:rPr>
      <w:rFonts w:cs="Courier New"/>
      <w:color w:val="000000"/>
      <w:szCs w:val="28"/>
      <w:shd w:val="clear" w:color="auto" w:fill="FFFFFF"/>
    </w:rPr>
  </w:style>
  <w:style w:type="table" w:customStyle="1" w:styleId="Table">
    <w:name w:val="Table"/>
    <w:basedOn w:val="TableNormal"/>
    <w:uiPriority w:val="99"/>
    <w:rsid w:val="0021299C"/>
    <w:pPr>
      <w:spacing w:after="24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tcBorders>
          <w:top w:val="single" w:sz="8"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NoteHeader">
    <w:name w:val="Note Header"/>
    <w:basedOn w:val="Note"/>
    <w:next w:val="Note"/>
    <w:qFormat/>
    <w:rsid w:val="003F1BAE"/>
    <w:pPr>
      <w:shd w:val="clear" w:color="auto" w:fill="000000" w:themeFill="text1"/>
      <w:spacing w:after="120"/>
    </w:pPr>
    <w:rPr>
      <w:caps/>
      <w:spacing w:val="40"/>
    </w:rPr>
  </w:style>
  <w:style w:type="character" w:customStyle="1" w:styleId="Heading4Char">
    <w:name w:val="Heading 4 Char"/>
    <w:basedOn w:val="DefaultParagraphFont"/>
    <w:link w:val="Heading4"/>
    <w:uiPriority w:val="9"/>
    <w:rsid w:val="00D86E1E"/>
    <w:rPr>
      <w:rFonts w:asciiTheme="majorHAnsi" w:eastAsiaTheme="majorEastAsia" w:hAnsiTheme="majorHAnsi" w:cstheme="majorBidi"/>
      <w:i/>
      <w:iCs/>
      <w:color w:val="2E74B5" w:themeColor="accent1" w:themeShade="BF"/>
      <w:sz w:val="26"/>
    </w:rPr>
  </w:style>
  <w:style w:type="paragraph" w:customStyle="1" w:styleId="Figure">
    <w:name w:val="Figure"/>
    <w:basedOn w:val="Normal"/>
    <w:next w:val="Normal"/>
    <w:qFormat/>
    <w:rsid w:val="00E66041"/>
    <w:pPr>
      <w:spacing w:before="240" w:after="240"/>
    </w:pPr>
  </w:style>
  <w:style w:type="paragraph" w:styleId="Caption">
    <w:name w:val="caption"/>
    <w:basedOn w:val="Normal"/>
    <w:next w:val="Normal"/>
    <w:uiPriority w:val="35"/>
    <w:semiHidden/>
    <w:unhideWhenUsed/>
    <w:rsid w:val="0021202B"/>
    <w:rPr>
      <w:i/>
      <w:iCs/>
      <w:sz w:val="18"/>
      <w:szCs w:val="18"/>
    </w:rPr>
  </w:style>
  <w:style w:type="character" w:customStyle="1" w:styleId="caps">
    <w:name w:val="caps"/>
    <w:basedOn w:val="DefaultParagraphFont"/>
    <w:rsid w:val="00D3739A"/>
  </w:style>
  <w:style w:type="paragraph" w:styleId="ListParagraph">
    <w:name w:val="List Paragraph"/>
    <w:basedOn w:val="Normal"/>
    <w:uiPriority w:val="34"/>
    <w:qFormat/>
    <w:rsid w:val="00D3739A"/>
    <w:pPr>
      <w:spacing w:before="0"/>
      <w:ind w:left="720"/>
      <w:jc w:val="both"/>
    </w:pPr>
    <w:rPr>
      <w:rFonts w:ascii="Arial" w:eastAsia="Times New Roman" w:hAnsi="Arial" w:cs="Arial"/>
      <w:sz w:val="24"/>
      <w:szCs w:val="20"/>
      <w:lang w:eastAsia="en-GB"/>
    </w:rPr>
  </w:style>
  <w:style w:type="character" w:styleId="HTMLCite">
    <w:name w:val="HTML Cite"/>
    <w:uiPriority w:val="99"/>
    <w:semiHidden/>
    <w:unhideWhenUsed/>
    <w:rsid w:val="00D3739A"/>
    <w:rPr>
      <w:i/>
      <w:iCs/>
    </w:rPr>
  </w:style>
  <w:style w:type="paragraph" w:styleId="BalloonText">
    <w:name w:val="Balloon Text"/>
    <w:basedOn w:val="Normal"/>
    <w:link w:val="BalloonTextChar"/>
    <w:uiPriority w:val="99"/>
    <w:semiHidden/>
    <w:unhideWhenUsed/>
    <w:rsid w:val="00D3739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39A"/>
    <w:rPr>
      <w:rFonts w:ascii="Tahoma" w:hAnsi="Tahoma" w:cs="Tahoma"/>
      <w:sz w:val="16"/>
      <w:szCs w:val="16"/>
    </w:rPr>
  </w:style>
  <w:style w:type="character" w:styleId="Hyperlink">
    <w:name w:val="Hyperlink"/>
    <w:basedOn w:val="DefaultParagraphFont"/>
    <w:uiPriority w:val="99"/>
    <w:unhideWhenUsed/>
    <w:rsid w:val="00FA3DC7"/>
    <w:rPr>
      <w:color w:val="0563C1" w:themeColor="hyperlink"/>
      <w:u w:val="single"/>
    </w:rPr>
  </w:style>
  <w:style w:type="character" w:styleId="UnresolvedMention">
    <w:name w:val="Unresolved Mention"/>
    <w:basedOn w:val="DefaultParagraphFont"/>
    <w:uiPriority w:val="99"/>
    <w:semiHidden/>
    <w:unhideWhenUsed/>
    <w:rsid w:val="00625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TONY-SUPER\Documents\00.Ruby%20Programming%20&amp;%20Rails%20-%20Update%201\Ruby%20Rails%20-%20Version%202\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152BE-91FE-4203-BDC0-5DE6AD65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136</TotalTime>
  <Pages>12</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17</cp:revision>
  <dcterms:created xsi:type="dcterms:W3CDTF">2019-12-24T11:07:00Z</dcterms:created>
  <dcterms:modified xsi:type="dcterms:W3CDTF">2020-01-15T10:01:00Z</dcterms:modified>
</cp:coreProperties>
</file>